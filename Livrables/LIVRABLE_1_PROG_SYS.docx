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29A6" w14:textId="46062331" w:rsidR="009051B1" w:rsidRDefault="00C74D2F" w:rsidP="000A2A21">
      <w:bookmarkStart w:id="0" w:name="_Hlk94260484"/>
      <w:bookmarkEnd w:id="0"/>
      <w:r>
        <w:rPr>
          <w:noProof/>
        </w:rPr>
        <w:drawing>
          <wp:inline distT="0" distB="0" distL="0" distR="0" wp14:anchorId="10BEB6A0" wp14:editId="09878F0C">
            <wp:extent cx="5759449" cy="22777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27051589"/>
      <w:bookmarkEnd w:id="1"/>
    </w:p>
    <w:p w14:paraId="406C96AC" w14:textId="77777777" w:rsidR="00AF078D" w:rsidRDefault="00AF078D" w:rsidP="00FB12DC">
      <w:pPr>
        <w:jc w:val="center"/>
        <w:rPr>
          <w:rFonts w:ascii="Bell MT" w:hAnsi="Bell MT"/>
          <w:sz w:val="32"/>
          <w:szCs w:val="32"/>
        </w:rPr>
      </w:pPr>
    </w:p>
    <w:p w14:paraId="7FE6A8A8" w14:textId="58786FA0" w:rsidR="00A06505" w:rsidRPr="00047B46" w:rsidRDefault="00707C73" w:rsidP="00FB12DC">
      <w:pPr>
        <w:jc w:val="center"/>
        <w:rPr>
          <w:rFonts w:ascii="Bookman Old Style" w:hAnsi="Bookman Old Style"/>
          <w:sz w:val="32"/>
          <w:szCs w:val="32"/>
        </w:rPr>
      </w:pPr>
      <w:r w:rsidRPr="00047B46">
        <w:rPr>
          <w:rFonts w:ascii="Bookman Old Style" w:hAnsi="Bookman Old Style"/>
          <w:sz w:val="32"/>
          <w:szCs w:val="32"/>
        </w:rPr>
        <w:t>A3 </w:t>
      </w:r>
      <w:r w:rsidR="00E2121B" w:rsidRPr="00E2121B">
        <w:rPr>
          <w:rFonts w:ascii="Bookman Old Style" w:hAnsi="Bookman Old Style"/>
          <w:sz w:val="32"/>
          <w:szCs w:val="32"/>
        </w:rPr>
        <w:t>FISA</w:t>
      </w:r>
      <w:r w:rsidR="00E2121B">
        <w:rPr>
          <w:rFonts w:ascii="Bookman Old Style" w:hAnsi="Bookman Old Style"/>
          <w:sz w:val="32"/>
          <w:szCs w:val="32"/>
        </w:rPr>
        <w:t xml:space="preserve"> </w:t>
      </w:r>
      <w:r w:rsidRPr="00047B46">
        <w:rPr>
          <w:rFonts w:ascii="Bookman Old Style" w:hAnsi="Bookman Old Style"/>
          <w:sz w:val="32"/>
          <w:szCs w:val="32"/>
        </w:rPr>
        <w:t>: PROJET</w:t>
      </w:r>
      <w:r w:rsidR="00F750EC">
        <w:rPr>
          <w:rFonts w:ascii="Bookman Old Style" w:hAnsi="Bookman Old Style"/>
          <w:sz w:val="32"/>
          <w:szCs w:val="32"/>
        </w:rPr>
        <w:t xml:space="preserve"> PROGRAMMATION </w:t>
      </w:r>
      <w:r w:rsidRPr="00047B46">
        <w:rPr>
          <w:rFonts w:ascii="Bookman Old Style" w:hAnsi="Bookman Old Style"/>
          <w:sz w:val="32"/>
          <w:szCs w:val="32"/>
        </w:rPr>
        <w:t>SYST</w:t>
      </w:r>
      <w:r w:rsidR="00BD526F" w:rsidRPr="00047B46">
        <w:rPr>
          <w:rFonts w:ascii="Bookman Old Style" w:hAnsi="Bookman Old Style" w:cstheme="minorHAnsi"/>
          <w:sz w:val="32"/>
          <w:szCs w:val="32"/>
        </w:rPr>
        <w:t>È</w:t>
      </w:r>
      <w:r w:rsidRPr="00047B46">
        <w:rPr>
          <w:rFonts w:ascii="Bookman Old Style" w:hAnsi="Bookman Old Style"/>
          <w:sz w:val="32"/>
          <w:szCs w:val="32"/>
        </w:rPr>
        <w:t>ME</w:t>
      </w:r>
    </w:p>
    <w:p w14:paraId="4EE12FB0" w14:textId="0D3E56C9" w:rsidR="00213272" w:rsidRDefault="00213272" w:rsidP="00213272"/>
    <w:p w14:paraId="73F6F9F8" w14:textId="77777777" w:rsidR="00F51CF6" w:rsidRDefault="00F51CF6" w:rsidP="00213272">
      <w:pPr>
        <w:rPr>
          <w:sz w:val="32"/>
        </w:rPr>
      </w:pPr>
    </w:p>
    <w:p w14:paraId="42DD325C" w14:textId="64AA7CD3" w:rsidR="00A12C1F" w:rsidRPr="00047B46" w:rsidRDefault="00E2121B" w:rsidP="006846D2">
      <w:pPr>
        <w:pBdr>
          <w:top w:val="single" w:sz="4" w:space="1" w:color="auto"/>
          <w:bottom w:val="single" w:sz="4" w:space="1" w:color="auto"/>
        </w:pBdr>
        <w:jc w:val="center"/>
        <w:rPr>
          <w:rFonts w:ascii="Bookman Old Style" w:hAnsi="Bookman Old Style" w:cstheme="minorHAnsi"/>
          <w:sz w:val="32"/>
        </w:rPr>
      </w:pPr>
      <w:r>
        <w:rPr>
          <w:rFonts w:ascii="Bookman Old Style" w:hAnsi="Bookman Old Style" w:cstheme="minorHAnsi"/>
          <w:sz w:val="62"/>
          <w:szCs w:val="62"/>
        </w:rPr>
        <w:t>Diagramme</w:t>
      </w:r>
      <w:r w:rsidR="009248BD">
        <w:rPr>
          <w:rFonts w:ascii="Bookman Old Style" w:hAnsi="Bookman Old Style" w:cstheme="minorHAnsi"/>
          <w:sz w:val="62"/>
          <w:szCs w:val="62"/>
        </w:rPr>
        <w:t>s</w:t>
      </w:r>
      <w:r>
        <w:rPr>
          <w:rFonts w:ascii="Bookman Old Style" w:hAnsi="Bookman Old Style" w:cstheme="minorHAnsi"/>
          <w:sz w:val="62"/>
          <w:szCs w:val="62"/>
        </w:rPr>
        <w:t xml:space="preserve"> UML</w:t>
      </w:r>
    </w:p>
    <w:p w14:paraId="04DF85C1" w14:textId="3ED7BE3E" w:rsidR="00A12C1F" w:rsidRPr="00047B46" w:rsidRDefault="002C1EB8" w:rsidP="00865E1E">
      <w:pPr>
        <w:jc w:val="right"/>
        <w:rPr>
          <w:rFonts w:ascii="Bookman Old Style" w:hAnsi="Bookman Old Style"/>
          <w:sz w:val="32"/>
        </w:rPr>
      </w:pPr>
      <w:r w:rsidRPr="00047B46">
        <w:rPr>
          <w:rFonts w:ascii="Bookman Old Style" w:hAnsi="Bookman Old Style"/>
          <w:sz w:val="32"/>
        </w:rPr>
        <w:t>Livrable</w:t>
      </w:r>
      <w:r w:rsidR="009248BD">
        <w:rPr>
          <w:rFonts w:ascii="Bookman Old Style" w:hAnsi="Bookman Old Style"/>
          <w:sz w:val="32"/>
        </w:rPr>
        <w:t> </w:t>
      </w:r>
      <w:r w:rsidR="00E2121B">
        <w:rPr>
          <w:rFonts w:ascii="Bookman Old Style" w:hAnsi="Bookman Old Style"/>
          <w:sz w:val="32"/>
        </w:rPr>
        <w:t>1</w:t>
      </w:r>
    </w:p>
    <w:p w14:paraId="3C588DD6" w14:textId="2C461CF1" w:rsidR="00A12C1F" w:rsidRPr="00047B46" w:rsidRDefault="00A12C1F" w:rsidP="00213272">
      <w:pPr>
        <w:rPr>
          <w:rFonts w:ascii="Bookman Old Style" w:hAnsi="Bookman Old Style"/>
          <w:sz w:val="32"/>
        </w:rPr>
      </w:pPr>
    </w:p>
    <w:p w14:paraId="528765D4" w14:textId="46C5C3CA" w:rsidR="00A12C1F" w:rsidRDefault="00A12C1F" w:rsidP="00213272">
      <w:pPr>
        <w:rPr>
          <w:rFonts w:ascii="Bookman Old Style" w:hAnsi="Bookman Old Style"/>
          <w:sz w:val="32"/>
        </w:rPr>
      </w:pPr>
    </w:p>
    <w:p w14:paraId="2BF4F2C7" w14:textId="6F128053" w:rsidR="00C908D3" w:rsidRDefault="00C908D3" w:rsidP="00213272">
      <w:pPr>
        <w:rPr>
          <w:rFonts w:ascii="Bookman Old Style" w:hAnsi="Bookman Old Style"/>
          <w:sz w:val="32"/>
        </w:rPr>
      </w:pPr>
    </w:p>
    <w:p w14:paraId="33D1EDA9" w14:textId="77777777" w:rsidR="00C908D3" w:rsidRPr="00047B46" w:rsidRDefault="00C908D3" w:rsidP="00213272">
      <w:pPr>
        <w:rPr>
          <w:rFonts w:ascii="Bookman Old Style" w:hAnsi="Bookman Old Style"/>
          <w:sz w:val="32"/>
        </w:rPr>
      </w:pPr>
    </w:p>
    <w:p w14:paraId="0EF11E32" w14:textId="77777777" w:rsidR="000A2A21" w:rsidRPr="00047B46" w:rsidRDefault="000A2A21" w:rsidP="00213272">
      <w:pPr>
        <w:rPr>
          <w:rFonts w:ascii="Bookman Old Style" w:hAnsi="Bookman Old Style"/>
          <w:sz w:val="32"/>
        </w:rPr>
      </w:pPr>
    </w:p>
    <w:p w14:paraId="75B4B536" w14:textId="77777777" w:rsidR="00B34E37" w:rsidRPr="00BB1899" w:rsidRDefault="00B34E37" w:rsidP="001D672F">
      <w:pPr>
        <w:jc w:val="right"/>
        <w:rPr>
          <w:rFonts w:ascii="Bookman Old Style" w:hAnsi="Bookman Old Style"/>
          <w:sz w:val="28"/>
          <w:szCs w:val="28"/>
        </w:rPr>
      </w:pPr>
      <w:r w:rsidRPr="00BB1899">
        <w:rPr>
          <w:rFonts w:ascii="Bookman Old Style" w:hAnsi="Bookman Old Style"/>
          <w:sz w:val="28"/>
          <w:szCs w:val="28"/>
        </w:rPr>
        <w:t>Geoffrey KEFF</w:t>
      </w:r>
    </w:p>
    <w:p w14:paraId="28620F54" w14:textId="6AC26A1C" w:rsidR="001D672F" w:rsidRPr="00BB1899" w:rsidRDefault="00B34E37" w:rsidP="001D672F">
      <w:pPr>
        <w:jc w:val="right"/>
        <w:rPr>
          <w:rFonts w:ascii="Bookman Old Style" w:hAnsi="Bookman Old Style"/>
          <w:sz w:val="28"/>
          <w:szCs w:val="28"/>
        </w:rPr>
      </w:pPr>
      <w:r w:rsidRPr="00BB1899">
        <w:rPr>
          <w:rFonts w:ascii="Bookman Old Style" w:hAnsi="Bookman Old Style"/>
          <w:sz w:val="28"/>
          <w:szCs w:val="28"/>
        </w:rPr>
        <w:t>Clément GRANDGIRARD</w:t>
      </w:r>
    </w:p>
    <w:p w14:paraId="25DD68D4" w14:textId="77777777" w:rsidR="00E2121B" w:rsidRPr="00E2121B" w:rsidRDefault="00E2121B" w:rsidP="001D672F">
      <w:pPr>
        <w:jc w:val="right"/>
        <w:rPr>
          <w:rFonts w:ascii="Bookman Old Style" w:hAnsi="Bookman Old Style"/>
          <w:sz w:val="28"/>
          <w:szCs w:val="28"/>
        </w:rPr>
      </w:pPr>
      <w:r w:rsidRPr="00E2121B">
        <w:rPr>
          <w:rFonts w:ascii="Bookman Old Style" w:hAnsi="Bookman Old Style"/>
          <w:sz w:val="28"/>
          <w:szCs w:val="28"/>
        </w:rPr>
        <w:t>Valentin DEUSSEN</w:t>
      </w:r>
    </w:p>
    <w:p w14:paraId="055E0C88" w14:textId="0CFA09B9" w:rsidR="00A12C1F" w:rsidRPr="00E2121B" w:rsidRDefault="00E2121B" w:rsidP="001D672F">
      <w:pPr>
        <w:jc w:val="right"/>
        <w:rPr>
          <w:rFonts w:ascii="Bookman Old Style" w:hAnsi="Bookman Old Style"/>
          <w:sz w:val="28"/>
          <w:szCs w:val="28"/>
        </w:rPr>
      </w:pPr>
      <w:r w:rsidRPr="00E2121B">
        <w:rPr>
          <w:rFonts w:ascii="Bookman Old Style" w:hAnsi="Bookman Old Style"/>
          <w:sz w:val="28"/>
          <w:szCs w:val="28"/>
        </w:rPr>
        <w:t>Livio COSTANTINI</w:t>
      </w:r>
    </w:p>
    <w:p w14:paraId="5FFBC895" w14:textId="77777777" w:rsidR="00047B46" w:rsidRPr="00047B46" w:rsidRDefault="00047B46" w:rsidP="00047B46">
      <w:pPr>
        <w:rPr>
          <w:rFonts w:ascii="Bookman Old Style" w:hAnsi="Bookman Old Style"/>
          <w:sz w:val="32"/>
        </w:rPr>
      </w:pPr>
    </w:p>
    <w:p w14:paraId="291A561E" w14:textId="64548EEF" w:rsidR="00047B46" w:rsidRDefault="00A11638" w:rsidP="00047B46">
      <w:pPr>
        <w:jc w:val="right"/>
        <w:rPr>
          <w:rFonts w:ascii="Bookman Old Style" w:hAnsi="Bookman Old Style"/>
          <w:sz w:val="32"/>
        </w:rPr>
      </w:pPr>
      <w:r w:rsidRPr="00047B46">
        <w:rPr>
          <w:rFonts w:ascii="Bookman Old Style" w:hAnsi="Bookman Old Style"/>
          <w:sz w:val="32"/>
        </w:rPr>
        <w:t xml:space="preserve">Date de rendu : </w:t>
      </w:r>
      <w:r w:rsidR="00E2121B">
        <w:rPr>
          <w:rFonts w:ascii="Bookman Old Style" w:hAnsi="Bookman Old Style"/>
          <w:sz w:val="32"/>
        </w:rPr>
        <w:t>28</w:t>
      </w:r>
      <w:r w:rsidRPr="00047B46">
        <w:rPr>
          <w:rFonts w:ascii="Bookman Old Style" w:hAnsi="Bookman Old Style"/>
          <w:sz w:val="32"/>
        </w:rPr>
        <w:t>/</w:t>
      </w:r>
      <w:r w:rsidR="00E2121B">
        <w:rPr>
          <w:rFonts w:ascii="Bookman Old Style" w:hAnsi="Bookman Old Style"/>
          <w:sz w:val="32"/>
        </w:rPr>
        <w:t>01</w:t>
      </w:r>
      <w:r w:rsidRPr="00047B46">
        <w:rPr>
          <w:rFonts w:ascii="Bookman Old Style" w:hAnsi="Bookman Old Style"/>
          <w:sz w:val="32"/>
        </w:rPr>
        <w:t>/</w:t>
      </w:r>
      <w:r w:rsidR="00F10D14" w:rsidRPr="00047B46">
        <w:rPr>
          <w:rFonts w:ascii="Bookman Old Style" w:hAnsi="Bookman Old Style"/>
          <w:sz w:val="32"/>
        </w:rPr>
        <w:t>202</w:t>
      </w:r>
      <w:r w:rsidR="00E2121B">
        <w:rPr>
          <w:rFonts w:ascii="Bookman Old Style" w:hAnsi="Bookman Old Style"/>
          <w:sz w:val="32"/>
        </w:rPr>
        <w:t>2</w:t>
      </w:r>
    </w:p>
    <w:p w14:paraId="06D8997C" w14:textId="77777777" w:rsidR="00047B46" w:rsidRPr="00047B46" w:rsidRDefault="00047B46" w:rsidP="00047B46">
      <w:pPr>
        <w:jc w:val="right"/>
        <w:rPr>
          <w:rFonts w:ascii="Bookman Old Style" w:hAnsi="Bookman Old Style"/>
          <w:sz w:val="32"/>
        </w:rPr>
      </w:pPr>
    </w:p>
    <w:p w14:paraId="30F0A6F5" w14:textId="4D64A77A" w:rsidR="00A06505" w:rsidRPr="0004082A" w:rsidRDefault="00837D0E" w:rsidP="00F11CAB">
      <w:pPr>
        <w:rPr>
          <w:rFonts w:ascii="Bookman Old Style" w:hAnsi="Bookman Old Style"/>
          <w:sz w:val="32"/>
          <w:szCs w:val="32"/>
        </w:rPr>
      </w:pPr>
      <w:r w:rsidRPr="0004082A">
        <w:rPr>
          <w:rFonts w:ascii="Bookman Old Style" w:hAnsi="Bookman Old Style"/>
          <w:sz w:val="32"/>
          <w:szCs w:val="32"/>
        </w:rPr>
        <w:lastRenderedPageBreak/>
        <w:t>Table des matières</w:t>
      </w:r>
    </w:p>
    <w:sdt>
      <w:sdtPr>
        <w:rPr>
          <w:rFonts w:eastAsia="Calibri"/>
          <w:bCs w:val="0"/>
          <w:sz w:val="22"/>
          <w:szCs w:val="22"/>
          <w:u w:val="none"/>
        </w:rPr>
        <w:id w:val="8642553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FEA3A6B" w14:textId="799DEB04" w:rsidR="00F11CAB" w:rsidRDefault="00F11CAB" w:rsidP="0004082A">
          <w:pPr>
            <w:pStyle w:val="Titre1"/>
            <w:numPr>
              <w:ilvl w:val="0"/>
              <w:numId w:val="0"/>
            </w:numPr>
            <w:ind w:left="720"/>
          </w:pPr>
        </w:p>
        <w:p w14:paraId="614A7C73" w14:textId="22E45280" w:rsidR="0004082A" w:rsidRDefault="00F11CAB">
          <w:pPr>
            <w:pStyle w:val="TM1"/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62300" w:history="1">
            <w:r w:rsidR="0004082A" w:rsidRPr="00DA78F4">
              <w:rPr>
                <w:rStyle w:val="Lienhypertexte"/>
                <w:noProof/>
              </w:rPr>
              <w:t>1.</w:t>
            </w:r>
            <w:r w:rsidR="0004082A">
              <w:rPr>
                <w:rFonts w:eastAsiaTheme="minorEastAsia" w:cstheme="minorBidi"/>
                <w:noProof/>
              </w:rPr>
              <w:tab/>
            </w:r>
            <w:r w:rsidR="0004082A" w:rsidRPr="00DA78F4">
              <w:rPr>
                <w:rStyle w:val="Lienhypertexte"/>
                <w:noProof/>
              </w:rPr>
              <w:t>Introduction</w:t>
            </w:r>
            <w:r w:rsidR="0004082A">
              <w:rPr>
                <w:noProof/>
                <w:webHidden/>
              </w:rPr>
              <w:tab/>
            </w:r>
            <w:r w:rsidR="0004082A">
              <w:rPr>
                <w:noProof/>
                <w:webHidden/>
              </w:rPr>
              <w:fldChar w:fldCharType="begin"/>
            </w:r>
            <w:r w:rsidR="0004082A">
              <w:rPr>
                <w:noProof/>
                <w:webHidden/>
              </w:rPr>
              <w:instrText xml:space="preserve"> PAGEREF _Toc94262300 \h </w:instrText>
            </w:r>
            <w:r w:rsidR="0004082A">
              <w:rPr>
                <w:noProof/>
                <w:webHidden/>
              </w:rPr>
            </w:r>
            <w:r w:rsidR="0004082A">
              <w:rPr>
                <w:noProof/>
                <w:webHidden/>
              </w:rPr>
              <w:fldChar w:fldCharType="separate"/>
            </w:r>
            <w:r w:rsidR="005E6CAC">
              <w:rPr>
                <w:noProof/>
                <w:webHidden/>
              </w:rPr>
              <w:t>3</w:t>
            </w:r>
            <w:r w:rsidR="0004082A">
              <w:rPr>
                <w:noProof/>
                <w:webHidden/>
              </w:rPr>
              <w:fldChar w:fldCharType="end"/>
            </w:r>
          </w:hyperlink>
        </w:p>
        <w:p w14:paraId="01952059" w14:textId="1AA0ABF8" w:rsidR="0004082A" w:rsidRDefault="005E44ED">
          <w:pPr>
            <w:pStyle w:val="TM1"/>
            <w:rPr>
              <w:rFonts w:eastAsiaTheme="minorEastAsia" w:cstheme="minorBidi"/>
              <w:noProof/>
            </w:rPr>
          </w:pPr>
          <w:hyperlink w:anchor="_Toc94262301" w:history="1">
            <w:r w:rsidR="0004082A" w:rsidRPr="00DA78F4">
              <w:rPr>
                <w:rStyle w:val="Lienhypertexte"/>
                <w:noProof/>
              </w:rPr>
              <w:t>2.</w:t>
            </w:r>
            <w:r w:rsidR="0004082A">
              <w:rPr>
                <w:rFonts w:eastAsiaTheme="minorEastAsia" w:cstheme="minorBidi"/>
                <w:noProof/>
              </w:rPr>
              <w:tab/>
            </w:r>
            <w:r w:rsidR="0004082A" w:rsidRPr="00DA78F4">
              <w:rPr>
                <w:rStyle w:val="Lienhypertexte"/>
                <w:noProof/>
              </w:rPr>
              <w:t>Cahier des charges</w:t>
            </w:r>
            <w:r w:rsidR="0004082A">
              <w:rPr>
                <w:noProof/>
                <w:webHidden/>
              </w:rPr>
              <w:tab/>
            </w:r>
            <w:r w:rsidR="0004082A">
              <w:rPr>
                <w:noProof/>
                <w:webHidden/>
              </w:rPr>
              <w:fldChar w:fldCharType="begin"/>
            </w:r>
            <w:r w:rsidR="0004082A">
              <w:rPr>
                <w:noProof/>
                <w:webHidden/>
              </w:rPr>
              <w:instrText xml:space="preserve"> PAGEREF _Toc94262301 \h </w:instrText>
            </w:r>
            <w:r w:rsidR="0004082A">
              <w:rPr>
                <w:noProof/>
                <w:webHidden/>
              </w:rPr>
            </w:r>
            <w:r w:rsidR="0004082A">
              <w:rPr>
                <w:noProof/>
                <w:webHidden/>
              </w:rPr>
              <w:fldChar w:fldCharType="separate"/>
            </w:r>
            <w:r w:rsidR="005E6CAC">
              <w:rPr>
                <w:noProof/>
                <w:webHidden/>
              </w:rPr>
              <w:t>4</w:t>
            </w:r>
            <w:r w:rsidR="0004082A">
              <w:rPr>
                <w:noProof/>
                <w:webHidden/>
              </w:rPr>
              <w:fldChar w:fldCharType="end"/>
            </w:r>
          </w:hyperlink>
        </w:p>
        <w:p w14:paraId="51069E45" w14:textId="7EF778C2" w:rsidR="0004082A" w:rsidRDefault="005E44ED">
          <w:pPr>
            <w:pStyle w:val="TM1"/>
            <w:rPr>
              <w:rStyle w:val="Lienhypertexte"/>
              <w:noProof/>
            </w:rPr>
          </w:pPr>
          <w:hyperlink w:anchor="_Toc94262302" w:history="1">
            <w:r w:rsidR="0004082A" w:rsidRPr="00DA78F4">
              <w:rPr>
                <w:rStyle w:val="Lienhypertexte"/>
                <w:noProof/>
              </w:rPr>
              <w:t>3.</w:t>
            </w:r>
            <w:r w:rsidR="0004082A">
              <w:rPr>
                <w:rFonts w:eastAsiaTheme="minorEastAsia" w:cstheme="minorBidi"/>
                <w:noProof/>
              </w:rPr>
              <w:tab/>
            </w:r>
            <w:r w:rsidR="0004082A" w:rsidRPr="00DA78F4">
              <w:rPr>
                <w:rStyle w:val="Lienhypertexte"/>
                <w:noProof/>
              </w:rPr>
              <w:t>Diagrammes UML</w:t>
            </w:r>
            <w:r w:rsidR="0004082A">
              <w:rPr>
                <w:noProof/>
                <w:webHidden/>
              </w:rPr>
              <w:tab/>
            </w:r>
            <w:r w:rsidR="0004082A">
              <w:rPr>
                <w:noProof/>
                <w:webHidden/>
              </w:rPr>
              <w:fldChar w:fldCharType="begin"/>
            </w:r>
            <w:r w:rsidR="0004082A">
              <w:rPr>
                <w:noProof/>
                <w:webHidden/>
              </w:rPr>
              <w:instrText xml:space="preserve"> PAGEREF _Toc94262302 \h </w:instrText>
            </w:r>
            <w:r w:rsidR="0004082A">
              <w:rPr>
                <w:noProof/>
                <w:webHidden/>
              </w:rPr>
            </w:r>
            <w:r w:rsidR="0004082A">
              <w:rPr>
                <w:noProof/>
                <w:webHidden/>
              </w:rPr>
              <w:fldChar w:fldCharType="separate"/>
            </w:r>
            <w:r w:rsidR="005E6CAC">
              <w:rPr>
                <w:noProof/>
                <w:webHidden/>
              </w:rPr>
              <w:t>5</w:t>
            </w:r>
            <w:r w:rsidR="0004082A">
              <w:rPr>
                <w:noProof/>
                <w:webHidden/>
              </w:rPr>
              <w:fldChar w:fldCharType="end"/>
            </w:r>
          </w:hyperlink>
        </w:p>
        <w:p w14:paraId="706D97C2" w14:textId="1AAE382C" w:rsidR="0004082A" w:rsidRDefault="0004082A" w:rsidP="0004082A">
          <w:pPr>
            <w:pStyle w:val="TM2"/>
            <w:ind w:left="216"/>
          </w:pPr>
          <w:r>
            <w:t>3.1</w:t>
          </w:r>
          <w:r w:rsidRPr="0004082A">
            <w:t xml:space="preserve"> Diagramme de cas d'utilisation </w:t>
          </w:r>
          <w:r>
            <w:ptab w:relativeTo="margin" w:alignment="right" w:leader="dot"/>
          </w:r>
          <w:r>
            <w:t>5</w:t>
          </w:r>
        </w:p>
        <w:p w14:paraId="3D5EC0B9" w14:textId="43DDC996" w:rsidR="0004082A" w:rsidRDefault="0004082A" w:rsidP="0004082A">
          <w:pPr>
            <w:pStyle w:val="TM2"/>
            <w:ind w:left="216"/>
          </w:pPr>
          <w:r>
            <w:t xml:space="preserve">3.2 </w:t>
          </w:r>
          <w:r w:rsidRPr="0004082A">
            <w:t xml:space="preserve">Diagramme d'activités </w:t>
          </w:r>
          <w:r>
            <w:ptab w:relativeTo="margin" w:alignment="right" w:leader="dot"/>
          </w:r>
          <w:r>
            <w:t>7</w:t>
          </w:r>
        </w:p>
        <w:p w14:paraId="5E26BA01" w14:textId="35813453" w:rsidR="0004082A" w:rsidRDefault="0004082A" w:rsidP="0004082A">
          <w:pPr>
            <w:pStyle w:val="TM2"/>
            <w:ind w:left="216"/>
          </w:pPr>
          <w:r>
            <w:t>3.3</w:t>
          </w:r>
          <w:r w:rsidRPr="0004082A">
            <w:t xml:space="preserve"> Diagramme de séquence </w:t>
          </w:r>
          <w:r>
            <w:ptab w:relativeTo="margin" w:alignment="right" w:leader="dot"/>
          </w:r>
          <w:r>
            <w:t>8</w:t>
          </w:r>
        </w:p>
        <w:p w14:paraId="0F3E20E3" w14:textId="2B30E777" w:rsidR="0004082A" w:rsidRDefault="0004082A" w:rsidP="0004082A">
          <w:pPr>
            <w:pStyle w:val="TM2"/>
            <w:ind w:left="216"/>
          </w:pPr>
          <w:r>
            <w:t xml:space="preserve">3.4 </w:t>
          </w:r>
          <w:r w:rsidRPr="0004082A">
            <w:t>Diagramme d</w:t>
          </w:r>
          <w:r>
            <w:t>e classe</w:t>
          </w:r>
          <w:r w:rsidRPr="0004082A">
            <w:t xml:space="preserve"> </w:t>
          </w:r>
          <w:r>
            <w:ptab w:relativeTo="margin" w:alignment="right" w:leader="dot"/>
          </w:r>
          <w:r>
            <w:t>9</w:t>
          </w:r>
        </w:p>
        <w:p w14:paraId="0DF0F82D" w14:textId="77777777" w:rsidR="0004082A" w:rsidRPr="0004082A" w:rsidRDefault="0004082A" w:rsidP="0004082A">
          <w:pPr>
            <w:rPr>
              <w:lang w:eastAsia="fr-FR"/>
            </w:rPr>
          </w:pPr>
        </w:p>
        <w:p w14:paraId="2207E7EF" w14:textId="18AD071A" w:rsidR="00F11CAB" w:rsidRDefault="00F11CAB" w:rsidP="00BB1FD2">
          <w:r>
            <w:rPr>
              <w:b/>
              <w:bCs/>
            </w:rPr>
            <w:fldChar w:fldCharType="end"/>
          </w:r>
        </w:p>
      </w:sdtContent>
    </w:sdt>
    <w:p w14:paraId="43E30428" w14:textId="33C7C6C0" w:rsidR="009051B1" w:rsidRPr="00047B46" w:rsidRDefault="00073FC1" w:rsidP="006F310B">
      <w:pPr>
        <w:rPr>
          <w:rFonts w:ascii="Bookman Old Style" w:hAnsi="Bookman Old Style"/>
          <w:sz w:val="32"/>
          <w:szCs w:val="32"/>
        </w:rPr>
      </w:pPr>
      <w:r w:rsidRPr="00047B46">
        <w:rPr>
          <w:rFonts w:ascii="Bookman Old Style" w:hAnsi="Bookman Old Style"/>
          <w:sz w:val="32"/>
          <w:szCs w:val="32"/>
        </w:rPr>
        <w:t xml:space="preserve">Table des </w:t>
      </w:r>
      <w:r w:rsidR="00FD4440" w:rsidRPr="00047B46">
        <w:rPr>
          <w:rFonts w:ascii="Bookman Old Style" w:hAnsi="Bookman Old Style"/>
          <w:sz w:val="32"/>
          <w:szCs w:val="32"/>
        </w:rPr>
        <w:t>figures</w:t>
      </w:r>
    </w:p>
    <w:p w14:paraId="01253530" w14:textId="61E9E5B4" w:rsidR="00844FEE" w:rsidRDefault="00844FEE">
      <w:pPr>
        <w:pStyle w:val="Tabledesillustrations"/>
        <w:tabs>
          <w:tab w:val="right" w:leader="dot" w:pos="9062"/>
        </w:tabs>
        <w:rPr>
          <w:rFonts w:eastAsiaTheme="minorEastAsia" w:cstheme="minorBidi"/>
          <w:noProof/>
          <w:lang w:eastAsia="fr-FR"/>
        </w:rPr>
      </w:pPr>
      <w:r>
        <w:rPr>
          <w:bCs/>
        </w:rPr>
        <w:fldChar w:fldCharType="begin"/>
      </w:r>
      <w:r>
        <w:rPr>
          <w:bCs/>
        </w:rPr>
        <w:instrText xml:space="preserve"> TOC \h \z \c "Figure" </w:instrText>
      </w:r>
      <w:r>
        <w:rPr>
          <w:bCs/>
        </w:rPr>
        <w:fldChar w:fldCharType="separate"/>
      </w:r>
      <w:hyperlink w:anchor="_Toc94261444" w:history="1">
        <w:r w:rsidRPr="00317512">
          <w:rPr>
            <w:rStyle w:val="Lienhypertexte"/>
            <w:noProof/>
          </w:rPr>
          <w:t>Figure</w:t>
        </w:r>
        <w:r w:rsidR="009248BD">
          <w:rPr>
            <w:rStyle w:val="Lienhypertexte"/>
            <w:noProof/>
          </w:rPr>
          <w:t> </w:t>
        </w:r>
        <w:r w:rsidRPr="00317512">
          <w:rPr>
            <w:rStyle w:val="Lienhypertexte"/>
            <w:noProof/>
          </w:rPr>
          <w:t>1</w:t>
        </w:r>
        <w:r w:rsidR="009248BD">
          <w:rPr>
            <w:rStyle w:val="Lienhypertexte"/>
            <w:noProof/>
          </w:rPr>
          <w:t> </w:t>
        </w:r>
        <w:r w:rsidRPr="00317512">
          <w:rPr>
            <w:rStyle w:val="Lienhypertexte"/>
            <w:noProof/>
          </w:rPr>
          <w:t>: Diagramme cas d’utilisation</w:t>
        </w:r>
        <w:r w:rsidR="009248BD">
          <w:rPr>
            <w:rStyle w:val="Lienhypertexte"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_Toc94261444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C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761894" w14:textId="501B88FD" w:rsidR="00844FEE" w:rsidRDefault="005E44ED">
      <w:pPr>
        <w:pStyle w:val="Tabledesillustrations"/>
        <w:tabs>
          <w:tab w:val="right" w:leader="dot" w:pos="9062"/>
        </w:tabs>
        <w:rPr>
          <w:rFonts w:eastAsiaTheme="minorEastAsia" w:cstheme="minorBidi"/>
          <w:noProof/>
          <w:lang w:eastAsia="fr-FR"/>
        </w:rPr>
      </w:pPr>
      <w:hyperlink r:id="rId12" w:anchor="_Toc94261445" w:history="1">
        <w:r w:rsidR="00844FEE" w:rsidRPr="00317512">
          <w:rPr>
            <w:rStyle w:val="Lienhypertexte"/>
            <w:noProof/>
          </w:rPr>
          <w:t>Figure</w:t>
        </w:r>
        <w:r w:rsidR="009248BD">
          <w:rPr>
            <w:rStyle w:val="Lienhypertexte"/>
            <w:noProof/>
          </w:rPr>
          <w:t> </w:t>
        </w:r>
        <w:r w:rsidR="00844FEE" w:rsidRPr="00317512">
          <w:rPr>
            <w:rStyle w:val="Lienhypertexte"/>
            <w:noProof/>
          </w:rPr>
          <w:t>2</w:t>
        </w:r>
        <w:r w:rsidR="009248BD">
          <w:rPr>
            <w:rStyle w:val="Lienhypertexte"/>
            <w:noProof/>
          </w:rPr>
          <w:t> </w:t>
        </w:r>
        <w:r w:rsidR="00844FEE" w:rsidRPr="00317512">
          <w:rPr>
            <w:rStyle w:val="Lienhypertexte"/>
            <w:noProof/>
          </w:rPr>
          <w:t>: Diagramme d’activités</w:t>
        </w:r>
        <w:r w:rsidR="00844FEE">
          <w:rPr>
            <w:noProof/>
            <w:webHidden/>
          </w:rPr>
          <w:tab/>
        </w:r>
        <w:r w:rsidR="00844FEE">
          <w:rPr>
            <w:noProof/>
            <w:webHidden/>
          </w:rPr>
          <w:fldChar w:fldCharType="begin"/>
        </w:r>
        <w:r w:rsidR="00844FEE">
          <w:rPr>
            <w:noProof/>
            <w:webHidden/>
          </w:rPr>
          <w:instrText xml:space="preserve"> PAGEREF _Toc94261445 \h </w:instrText>
        </w:r>
        <w:r w:rsidR="00844FEE">
          <w:rPr>
            <w:noProof/>
            <w:webHidden/>
          </w:rPr>
        </w:r>
        <w:r w:rsidR="00844FEE">
          <w:rPr>
            <w:noProof/>
            <w:webHidden/>
          </w:rPr>
          <w:fldChar w:fldCharType="separate"/>
        </w:r>
        <w:r w:rsidR="005E6CAC">
          <w:rPr>
            <w:noProof/>
            <w:webHidden/>
          </w:rPr>
          <w:t>7</w:t>
        </w:r>
        <w:r w:rsidR="00844FEE">
          <w:rPr>
            <w:noProof/>
            <w:webHidden/>
          </w:rPr>
          <w:fldChar w:fldCharType="end"/>
        </w:r>
      </w:hyperlink>
    </w:p>
    <w:p w14:paraId="4C99AAB3" w14:textId="34D4AA78" w:rsidR="00844FEE" w:rsidRDefault="005E44ED">
      <w:pPr>
        <w:pStyle w:val="Tabledesillustrations"/>
        <w:tabs>
          <w:tab w:val="right" w:leader="dot" w:pos="9062"/>
        </w:tabs>
        <w:rPr>
          <w:rFonts w:eastAsiaTheme="minorEastAsia" w:cstheme="minorBidi"/>
          <w:noProof/>
          <w:lang w:eastAsia="fr-FR"/>
        </w:rPr>
      </w:pPr>
      <w:hyperlink r:id="rId13" w:anchor="_Toc94261446" w:history="1">
        <w:r w:rsidR="00844FEE" w:rsidRPr="00317512">
          <w:rPr>
            <w:rStyle w:val="Lienhypertexte"/>
            <w:noProof/>
          </w:rPr>
          <w:t>Figure</w:t>
        </w:r>
        <w:r w:rsidR="009248BD">
          <w:rPr>
            <w:rStyle w:val="Lienhypertexte"/>
            <w:noProof/>
          </w:rPr>
          <w:t> </w:t>
        </w:r>
        <w:r w:rsidR="00844FEE" w:rsidRPr="00317512">
          <w:rPr>
            <w:rStyle w:val="Lienhypertexte"/>
            <w:noProof/>
          </w:rPr>
          <w:t>3</w:t>
        </w:r>
        <w:r w:rsidR="009248BD">
          <w:rPr>
            <w:rStyle w:val="Lienhypertexte"/>
            <w:noProof/>
          </w:rPr>
          <w:t> </w:t>
        </w:r>
        <w:r w:rsidR="00844FEE" w:rsidRPr="00317512">
          <w:rPr>
            <w:rStyle w:val="Lienhypertexte"/>
            <w:noProof/>
          </w:rPr>
          <w:t>: Diagramme de séquence</w:t>
        </w:r>
        <w:r w:rsidR="00844FEE">
          <w:rPr>
            <w:noProof/>
            <w:webHidden/>
          </w:rPr>
          <w:tab/>
        </w:r>
        <w:r w:rsidR="00844FEE">
          <w:rPr>
            <w:noProof/>
            <w:webHidden/>
          </w:rPr>
          <w:fldChar w:fldCharType="begin"/>
        </w:r>
        <w:r w:rsidR="00844FEE">
          <w:rPr>
            <w:noProof/>
            <w:webHidden/>
          </w:rPr>
          <w:instrText xml:space="preserve"> PAGEREF _Toc94261446 \h </w:instrText>
        </w:r>
        <w:r w:rsidR="00844FEE">
          <w:rPr>
            <w:noProof/>
            <w:webHidden/>
          </w:rPr>
        </w:r>
        <w:r w:rsidR="00844FEE">
          <w:rPr>
            <w:noProof/>
            <w:webHidden/>
          </w:rPr>
          <w:fldChar w:fldCharType="separate"/>
        </w:r>
        <w:r w:rsidR="005E6CAC">
          <w:rPr>
            <w:noProof/>
            <w:webHidden/>
          </w:rPr>
          <w:t>8</w:t>
        </w:r>
        <w:r w:rsidR="00844FEE">
          <w:rPr>
            <w:noProof/>
            <w:webHidden/>
          </w:rPr>
          <w:fldChar w:fldCharType="end"/>
        </w:r>
      </w:hyperlink>
    </w:p>
    <w:p w14:paraId="3E367E90" w14:textId="595686EC" w:rsidR="00844FEE" w:rsidRDefault="005E44ED">
      <w:pPr>
        <w:pStyle w:val="Tabledesillustrations"/>
        <w:tabs>
          <w:tab w:val="right" w:leader="dot" w:pos="9062"/>
        </w:tabs>
        <w:rPr>
          <w:rFonts w:eastAsiaTheme="minorEastAsia" w:cstheme="minorBidi"/>
          <w:noProof/>
          <w:lang w:eastAsia="fr-FR"/>
        </w:rPr>
      </w:pPr>
      <w:hyperlink w:anchor="_Toc94261447" w:history="1">
        <w:r w:rsidR="00844FEE" w:rsidRPr="00317512">
          <w:rPr>
            <w:rStyle w:val="Lienhypertexte"/>
            <w:noProof/>
          </w:rPr>
          <w:t>Figure</w:t>
        </w:r>
        <w:r w:rsidR="009248BD">
          <w:rPr>
            <w:rStyle w:val="Lienhypertexte"/>
            <w:noProof/>
          </w:rPr>
          <w:t> </w:t>
        </w:r>
        <w:r w:rsidR="00844FEE" w:rsidRPr="00317512">
          <w:rPr>
            <w:rStyle w:val="Lienhypertexte"/>
            <w:noProof/>
          </w:rPr>
          <w:t>4</w:t>
        </w:r>
        <w:r w:rsidR="009248BD">
          <w:rPr>
            <w:rStyle w:val="Lienhypertexte"/>
            <w:noProof/>
          </w:rPr>
          <w:t> </w:t>
        </w:r>
        <w:r w:rsidR="00844FEE" w:rsidRPr="00317512">
          <w:rPr>
            <w:rStyle w:val="Lienhypertexte"/>
            <w:noProof/>
          </w:rPr>
          <w:t>: Diagramme de classe</w:t>
        </w:r>
        <w:r w:rsidR="00844FEE">
          <w:rPr>
            <w:noProof/>
            <w:webHidden/>
          </w:rPr>
          <w:tab/>
        </w:r>
        <w:r w:rsidR="00844FEE">
          <w:rPr>
            <w:noProof/>
            <w:webHidden/>
          </w:rPr>
          <w:fldChar w:fldCharType="begin"/>
        </w:r>
        <w:r w:rsidR="00844FEE">
          <w:rPr>
            <w:noProof/>
            <w:webHidden/>
          </w:rPr>
          <w:instrText xml:space="preserve"> PAGEREF _Toc94261447 \h </w:instrText>
        </w:r>
        <w:r w:rsidR="00844FEE">
          <w:rPr>
            <w:noProof/>
            <w:webHidden/>
          </w:rPr>
        </w:r>
        <w:r w:rsidR="00844FEE">
          <w:rPr>
            <w:noProof/>
            <w:webHidden/>
          </w:rPr>
          <w:fldChar w:fldCharType="separate"/>
        </w:r>
        <w:r w:rsidR="005E6CAC">
          <w:rPr>
            <w:noProof/>
            <w:webHidden/>
          </w:rPr>
          <w:t>9</w:t>
        </w:r>
        <w:r w:rsidR="00844FEE">
          <w:rPr>
            <w:noProof/>
            <w:webHidden/>
          </w:rPr>
          <w:fldChar w:fldCharType="end"/>
        </w:r>
      </w:hyperlink>
    </w:p>
    <w:p w14:paraId="0016FD57" w14:textId="60519358" w:rsidR="006F310B" w:rsidRPr="00FD4440" w:rsidRDefault="00844FEE" w:rsidP="006F310B">
      <w:pPr>
        <w:rPr>
          <w:bCs/>
        </w:rPr>
      </w:pPr>
      <w:r>
        <w:rPr>
          <w:bCs/>
        </w:rPr>
        <w:fldChar w:fldCharType="end"/>
      </w:r>
    </w:p>
    <w:p w14:paraId="0D019992" w14:textId="77777777" w:rsidR="006F310B" w:rsidRPr="00FD4440" w:rsidRDefault="006F310B" w:rsidP="006F310B">
      <w:pPr>
        <w:rPr>
          <w:bCs/>
        </w:rPr>
      </w:pPr>
    </w:p>
    <w:p w14:paraId="116D3AE7" w14:textId="3A5813A1" w:rsidR="006F310B" w:rsidRPr="00FD4440" w:rsidRDefault="006F310B" w:rsidP="006F310B">
      <w:pPr>
        <w:rPr>
          <w:bCs/>
        </w:rPr>
      </w:pPr>
    </w:p>
    <w:p w14:paraId="26796E47" w14:textId="506EB6CB" w:rsidR="006F310B" w:rsidRPr="00FD4440" w:rsidRDefault="006F310B" w:rsidP="006F310B">
      <w:pPr>
        <w:rPr>
          <w:bCs/>
        </w:rPr>
      </w:pPr>
    </w:p>
    <w:p w14:paraId="426777E4" w14:textId="166F401F" w:rsidR="0009131C" w:rsidRPr="00FD4440" w:rsidRDefault="0009131C" w:rsidP="006F310B">
      <w:pPr>
        <w:rPr>
          <w:bCs/>
        </w:rPr>
      </w:pPr>
    </w:p>
    <w:p w14:paraId="44FB9404" w14:textId="2295BF66" w:rsidR="0009131C" w:rsidRPr="00FD4440" w:rsidRDefault="0009131C" w:rsidP="006F310B">
      <w:pPr>
        <w:rPr>
          <w:bCs/>
        </w:rPr>
      </w:pPr>
    </w:p>
    <w:p w14:paraId="651FB4C0" w14:textId="6F7431D7" w:rsidR="006A1625" w:rsidRDefault="006A1625" w:rsidP="006F310B">
      <w:pPr>
        <w:rPr>
          <w:bCs/>
        </w:rPr>
      </w:pPr>
    </w:p>
    <w:p w14:paraId="57A909CD" w14:textId="00BD6607" w:rsidR="005923DC" w:rsidRDefault="005923DC" w:rsidP="006F310B">
      <w:pPr>
        <w:rPr>
          <w:bCs/>
        </w:rPr>
      </w:pPr>
    </w:p>
    <w:p w14:paraId="7CFFC70C" w14:textId="794392DE" w:rsidR="009C40B4" w:rsidRDefault="009C40B4" w:rsidP="006F310B">
      <w:pPr>
        <w:rPr>
          <w:bCs/>
        </w:rPr>
      </w:pPr>
    </w:p>
    <w:p w14:paraId="30664363" w14:textId="4F65FA9E" w:rsidR="009C40B4" w:rsidRDefault="009C40B4" w:rsidP="006F310B">
      <w:pPr>
        <w:rPr>
          <w:bCs/>
        </w:rPr>
      </w:pPr>
    </w:p>
    <w:p w14:paraId="164C4DA0" w14:textId="5575125D" w:rsidR="009C40B4" w:rsidRDefault="009C40B4" w:rsidP="006F310B">
      <w:pPr>
        <w:rPr>
          <w:bCs/>
        </w:rPr>
      </w:pPr>
    </w:p>
    <w:p w14:paraId="074E4E4F" w14:textId="2EBF9F55" w:rsidR="009C40B4" w:rsidRDefault="009C40B4" w:rsidP="006F310B">
      <w:pPr>
        <w:rPr>
          <w:bCs/>
        </w:rPr>
      </w:pPr>
    </w:p>
    <w:p w14:paraId="08503921" w14:textId="3DD273FE" w:rsidR="009C40B4" w:rsidRDefault="009C40B4" w:rsidP="006F310B">
      <w:pPr>
        <w:rPr>
          <w:bCs/>
        </w:rPr>
      </w:pPr>
    </w:p>
    <w:p w14:paraId="4DB8A067" w14:textId="1C947BF4" w:rsidR="009C40B4" w:rsidRDefault="009C40B4" w:rsidP="006F310B">
      <w:pPr>
        <w:rPr>
          <w:bCs/>
        </w:rPr>
      </w:pPr>
    </w:p>
    <w:p w14:paraId="0763F717" w14:textId="099705F0" w:rsidR="009C40B4" w:rsidRDefault="009C40B4" w:rsidP="006F310B">
      <w:pPr>
        <w:rPr>
          <w:bCs/>
        </w:rPr>
      </w:pPr>
    </w:p>
    <w:p w14:paraId="01CB72C0" w14:textId="346844DF" w:rsidR="009C40B4" w:rsidRDefault="009C40B4" w:rsidP="006F310B">
      <w:pPr>
        <w:rPr>
          <w:bCs/>
        </w:rPr>
      </w:pPr>
    </w:p>
    <w:p w14:paraId="0A1C33A8" w14:textId="77777777" w:rsidR="009C40B4" w:rsidRPr="00FD4440" w:rsidRDefault="009C40B4" w:rsidP="006F310B">
      <w:pPr>
        <w:rPr>
          <w:bCs/>
        </w:rPr>
      </w:pPr>
    </w:p>
    <w:p w14:paraId="4C8EB4B2" w14:textId="0FBA2EBF" w:rsidR="00960C52" w:rsidRDefault="00960C52" w:rsidP="0004082A">
      <w:pPr>
        <w:pStyle w:val="Titre1"/>
      </w:pPr>
      <w:bookmarkStart w:id="2" w:name="_Toc94261527"/>
      <w:bookmarkStart w:id="3" w:name="_Toc94261532"/>
      <w:bookmarkStart w:id="4" w:name="_Toc94261682"/>
      <w:bookmarkStart w:id="5" w:name="_Toc94261836"/>
      <w:bookmarkStart w:id="6" w:name="_Toc94262069"/>
      <w:bookmarkStart w:id="7" w:name="_Toc94262300"/>
      <w:r>
        <w:lastRenderedPageBreak/>
        <w:t>Introduction</w:t>
      </w:r>
      <w:bookmarkEnd w:id="2"/>
      <w:bookmarkEnd w:id="3"/>
      <w:bookmarkEnd w:id="4"/>
      <w:bookmarkEnd w:id="5"/>
      <w:bookmarkEnd w:id="6"/>
      <w:bookmarkEnd w:id="7"/>
    </w:p>
    <w:p w14:paraId="55BFA735" w14:textId="77777777" w:rsidR="00ED7BCE" w:rsidRDefault="00ED7BCE" w:rsidP="00562C48">
      <w:pPr>
        <w:rPr>
          <w:rFonts w:ascii="Bookman Old Style" w:hAnsi="Bookman Old Style"/>
        </w:rPr>
      </w:pPr>
    </w:p>
    <w:p w14:paraId="3C033FF7" w14:textId="57365499" w:rsidR="00562C48" w:rsidRPr="00562C48" w:rsidRDefault="00562C48" w:rsidP="00562C48">
      <w:pPr>
        <w:rPr>
          <w:rFonts w:ascii="Bookman Old Style" w:hAnsi="Bookman Old Style"/>
        </w:rPr>
      </w:pPr>
      <w:r w:rsidRPr="00562C48">
        <w:rPr>
          <w:rFonts w:ascii="Bookman Old Style" w:hAnsi="Bookman Old Style"/>
        </w:rPr>
        <w:t xml:space="preserve">La société </w:t>
      </w:r>
      <w:proofErr w:type="spellStart"/>
      <w:r w:rsidR="00BE4D8D">
        <w:rPr>
          <w:rFonts w:ascii="Bookman Old Style" w:hAnsi="Bookman Old Style"/>
        </w:rPr>
        <w:t>ProSoft</w:t>
      </w:r>
      <w:proofErr w:type="spellEnd"/>
      <w:r w:rsidR="00BE4D8D">
        <w:rPr>
          <w:rFonts w:ascii="Bookman Old Style" w:hAnsi="Bookman Old Style"/>
        </w:rPr>
        <w:t xml:space="preserve"> </w:t>
      </w:r>
      <w:r w:rsidR="005F46D6">
        <w:rPr>
          <w:rFonts w:ascii="Bookman Old Style" w:hAnsi="Bookman Old Style"/>
        </w:rPr>
        <w:t xml:space="preserve">nous a demandé de développer un logiciel de sauvegarde qui se nomme </w:t>
      </w:r>
      <w:proofErr w:type="spellStart"/>
      <w:r w:rsidR="005F46D6">
        <w:rPr>
          <w:rFonts w:ascii="Bookman Old Style" w:hAnsi="Bookman Old Style"/>
        </w:rPr>
        <w:t>EasySave</w:t>
      </w:r>
      <w:proofErr w:type="spellEnd"/>
      <w:r w:rsidR="005F46D6">
        <w:rPr>
          <w:rFonts w:ascii="Bookman Old Style" w:hAnsi="Bookman Old Style"/>
        </w:rPr>
        <w:t>.</w:t>
      </w:r>
      <w:r w:rsidR="002E2283" w:rsidRPr="00562C48">
        <w:rPr>
          <w:rFonts w:ascii="Bookman Old Style" w:hAnsi="Bookman Old Style"/>
        </w:rPr>
        <w:t xml:space="preserve"> </w:t>
      </w:r>
      <w:r w:rsidRPr="00562C48">
        <w:rPr>
          <w:rFonts w:ascii="Bookman Old Style" w:hAnsi="Bookman Old Style"/>
        </w:rPr>
        <w:t xml:space="preserve">De ce fait, nous allons devoir réaliser </w:t>
      </w:r>
      <w:r w:rsidR="005F46D6">
        <w:rPr>
          <w:rFonts w:ascii="Bookman Old Style" w:hAnsi="Bookman Old Style"/>
        </w:rPr>
        <w:t>plusieurs digramme</w:t>
      </w:r>
      <w:r w:rsidR="00E04848">
        <w:rPr>
          <w:rFonts w:ascii="Bookman Old Style" w:hAnsi="Bookman Old Style"/>
        </w:rPr>
        <w:t>s</w:t>
      </w:r>
      <w:r w:rsidR="005F46D6">
        <w:rPr>
          <w:rFonts w:ascii="Bookman Old Style" w:hAnsi="Bookman Old Style"/>
        </w:rPr>
        <w:t xml:space="preserve"> UML afin de </w:t>
      </w:r>
      <w:r w:rsidR="005F46D6" w:rsidRPr="005F46D6">
        <w:rPr>
          <w:rFonts w:ascii="Bookman Old Style" w:hAnsi="Bookman Old Style"/>
        </w:rPr>
        <w:t>décri</w:t>
      </w:r>
      <w:r w:rsidR="005F46D6">
        <w:rPr>
          <w:rFonts w:ascii="Bookman Old Style" w:hAnsi="Bookman Old Style"/>
        </w:rPr>
        <w:t>re</w:t>
      </w:r>
      <w:r w:rsidR="005F46D6" w:rsidRPr="005F46D6">
        <w:rPr>
          <w:rFonts w:ascii="Bookman Old Style" w:hAnsi="Bookman Old Style"/>
        </w:rPr>
        <w:t xml:space="preserve"> la limite, la structure et le comportement du système et des objets qui s</w:t>
      </w:r>
      <w:r w:rsidR="009248BD">
        <w:rPr>
          <w:rFonts w:ascii="Bookman Old Style" w:hAnsi="Bookman Old Style"/>
        </w:rPr>
        <w:t>’</w:t>
      </w:r>
      <w:r w:rsidR="005F46D6" w:rsidRPr="005F46D6">
        <w:rPr>
          <w:rFonts w:ascii="Bookman Old Style" w:hAnsi="Bookman Old Style"/>
        </w:rPr>
        <w:t>y trouvent.</w:t>
      </w:r>
    </w:p>
    <w:p w14:paraId="4B658BE3" w14:textId="193C343E" w:rsidR="00983F07" w:rsidRDefault="00562C48" w:rsidP="00562C48">
      <w:pPr>
        <w:rPr>
          <w:rFonts w:ascii="Bookman Old Style" w:hAnsi="Bookman Old Style"/>
        </w:rPr>
      </w:pPr>
      <w:r w:rsidRPr="00562C48">
        <w:rPr>
          <w:rFonts w:ascii="Bookman Old Style" w:hAnsi="Bookman Old Style"/>
        </w:rPr>
        <w:t xml:space="preserve">Nous allons donc devoir </w:t>
      </w:r>
      <w:r w:rsidR="005F46D6">
        <w:rPr>
          <w:rFonts w:ascii="Bookman Old Style" w:hAnsi="Bookman Old Style"/>
        </w:rPr>
        <w:t xml:space="preserve">développer et </w:t>
      </w:r>
      <w:r w:rsidR="00993FE1">
        <w:rPr>
          <w:rFonts w:ascii="Bookman Old Style" w:hAnsi="Bookman Old Style"/>
        </w:rPr>
        <w:t xml:space="preserve">créer les diagrammes UML </w:t>
      </w:r>
      <w:r w:rsidR="00E04848">
        <w:rPr>
          <w:rFonts w:ascii="Bookman Old Style" w:hAnsi="Bookman Old Style"/>
        </w:rPr>
        <w:t>par rapport au</w:t>
      </w:r>
      <w:r w:rsidR="00993FE1">
        <w:rPr>
          <w:rFonts w:ascii="Bookman Old Style" w:hAnsi="Bookman Old Style"/>
        </w:rPr>
        <w:t xml:space="preserve"> cahier des charges de la V.1.</w:t>
      </w:r>
    </w:p>
    <w:p w14:paraId="520CECBF" w14:textId="77777777" w:rsidR="00983F07" w:rsidRPr="00993FE1" w:rsidRDefault="00983F07" w:rsidP="00562C48">
      <w:pPr>
        <w:rPr>
          <w:rFonts w:ascii="Bookman Old Style" w:hAnsi="Bookman Old Style"/>
        </w:rPr>
      </w:pPr>
    </w:p>
    <w:p w14:paraId="2AA34D93" w14:textId="55E3B9B9" w:rsidR="00983F07" w:rsidRDefault="00983F07" w:rsidP="00562C48">
      <w:pPr>
        <w:rPr>
          <w:rFonts w:ascii="Bookman Old Style" w:hAnsi="Bookman Old Style"/>
        </w:rPr>
      </w:pPr>
    </w:p>
    <w:p w14:paraId="1C58C653" w14:textId="14BD2902" w:rsidR="00983F07" w:rsidRDefault="00983F07" w:rsidP="00562C48">
      <w:pPr>
        <w:rPr>
          <w:rFonts w:ascii="Bookman Old Style" w:hAnsi="Bookman Old Style"/>
        </w:rPr>
      </w:pPr>
    </w:p>
    <w:p w14:paraId="37DAF6D0" w14:textId="663B4F2B" w:rsidR="00983F07" w:rsidRDefault="00983F07" w:rsidP="00562C48">
      <w:pPr>
        <w:rPr>
          <w:rFonts w:ascii="Bookman Old Style" w:hAnsi="Bookman Old Style"/>
        </w:rPr>
      </w:pPr>
    </w:p>
    <w:p w14:paraId="0C591B03" w14:textId="516DF544" w:rsidR="00983F07" w:rsidRDefault="00983F07" w:rsidP="00562C48">
      <w:pPr>
        <w:rPr>
          <w:rFonts w:ascii="Bookman Old Style" w:hAnsi="Bookman Old Style"/>
        </w:rPr>
      </w:pPr>
    </w:p>
    <w:p w14:paraId="02670DDE" w14:textId="468BC129" w:rsidR="00983F07" w:rsidRDefault="00983F07" w:rsidP="00562C48">
      <w:pPr>
        <w:rPr>
          <w:rFonts w:ascii="Bookman Old Style" w:hAnsi="Bookman Old Style"/>
        </w:rPr>
      </w:pPr>
    </w:p>
    <w:p w14:paraId="7A7E0E9F" w14:textId="5103DA9A" w:rsidR="00983F07" w:rsidRDefault="00983F07" w:rsidP="00562C48">
      <w:pPr>
        <w:rPr>
          <w:rFonts w:ascii="Bookman Old Style" w:hAnsi="Bookman Old Style"/>
        </w:rPr>
      </w:pPr>
    </w:p>
    <w:p w14:paraId="1BE63511" w14:textId="698E8EF6" w:rsidR="00983F07" w:rsidRDefault="00983F07" w:rsidP="00562C48">
      <w:pPr>
        <w:rPr>
          <w:rFonts w:ascii="Bookman Old Style" w:hAnsi="Bookman Old Style"/>
        </w:rPr>
      </w:pPr>
    </w:p>
    <w:p w14:paraId="1D0F5FA4" w14:textId="71D4DC1C" w:rsidR="00983F07" w:rsidRDefault="00983F07" w:rsidP="00562C48">
      <w:pPr>
        <w:rPr>
          <w:rFonts w:ascii="Bookman Old Style" w:hAnsi="Bookman Old Style"/>
        </w:rPr>
      </w:pPr>
    </w:p>
    <w:p w14:paraId="0E0D0D98" w14:textId="25CF3798" w:rsidR="00983F07" w:rsidRDefault="00983F07" w:rsidP="00562C48">
      <w:pPr>
        <w:rPr>
          <w:rFonts w:ascii="Bookman Old Style" w:hAnsi="Bookman Old Style"/>
        </w:rPr>
      </w:pPr>
    </w:p>
    <w:p w14:paraId="19947E9D" w14:textId="70CA0FF2" w:rsidR="00983F07" w:rsidRDefault="00983F07" w:rsidP="00562C48">
      <w:pPr>
        <w:rPr>
          <w:rFonts w:ascii="Bookman Old Style" w:hAnsi="Bookman Old Style"/>
        </w:rPr>
      </w:pPr>
    </w:p>
    <w:p w14:paraId="12D298A0" w14:textId="3435E035" w:rsidR="00983F07" w:rsidRDefault="00983F07" w:rsidP="00562C48">
      <w:pPr>
        <w:rPr>
          <w:rFonts w:ascii="Bookman Old Style" w:hAnsi="Bookman Old Style"/>
        </w:rPr>
      </w:pPr>
    </w:p>
    <w:p w14:paraId="11E71FEF" w14:textId="6AC0BCA8" w:rsidR="00983F07" w:rsidRDefault="00983F07" w:rsidP="00562C48">
      <w:pPr>
        <w:rPr>
          <w:rFonts w:ascii="Bookman Old Style" w:hAnsi="Bookman Old Style"/>
        </w:rPr>
      </w:pPr>
    </w:p>
    <w:p w14:paraId="7F127901" w14:textId="02B924DC" w:rsidR="00983F07" w:rsidRDefault="00983F07" w:rsidP="00562C48">
      <w:pPr>
        <w:rPr>
          <w:rFonts w:ascii="Bookman Old Style" w:hAnsi="Bookman Old Style"/>
        </w:rPr>
      </w:pPr>
    </w:p>
    <w:p w14:paraId="13C7CB64" w14:textId="72D26909" w:rsidR="00983F07" w:rsidRDefault="00983F07" w:rsidP="00562C48">
      <w:pPr>
        <w:rPr>
          <w:rFonts w:ascii="Bookman Old Style" w:hAnsi="Bookman Old Style"/>
        </w:rPr>
      </w:pPr>
    </w:p>
    <w:p w14:paraId="0D146779" w14:textId="62D24155" w:rsidR="00983F07" w:rsidRDefault="00983F07" w:rsidP="00562C48">
      <w:pPr>
        <w:rPr>
          <w:rFonts w:ascii="Bookman Old Style" w:hAnsi="Bookman Old Style"/>
        </w:rPr>
      </w:pPr>
    </w:p>
    <w:p w14:paraId="37213272" w14:textId="0F990DB8" w:rsidR="00983F07" w:rsidRDefault="00983F07" w:rsidP="00562C48">
      <w:pPr>
        <w:rPr>
          <w:rFonts w:ascii="Bookman Old Style" w:hAnsi="Bookman Old Style"/>
        </w:rPr>
      </w:pPr>
    </w:p>
    <w:p w14:paraId="7DAFF833" w14:textId="62D1AABF" w:rsidR="00983F07" w:rsidRDefault="00983F07" w:rsidP="00562C48">
      <w:pPr>
        <w:rPr>
          <w:rFonts w:ascii="Bookman Old Style" w:hAnsi="Bookman Old Style"/>
        </w:rPr>
      </w:pPr>
    </w:p>
    <w:p w14:paraId="209042B9" w14:textId="5A4FAE3C" w:rsidR="00983F07" w:rsidRDefault="00983F07" w:rsidP="00562C48">
      <w:pPr>
        <w:rPr>
          <w:rFonts w:ascii="Bookman Old Style" w:hAnsi="Bookman Old Style"/>
        </w:rPr>
      </w:pPr>
    </w:p>
    <w:p w14:paraId="3DDC26D0" w14:textId="41C9CC6F" w:rsidR="00172EB8" w:rsidRDefault="00172EB8" w:rsidP="00562C48">
      <w:pPr>
        <w:rPr>
          <w:rFonts w:ascii="Bookman Old Style" w:hAnsi="Bookman Old Style"/>
        </w:rPr>
      </w:pPr>
    </w:p>
    <w:p w14:paraId="75B4941D" w14:textId="2BA31BEA" w:rsidR="00172EB8" w:rsidRDefault="00172EB8" w:rsidP="00562C48">
      <w:pPr>
        <w:rPr>
          <w:rFonts w:ascii="Bookman Old Style" w:hAnsi="Bookman Old Style"/>
        </w:rPr>
      </w:pPr>
    </w:p>
    <w:p w14:paraId="2B72B1C2" w14:textId="77777777" w:rsidR="00172EB8" w:rsidRDefault="00172EB8" w:rsidP="00562C48">
      <w:pPr>
        <w:rPr>
          <w:rFonts w:ascii="Bookman Old Style" w:hAnsi="Bookman Old Style"/>
        </w:rPr>
      </w:pPr>
    </w:p>
    <w:p w14:paraId="48943C7B" w14:textId="3F4A66F9" w:rsidR="00983F07" w:rsidRDefault="00983F07" w:rsidP="00562C48">
      <w:pPr>
        <w:rPr>
          <w:rFonts w:ascii="Bookman Old Style" w:hAnsi="Bookman Old Style"/>
        </w:rPr>
      </w:pPr>
    </w:p>
    <w:p w14:paraId="48FD1FF3" w14:textId="77777777" w:rsidR="00983F07" w:rsidRPr="00562C48" w:rsidRDefault="00983F07" w:rsidP="00562C48">
      <w:pPr>
        <w:rPr>
          <w:rFonts w:ascii="Bookman Old Style" w:hAnsi="Bookman Old Style"/>
        </w:rPr>
      </w:pPr>
    </w:p>
    <w:p w14:paraId="7425FC2E" w14:textId="137B4B63" w:rsidR="00532CA9" w:rsidRDefault="00993FE1" w:rsidP="0004082A">
      <w:pPr>
        <w:pStyle w:val="Titre1"/>
      </w:pPr>
      <w:bookmarkStart w:id="8" w:name="_Toc94261528"/>
      <w:bookmarkStart w:id="9" w:name="_Toc94261533"/>
      <w:bookmarkStart w:id="10" w:name="_Toc94261683"/>
      <w:bookmarkStart w:id="11" w:name="_Toc94261837"/>
      <w:bookmarkStart w:id="12" w:name="_Toc94262070"/>
      <w:bookmarkStart w:id="13" w:name="_Toc94262301"/>
      <w:r>
        <w:lastRenderedPageBreak/>
        <w:t>Cahier des charges</w:t>
      </w:r>
      <w:bookmarkEnd w:id="8"/>
      <w:bookmarkEnd w:id="9"/>
      <w:bookmarkEnd w:id="10"/>
      <w:bookmarkEnd w:id="11"/>
      <w:bookmarkEnd w:id="12"/>
      <w:bookmarkEnd w:id="13"/>
    </w:p>
    <w:p w14:paraId="2272C042" w14:textId="22E1F342" w:rsidR="00993FE1" w:rsidRPr="00BE4D8D" w:rsidRDefault="00993FE1" w:rsidP="00993FE1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Le cahier des charges de la première version du logiciel est le suivant</w:t>
      </w:r>
      <w:r w:rsidR="009248BD">
        <w:rPr>
          <w:rFonts w:ascii="Bookman Old Style" w:eastAsia="Times New Roman" w:hAnsi="Bookman Old Style" w:cstheme="minorHAnsi"/>
          <w:lang w:eastAsia="fr-FR"/>
        </w:rPr>
        <w:t> </w:t>
      </w:r>
      <w:r w:rsidRPr="00BE4D8D">
        <w:rPr>
          <w:rFonts w:ascii="Bookman Old Style" w:eastAsia="Times New Roman" w:hAnsi="Bookman Old Style" w:cstheme="minorHAnsi"/>
          <w:lang w:eastAsia="fr-FR"/>
        </w:rPr>
        <w:t>:</w:t>
      </w:r>
    </w:p>
    <w:p w14:paraId="274676B3" w14:textId="77777777" w:rsidR="00993FE1" w:rsidRPr="00BE4D8D" w:rsidRDefault="00993FE1" w:rsidP="00993FE1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 xml:space="preserve">Le logiciel est une application Console utilisant .Net </w:t>
      </w:r>
      <w:proofErr w:type="spellStart"/>
      <w:r w:rsidRPr="00BE4D8D">
        <w:rPr>
          <w:rFonts w:ascii="Bookman Old Style" w:eastAsia="Times New Roman" w:hAnsi="Bookman Old Style" w:cstheme="minorHAnsi"/>
          <w:lang w:eastAsia="fr-FR"/>
        </w:rPr>
        <w:t>Core</w:t>
      </w:r>
      <w:proofErr w:type="spellEnd"/>
      <w:r w:rsidRPr="00BE4D8D">
        <w:rPr>
          <w:rFonts w:ascii="Bookman Old Style" w:eastAsia="Times New Roman" w:hAnsi="Bookman Old Style" w:cstheme="minorHAnsi"/>
          <w:lang w:eastAsia="fr-FR"/>
        </w:rPr>
        <w:t>.</w:t>
      </w:r>
    </w:p>
    <w:p w14:paraId="554478E2" w14:textId="4680737D" w:rsidR="00993FE1" w:rsidRPr="00BE4D8D" w:rsidRDefault="00993FE1" w:rsidP="00993FE1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Le logiciel doit permettre de créer jusqu</w:t>
      </w:r>
      <w:r w:rsidR="009248BD">
        <w:rPr>
          <w:rFonts w:ascii="Bookman Old Style" w:eastAsia="Times New Roman" w:hAnsi="Bookman Old Style" w:cstheme="minorHAnsi"/>
          <w:lang w:eastAsia="fr-FR"/>
        </w:rPr>
        <w:t>’</w:t>
      </w:r>
      <w:r w:rsidRPr="00BE4D8D">
        <w:rPr>
          <w:rFonts w:ascii="Bookman Old Style" w:eastAsia="Times New Roman" w:hAnsi="Bookman Old Style" w:cstheme="minorHAnsi"/>
          <w:lang w:eastAsia="fr-FR"/>
        </w:rPr>
        <w:t>à 5</w:t>
      </w:r>
      <w:r w:rsidR="009248BD">
        <w:rPr>
          <w:rFonts w:ascii="Bookman Old Style" w:eastAsia="Times New Roman" w:hAnsi="Bookman Old Style" w:cstheme="minorHAnsi"/>
          <w:lang w:eastAsia="fr-FR"/>
        </w:rPr>
        <w:t> </w:t>
      </w:r>
      <w:r w:rsidRPr="00BE4D8D">
        <w:rPr>
          <w:rFonts w:ascii="Bookman Old Style" w:eastAsia="Times New Roman" w:hAnsi="Bookman Old Style" w:cstheme="minorHAnsi"/>
          <w:lang w:eastAsia="fr-FR"/>
        </w:rPr>
        <w:t>travaux de sauvegarde</w:t>
      </w:r>
    </w:p>
    <w:p w14:paraId="3EDE575C" w14:textId="388ED877" w:rsidR="00993FE1" w:rsidRPr="00BE4D8D" w:rsidRDefault="00993FE1" w:rsidP="00993FE1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Un travail de sauvegarde est défini par</w:t>
      </w:r>
      <w:r>
        <w:rPr>
          <w:rFonts w:ascii="Bookman Old Style" w:eastAsia="Times New Roman" w:hAnsi="Bookman Old Style" w:cstheme="minorHAnsi"/>
          <w:lang w:eastAsia="fr-FR"/>
        </w:rPr>
        <w:t> :</w:t>
      </w:r>
    </w:p>
    <w:p w14:paraId="72CA356B" w14:textId="77777777" w:rsidR="00993FE1" w:rsidRPr="00BE4D8D" w:rsidRDefault="00993FE1" w:rsidP="00993FE1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Une appellation</w:t>
      </w:r>
    </w:p>
    <w:p w14:paraId="52703145" w14:textId="77777777" w:rsidR="00993FE1" w:rsidRPr="00BE4D8D" w:rsidRDefault="00993FE1" w:rsidP="00993FE1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Un répertoire source</w:t>
      </w:r>
    </w:p>
    <w:p w14:paraId="351F1762" w14:textId="77777777" w:rsidR="00993FE1" w:rsidRPr="00BE4D8D" w:rsidRDefault="00993FE1" w:rsidP="00993FE1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Un répertoire cible</w:t>
      </w:r>
    </w:p>
    <w:p w14:paraId="04D0D2FC" w14:textId="77777777" w:rsidR="00993FE1" w:rsidRPr="00BE4D8D" w:rsidRDefault="00993FE1" w:rsidP="00993FE1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Un type (complet, différentiel)</w:t>
      </w:r>
    </w:p>
    <w:p w14:paraId="5A3AD2DB" w14:textId="16A3A329" w:rsidR="00993FE1" w:rsidRPr="00BE4D8D" w:rsidRDefault="00993FE1" w:rsidP="00993FE1">
      <w:pPr>
        <w:numPr>
          <w:ilvl w:val="0"/>
          <w:numId w:val="20"/>
        </w:numPr>
        <w:suppressAutoHyphens w:val="0"/>
        <w:autoSpaceDN/>
        <w:spacing w:before="100" w:beforeAutospacing="1" w:after="0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 xml:space="preserve">Le logiciel doit être utilisable à minima par des utilisateurs anglophones et </w:t>
      </w:r>
      <w:r w:rsidR="009248BD">
        <w:rPr>
          <w:rFonts w:ascii="Bookman Old Style" w:eastAsia="Times New Roman" w:hAnsi="Bookman Old Style" w:cstheme="minorHAnsi"/>
          <w:lang w:eastAsia="fr-FR"/>
        </w:rPr>
        <w:t>f</w:t>
      </w:r>
      <w:r w:rsidRPr="00BE4D8D">
        <w:rPr>
          <w:rFonts w:ascii="Bookman Old Style" w:eastAsia="Times New Roman" w:hAnsi="Bookman Old Style" w:cstheme="minorHAnsi"/>
          <w:lang w:eastAsia="fr-FR"/>
        </w:rPr>
        <w:t>rancophones</w:t>
      </w:r>
    </w:p>
    <w:p w14:paraId="1DB7F613" w14:textId="4C28DB9D" w:rsidR="00993FE1" w:rsidRPr="00BE4D8D" w:rsidRDefault="00993FE1" w:rsidP="00993FE1">
      <w:pPr>
        <w:numPr>
          <w:ilvl w:val="0"/>
          <w:numId w:val="21"/>
        </w:numPr>
        <w:suppressAutoHyphens w:val="0"/>
        <w:autoSpaceDN/>
        <w:spacing w:after="0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L</w:t>
      </w:r>
      <w:r w:rsidR="009248BD">
        <w:rPr>
          <w:rFonts w:ascii="Bookman Old Style" w:eastAsia="Times New Roman" w:hAnsi="Bookman Old Style" w:cstheme="minorHAnsi"/>
          <w:lang w:eastAsia="fr-FR"/>
        </w:rPr>
        <w:t>’</w:t>
      </w:r>
      <w:r w:rsidRPr="00BE4D8D">
        <w:rPr>
          <w:rFonts w:ascii="Bookman Old Style" w:eastAsia="Times New Roman" w:hAnsi="Bookman Old Style" w:cstheme="minorHAnsi"/>
          <w:lang w:eastAsia="fr-FR"/>
        </w:rPr>
        <w:t>utilisateur peut demander l</w:t>
      </w:r>
      <w:r w:rsidR="009248BD">
        <w:rPr>
          <w:rFonts w:ascii="Bookman Old Style" w:eastAsia="Times New Roman" w:hAnsi="Bookman Old Style" w:cstheme="minorHAnsi"/>
          <w:lang w:eastAsia="fr-FR"/>
        </w:rPr>
        <w:t>’</w:t>
      </w:r>
      <w:r w:rsidRPr="00BE4D8D">
        <w:rPr>
          <w:rFonts w:ascii="Bookman Old Style" w:eastAsia="Times New Roman" w:hAnsi="Bookman Old Style" w:cstheme="minorHAnsi"/>
          <w:lang w:eastAsia="fr-FR"/>
        </w:rPr>
        <w:t>exécution d</w:t>
      </w:r>
      <w:r w:rsidR="009248BD">
        <w:rPr>
          <w:rFonts w:ascii="Bookman Old Style" w:eastAsia="Times New Roman" w:hAnsi="Bookman Old Style" w:cstheme="minorHAnsi"/>
          <w:lang w:eastAsia="fr-FR"/>
        </w:rPr>
        <w:t>’</w:t>
      </w:r>
      <w:r w:rsidRPr="00BE4D8D">
        <w:rPr>
          <w:rFonts w:ascii="Bookman Old Style" w:eastAsia="Times New Roman" w:hAnsi="Bookman Old Style" w:cstheme="minorHAnsi"/>
          <w:lang w:eastAsia="fr-FR"/>
        </w:rPr>
        <w:t>un des travaux de sauvegarde ou l</w:t>
      </w:r>
      <w:r w:rsidR="009248BD">
        <w:rPr>
          <w:rFonts w:ascii="Bookman Old Style" w:eastAsia="Times New Roman" w:hAnsi="Bookman Old Style" w:cstheme="minorHAnsi"/>
          <w:lang w:eastAsia="fr-FR"/>
        </w:rPr>
        <w:t>’</w:t>
      </w:r>
      <w:r w:rsidRPr="00BE4D8D">
        <w:rPr>
          <w:rFonts w:ascii="Bookman Old Style" w:eastAsia="Times New Roman" w:hAnsi="Bookman Old Style" w:cstheme="minorHAnsi"/>
          <w:lang w:eastAsia="fr-FR"/>
        </w:rPr>
        <w:t>exécution séquentielle de l</w:t>
      </w:r>
      <w:r w:rsidR="009248BD">
        <w:rPr>
          <w:rFonts w:ascii="Bookman Old Style" w:eastAsia="Times New Roman" w:hAnsi="Bookman Old Style" w:cstheme="minorHAnsi"/>
          <w:lang w:eastAsia="fr-FR"/>
        </w:rPr>
        <w:t>’</w:t>
      </w:r>
      <w:r w:rsidRPr="00BE4D8D">
        <w:rPr>
          <w:rFonts w:ascii="Bookman Old Style" w:eastAsia="Times New Roman" w:hAnsi="Bookman Old Style" w:cstheme="minorHAnsi"/>
          <w:lang w:eastAsia="fr-FR"/>
        </w:rPr>
        <w:t>ensemble des travaux.</w:t>
      </w:r>
    </w:p>
    <w:p w14:paraId="3567FA90" w14:textId="51155113" w:rsidR="00993FE1" w:rsidRPr="00BE4D8D" w:rsidRDefault="00993FE1" w:rsidP="00993FE1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Les répertoires (sources et cibles) pourront être sur</w:t>
      </w:r>
      <w:r w:rsidR="009248BD">
        <w:rPr>
          <w:rFonts w:ascii="Bookman Old Style" w:eastAsia="Times New Roman" w:hAnsi="Bookman Old Style" w:cstheme="minorHAnsi"/>
          <w:lang w:eastAsia="fr-FR"/>
        </w:rPr>
        <w:t> </w:t>
      </w:r>
      <w:r w:rsidRPr="00BE4D8D">
        <w:rPr>
          <w:rFonts w:ascii="Bookman Old Style" w:eastAsia="Times New Roman" w:hAnsi="Bookman Old Style" w:cstheme="minorHAnsi"/>
          <w:lang w:eastAsia="fr-FR"/>
        </w:rPr>
        <w:t>:</w:t>
      </w:r>
    </w:p>
    <w:p w14:paraId="710440F9" w14:textId="77777777" w:rsidR="00993FE1" w:rsidRPr="00BE4D8D" w:rsidRDefault="00993FE1" w:rsidP="00993FE1">
      <w:pPr>
        <w:numPr>
          <w:ilvl w:val="1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Des disques locaux</w:t>
      </w:r>
    </w:p>
    <w:p w14:paraId="4B3D886B" w14:textId="71371146" w:rsidR="00993FE1" w:rsidRPr="00BE4D8D" w:rsidRDefault="00993FE1" w:rsidP="00993FE1">
      <w:pPr>
        <w:numPr>
          <w:ilvl w:val="1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 xml:space="preserve">Des disques </w:t>
      </w:r>
      <w:r w:rsidR="009248BD">
        <w:rPr>
          <w:rFonts w:ascii="Bookman Old Style" w:eastAsia="Times New Roman" w:hAnsi="Bookman Old Style" w:cstheme="minorHAnsi"/>
          <w:lang w:eastAsia="fr-FR"/>
        </w:rPr>
        <w:t>e</w:t>
      </w:r>
      <w:r w:rsidRPr="00BE4D8D">
        <w:rPr>
          <w:rFonts w:ascii="Bookman Old Style" w:eastAsia="Times New Roman" w:hAnsi="Bookman Old Style" w:cstheme="minorHAnsi"/>
          <w:lang w:eastAsia="fr-FR"/>
        </w:rPr>
        <w:t>xternes</w:t>
      </w:r>
    </w:p>
    <w:p w14:paraId="12A7435F" w14:textId="689EA203" w:rsidR="00993FE1" w:rsidRPr="00BE4D8D" w:rsidRDefault="00993FE1" w:rsidP="00993FE1">
      <w:pPr>
        <w:numPr>
          <w:ilvl w:val="1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Des Lecteurs réseau</w:t>
      </w:r>
    </w:p>
    <w:p w14:paraId="35D04677" w14:textId="77777777" w:rsidR="00993FE1" w:rsidRPr="00BE4D8D" w:rsidRDefault="00993FE1" w:rsidP="00993FE1">
      <w:pPr>
        <w:numPr>
          <w:ilvl w:val="0"/>
          <w:numId w:val="23"/>
        </w:numPr>
        <w:suppressAutoHyphens w:val="0"/>
        <w:autoSpaceDN/>
        <w:spacing w:before="100" w:beforeAutospacing="1" w:after="0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Tous les éléments du répertoire source sont concernés par la sauvegarde</w:t>
      </w:r>
    </w:p>
    <w:p w14:paraId="3710D0C3" w14:textId="1AAFE3BD" w:rsidR="00993FE1" w:rsidRDefault="00993FE1" w:rsidP="00993FE1">
      <w:pPr>
        <w:numPr>
          <w:ilvl w:val="0"/>
          <w:numId w:val="24"/>
        </w:numPr>
        <w:suppressAutoHyphens w:val="0"/>
        <w:autoSpaceDN/>
        <w:spacing w:after="0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Fichier Log journalier</w:t>
      </w:r>
      <w:r w:rsidR="009248BD">
        <w:rPr>
          <w:rFonts w:ascii="Bookman Old Style" w:eastAsia="Times New Roman" w:hAnsi="Bookman Old Style" w:cstheme="minorHAnsi"/>
          <w:lang w:eastAsia="fr-FR"/>
        </w:rPr>
        <w:t> </w:t>
      </w:r>
      <w:r w:rsidRPr="00BE4D8D">
        <w:rPr>
          <w:rFonts w:ascii="Bookman Old Style" w:eastAsia="Times New Roman" w:hAnsi="Bookman Old Style" w:cstheme="minorHAnsi"/>
          <w:lang w:eastAsia="fr-FR"/>
        </w:rPr>
        <w:t>:</w:t>
      </w:r>
    </w:p>
    <w:p w14:paraId="3E9B2D49" w14:textId="395F6AED" w:rsidR="00993FE1" w:rsidRPr="00BE4D8D" w:rsidRDefault="00993FE1" w:rsidP="00993FE1">
      <w:pPr>
        <w:suppressAutoHyphens w:val="0"/>
        <w:autoSpaceDN/>
        <w:spacing w:before="240" w:after="0" w:line="240" w:lineRule="auto"/>
        <w:ind w:left="720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Le logiciel doit écrire en temps réel dans un fichier log journalier l</w:t>
      </w:r>
      <w:r w:rsidR="009248BD">
        <w:rPr>
          <w:rFonts w:ascii="Bookman Old Style" w:eastAsia="Times New Roman" w:hAnsi="Bookman Old Style" w:cstheme="minorHAnsi"/>
          <w:lang w:eastAsia="fr-FR"/>
        </w:rPr>
        <w:t>’</w:t>
      </w:r>
      <w:r w:rsidRPr="00BE4D8D">
        <w:rPr>
          <w:rFonts w:ascii="Bookman Old Style" w:eastAsia="Times New Roman" w:hAnsi="Bookman Old Style" w:cstheme="minorHAnsi"/>
          <w:lang w:eastAsia="fr-FR"/>
        </w:rPr>
        <w:t>historique des actions des travaux de sauvegarde. Les informations minimales attendues sont</w:t>
      </w:r>
      <w:r w:rsidR="009248BD">
        <w:rPr>
          <w:rFonts w:ascii="Bookman Old Style" w:eastAsia="Times New Roman" w:hAnsi="Bookman Old Style" w:cstheme="minorHAnsi"/>
          <w:lang w:eastAsia="fr-FR"/>
        </w:rPr>
        <w:t> </w:t>
      </w:r>
      <w:r w:rsidRPr="00BE4D8D">
        <w:rPr>
          <w:rFonts w:ascii="Bookman Old Style" w:eastAsia="Times New Roman" w:hAnsi="Bookman Old Style" w:cstheme="minorHAnsi"/>
          <w:lang w:eastAsia="fr-FR"/>
        </w:rPr>
        <w:t>:</w:t>
      </w:r>
    </w:p>
    <w:p w14:paraId="6225151F" w14:textId="77777777" w:rsidR="00993FE1" w:rsidRPr="00BE4D8D" w:rsidRDefault="00993FE1" w:rsidP="00993FE1">
      <w:pPr>
        <w:numPr>
          <w:ilvl w:val="1"/>
          <w:numId w:val="24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Horodatage</w:t>
      </w:r>
    </w:p>
    <w:p w14:paraId="43A82AAA" w14:textId="77777777" w:rsidR="00993FE1" w:rsidRPr="00BE4D8D" w:rsidRDefault="00993FE1" w:rsidP="00993FE1">
      <w:pPr>
        <w:numPr>
          <w:ilvl w:val="1"/>
          <w:numId w:val="24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Appellation du travail de sauvegarde</w:t>
      </w:r>
    </w:p>
    <w:p w14:paraId="2579A4E2" w14:textId="77777777" w:rsidR="00993FE1" w:rsidRPr="00BE4D8D" w:rsidRDefault="00993FE1" w:rsidP="00993FE1">
      <w:pPr>
        <w:numPr>
          <w:ilvl w:val="1"/>
          <w:numId w:val="24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Adresse complète du fichier Source (format UNC)</w:t>
      </w:r>
    </w:p>
    <w:p w14:paraId="46B745DF" w14:textId="77777777" w:rsidR="00993FE1" w:rsidRPr="00BE4D8D" w:rsidRDefault="00993FE1" w:rsidP="00993FE1">
      <w:pPr>
        <w:numPr>
          <w:ilvl w:val="1"/>
          <w:numId w:val="24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Adresse complète du fichier de destination (format UNC)</w:t>
      </w:r>
    </w:p>
    <w:p w14:paraId="000058B4" w14:textId="77777777" w:rsidR="00993FE1" w:rsidRPr="00BE4D8D" w:rsidRDefault="00993FE1" w:rsidP="00993FE1">
      <w:pPr>
        <w:numPr>
          <w:ilvl w:val="1"/>
          <w:numId w:val="24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Taille du fichier</w:t>
      </w:r>
    </w:p>
    <w:p w14:paraId="285798F4" w14:textId="77777777" w:rsidR="00993FE1" w:rsidRPr="00BE4D8D" w:rsidRDefault="00993FE1" w:rsidP="00993FE1">
      <w:pPr>
        <w:numPr>
          <w:ilvl w:val="1"/>
          <w:numId w:val="24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Temps de transfert du fichier en ms (négatif si erreur)</w:t>
      </w:r>
    </w:p>
    <w:p w14:paraId="43939EE2" w14:textId="28B60156" w:rsidR="00993FE1" w:rsidRPr="00BE4D8D" w:rsidRDefault="00993FE1" w:rsidP="00993FE1">
      <w:pPr>
        <w:numPr>
          <w:ilvl w:val="0"/>
          <w:numId w:val="2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Le logiciel doit enregistrer en temps réel, dans un fichier unique, l</w:t>
      </w:r>
      <w:r w:rsidR="009248BD">
        <w:rPr>
          <w:rFonts w:ascii="Bookman Old Style" w:eastAsia="Times New Roman" w:hAnsi="Bookman Old Style" w:cstheme="minorHAnsi"/>
          <w:lang w:eastAsia="fr-FR"/>
        </w:rPr>
        <w:t>’</w:t>
      </w:r>
      <w:r w:rsidRPr="00BE4D8D">
        <w:rPr>
          <w:rFonts w:ascii="Bookman Old Style" w:eastAsia="Times New Roman" w:hAnsi="Bookman Old Style" w:cstheme="minorHAnsi"/>
          <w:lang w:eastAsia="fr-FR"/>
        </w:rPr>
        <w:t>état d</w:t>
      </w:r>
      <w:r w:rsidR="009248BD">
        <w:rPr>
          <w:rFonts w:ascii="Bookman Old Style" w:eastAsia="Times New Roman" w:hAnsi="Bookman Old Style" w:cstheme="minorHAnsi"/>
          <w:lang w:eastAsia="fr-FR"/>
        </w:rPr>
        <w:t>’</w:t>
      </w:r>
      <w:r w:rsidRPr="00BE4D8D">
        <w:rPr>
          <w:rFonts w:ascii="Bookman Old Style" w:eastAsia="Times New Roman" w:hAnsi="Bookman Old Style" w:cstheme="minorHAnsi"/>
          <w:lang w:eastAsia="fr-FR"/>
        </w:rPr>
        <w:t>avancement des travaux de sauvegarde. Les informations à enregistrer pour chaque travail de sauvegarde sont</w:t>
      </w:r>
      <w:r w:rsidR="009248BD">
        <w:rPr>
          <w:rFonts w:ascii="Bookman Old Style" w:eastAsia="Times New Roman" w:hAnsi="Bookman Old Style" w:cstheme="minorHAnsi"/>
          <w:lang w:eastAsia="fr-FR"/>
        </w:rPr>
        <w:t> </w:t>
      </w:r>
      <w:r w:rsidRPr="00BE4D8D">
        <w:rPr>
          <w:rFonts w:ascii="Bookman Old Style" w:eastAsia="Times New Roman" w:hAnsi="Bookman Old Style" w:cstheme="minorHAnsi"/>
          <w:lang w:eastAsia="fr-FR"/>
        </w:rPr>
        <w:t>:</w:t>
      </w:r>
    </w:p>
    <w:p w14:paraId="11432E5A" w14:textId="77777777" w:rsidR="00993FE1" w:rsidRPr="00BE4D8D" w:rsidRDefault="00993FE1" w:rsidP="00993FE1">
      <w:pPr>
        <w:numPr>
          <w:ilvl w:val="1"/>
          <w:numId w:val="2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Appellation du travail de sauvegarde</w:t>
      </w:r>
    </w:p>
    <w:p w14:paraId="5955FBE6" w14:textId="77777777" w:rsidR="00993FE1" w:rsidRPr="00BE4D8D" w:rsidRDefault="00993FE1" w:rsidP="00993FE1">
      <w:pPr>
        <w:numPr>
          <w:ilvl w:val="1"/>
          <w:numId w:val="2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Horodatage</w:t>
      </w:r>
    </w:p>
    <w:p w14:paraId="52AD9227" w14:textId="21DC3B85" w:rsidR="00993FE1" w:rsidRPr="00BE4D8D" w:rsidRDefault="009248BD" w:rsidP="00993FE1">
      <w:pPr>
        <w:numPr>
          <w:ilvl w:val="1"/>
          <w:numId w:val="2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>
        <w:rPr>
          <w:rFonts w:ascii="Bookman Old Style" w:eastAsia="Times New Roman" w:hAnsi="Bookman Old Style" w:cstheme="minorHAnsi"/>
          <w:lang w:eastAsia="fr-FR"/>
        </w:rPr>
        <w:t>É</w:t>
      </w:r>
      <w:r w:rsidR="00993FE1" w:rsidRPr="00BE4D8D">
        <w:rPr>
          <w:rFonts w:ascii="Bookman Old Style" w:eastAsia="Times New Roman" w:hAnsi="Bookman Old Style" w:cstheme="minorHAnsi"/>
          <w:lang w:eastAsia="fr-FR"/>
        </w:rPr>
        <w:t>tat du travail de Sauvegarde (ex</w:t>
      </w:r>
      <w:r>
        <w:rPr>
          <w:rFonts w:ascii="Bookman Old Style" w:eastAsia="Times New Roman" w:hAnsi="Bookman Old Style" w:cstheme="minorHAnsi"/>
          <w:lang w:eastAsia="fr-FR"/>
        </w:rPr>
        <w:t> </w:t>
      </w:r>
      <w:r w:rsidR="00993FE1" w:rsidRPr="00BE4D8D">
        <w:rPr>
          <w:rFonts w:ascii="Bookman Old Style" w:eastAsia="Times New Roman" w:hAnsi="Bookman Old Style" w:cstheme="minorHAnsi"/>
          <w:lang w:eastAsia="fr-FR"/>
        </w:rPr>
        <w:t>: Actif, Non Actif</w:t>
      </w:r>
      <w:r>
        <w:rPr>
          <w:rFonts w:ascii="Bookman Old Style" w:eastAsia="Times New Roman" w:hAnsi="Bookman Old Style" w:cstheme="minorHAnsi"/>
          <w:lang w:eastAsia="fr-FR"/>
        </w:rPr>
        <w:t>…</w:t>
      </w:r>
      <w:r w:rsidR="00993FE1" w:rsidRPr="00BE4D8D">
        <w:rPr>
          <w:rFonts w:ascii="Bookman Old Style" w:eastAsia="Times New Roman" w:hAnsi="Bookman Old Style" w:cstheme="minorHAnsi"/>
          <w:lang w:eastAsia="fr-FR"/>
        </w:rPr>
        <w:t>)</w:t>
      </w:r>
    </w:p>
    <w:p w14:paraId="67CCB5B6" w14:textId="2051250F" w:rsidR="00993FE1" w:rsidRPr="00BE4D8D" w:rsidRDefault="00993FE1" w:rsidP="00993FE1">
      <w:pPr>
        <w:suppressAutoHyphens w:val="0"/>
        <w:autoSpaceDN/>
        <w:spacing w:before="100" w:beforeAutospacing="1" w:after="0" w:line="240" w:lineRule="auto"/>
        <w:ind w:left="720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Si le travail est actif</w:t>
      </w:r>
      <w:r w:rsidR="009248BD">
        <w:rPr>
          <w:rFonts w:ascii="Bookman Old Style" w:eastAsia="Times New Roman" w:hAnsi="Bookman Old Style" w:cstheme="minorHAnsi"/>
          <w:lang w:eastAsia="fr-FR"/>
        </w:rPr>
        <w:t> </w:t>
      </w:r>
      <w:r w:rsidRPr="00BE4D8D">
        <w:rPr>
          <w:rFonts w:ascii="Bookman Old Style" w:eastAsia="Times New Roman" w:hAnsi="Bookman Old Style" w:cstheme="minorHAnsi"/>
          <w:lang w:eastAsia="fr-FR"/>
        </w:rPr>
        <w:t>:</w:t>
      </w:r>
    </w:p>
    <w:p w14:paraId="3363F543" w14:textId="77777777" w:rsidR="00993FE1" w:rsidRPr="00BE4D8D" w:rsidRDefault="00993FE1" w:rsidP="00993FE1">
      <w:pPr>
        <w:numPr>
          <w:ilvl w:val="1"/>
          <w:numId w:val="25"/>
        </w:numPr>
        <w:suppressAutoHyphens w:val="0"/>
        <w:autoSpaceDN/>
        <w:spacing w:before="100" w:beforeAutospacing="1" w:after="0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Le nombre total de fichiers éligibles</w:t>
      </w:r>
    </w:p>
    <w:p w14:paraId="1CC4E5A2" w14:textId="77777777" w:rsidR="00993FE1" w:rsidRPr="00BE4D8D" w:rsidRDefault="00993FE1" w:rsidP="00993FE1">
      <w:pPr>
        <w:numPr>
          <w:ilvl w:val="1"/>
          <w:numId w:val="25"/>
        </w:numPr>
        <w:suppressAutoHyphens w:val="0"/>
        <w:autoSpaceDN/>
        <w:spacing w:before="100" w:beforeAutospacing="1" w:after="0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La taille des fichiers à transférer</w:t>
      </w:r>
    </w:p>
    <w:p w14:paraId="48AA269B" w14:textId="77777777" w:rsidR="00993FE1" w:rsidRPr="00BE4D8D" w:rsidRDefault="00993FE1" w:rsidP="00993FE1">
      <w:pPr>
        <w:numPr>
          <w:ilvl w:val="1"/>
          <w:numId w:val="25"/>
        </w:numPr>
        <w:suppressAutoHyphens w:val="0"/>
        <w:autoSpaceDN/>
        <w:spacing w:before="100" w:beforeAutospacing="1" w:after="0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La progression</w:t>
      </w:r>
    </w:p>
    <w:p w14:paraId="4297EF56" w14:textId="77777777" w:rsidR="00993FE1" w:rsidRPr="00BE4D8D" w:rsidRDefault="00993FE1" w:rsidP="00993FE1">
      <w:pPr>
        <w:numPr>
          <w:ilvl w:val="2"/>
          <w:numId w:val="2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Nombre</w:t>
      </w:r>
      <w:r w:rsidRPr="00BE4D8D">
        <w:rPr>
          <w:rFonts w:ascii="Times New Roman" w:eastAsia="Times New Roman" w:hAnsi="Times New Roman"/>
          <w:lang w:eastAsia="fr-FR"/>
        </w:rPr>
        <w:t> </w:t>
      </w:r>
      <w:r w:rsidRPr="00BE4D8D">
        <w:rPr>
          <w:rFonts w:ascii="Bookman Old Style" w:eastAsia="Times New Roman" w:hAnsi="Bookman Old Style" w:cstheme="minorHAnsi"/>
          <w:lang w:eastAsia="fr-FR"/>
        </w:rPr>
        <w:t>de fichiers</w:t>
      </w:r>
      <w:r w:rsidRPr="00BE4D8D">
        <w:rPr>
          <w:rFonts w:ascii="Times New Roman" w:eastAsia="Times New Roman" w:hAnsi="Times New Roman"/>
          <w:lang w:eastAsia="fr-FR"/>
        </w:rPr>
        <w:t> </w:t>
      </w:r>
      <w:r w:rsidRPr="00BE4D8D">
        <w:rPr>
          <w:rFonts w:ascii="Bookman Old Style" w:eastAsia="Times New Roman" w:hAnsi="Bookman Old Style" w:cstheme="minorHAnsi"/>
          <w:lang w:eastAsia="fr-FR"/>
        </w:rPr>
        <w:t>restants</w:t>
      </w:r>
    </w:p>
    <w:p w14:paraId="59C586B7" w14:textId="77777777" w:rsidR="00993FE1" w:rsidRPr="00BE4D8D" w:rsidRDefault="00993FE1" w:rsidP="00993FE1">
      <w:pPr>
        <w:numPr>
          <w:ilvl w:val="2"/>
          <w:numId w:val="2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Taille</w:t>
      </w:r>
      <w:r w:rsidRPr="00BE4D8D">
        <w:rPr>
          <w:rFonts w:ascii="Times New Roman" w:eastAsia="Times New Roman" w:hAnsi="Times New Roman"/>
          <w:lang w:eastAsia="fr-FR"/>
        </w:rPr>
        <w:t> </w:t>
      </w:r>
      <w:r w:rsidRPr="00BE4D8D">
        <w:rPr>
          <w:rFonts w:ascii="Bookman Old Style" w:eastAsia="Times New Roman" w:hAnsi="Bookman Old Style" w:cstheme="minorHAnsi"/>
          <w:lang w:eastAsia="fr-FR"/>
        </w:rPr>
        <w:t>des fichiers</w:t>
      </w:r>
      <w:r w:rsidRPr="00BE4D8D">
        <w:rPr>
          <w:rFonts w:ascii="Times New Roman" w:eastAsia="Times New Roman" w:hAnsi="Times New Roman"/>
          <w:lang w:eastAsia="fr-FR"/>
        </w:rPr>
        <w:t> </w:t>
      </w:r>
      <w:r w:rsidRPr="00BE4D8D">
        <w:rPr>
          <w:rFonts w:ascii="Bookman Old Style" w:eastAsia="Times New Roman" w:hAnsi="Bookman Old Style" w:cstheme="minorHAnsi"/>
          <w:lang w:eastAsia="fr-FR"/>
        </w:rPr>
        <w:t>restants</w:t>
      </w:r>
    </w:p>
    <w:p w14:paraId="09CDF778" w14:textId="77777777" w:rsidR="00993FE1" w:rsidRPr="00BE4D8D" w:rsidRDefault="00993FE1" w:rsidP="00993FE1">
      <w:pPr>
        <w:numPr>
          <w:ilvl w:val="2"/>
          <w:numId w:val="2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Adresse complète du fichier Source en cours de sauvegarde</w:t>
      </w:r>
    </w:p>
    <w:p w14:paraId="3D9B7A08" w14:textId="77777777" w:rsidR="00993FE1" w:rsidRPr="00BE4D8D" w:rsidRDefault="00993FE1" w:rsidP="00993FE1">
      <w:pPr>
        <w:numPr>
          <w:ilvl w:val="2"/>
          <w:numId w:val="2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Adresse complète du fichier de destination</w:t>
      </w:r>
    </w:p>
    <w:p w14:paraId="10A54AAB" w14:textId="6F500807" w:rsidR="00993FE1" w:rsidRPr="00BE4D8D" w:rsidRDefault="00993FE1" w:rsidP="00993FE1">
      <w:pPr>
        <w:numPr>
          <w:ilvl w:val="0"/>
          <w:numId w:val="26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lastRenderedPageBreak/>
        <w:t>Les emplacements des deux fichiers (log journalier et état) devront être étudiés pour fonctionner sur les serveurs des clients. De ce fait, les emplacements du type «</w:t>
      </w:r>
      <w:r w:rsidR="009248BD">
        <w:rPr>
          <w:rFonts w:ascii="Times New Roman" w:eastAsia="Times New Roman" w:hAnsi="Times New Roman"/>
          <w:lang w:eastAsia="fr-FR"/>
        </w:rPr>
        <w:t> </w:t>
      </w:r>
      <w:r w:rsidRPr="00BE4D8D">
        <w:rPr>
          <w:rFonts w:ascii="Bookman Old Style" w:eastAsia="Times New Roman" w:hAnsi="Bookman Old Style" w:cstheme="minorHAnsi"/>
          <w:lang w:eastAsia="fr-FR"/>
        </w:rPr>
        <w:t>c:\temp\</w:t>
      </w:r>
      <w:r w:rsidR="009248BD">
        <w:rPr>
          <w:rFonts w:ascii="Times New Roman" w:eastAsia="Times New Roman" w:hAnsi="Times New Roman"/>
          <w:lang w:eastAsia="fr-FR"/>
        </w:rPr>
        <w:t> </w:t>
      </w:r>
      <w:r w:rsidRPr="00BE4D8D">
        <w:rPr>
          <w:rFonts w:ascii="Bookman Old Style" w:eastAsia="Times New Roman" w:hAnsi="Bookman Old Style" w:cstheme="minorHAnsi"/>
          <w:lang w:eastAsia="fr-FR"/>
        </w:rPr>
        <w:t>» sont à proscrire.</w:t>
      </w:r>
    </w:p>
    <w:p w14:paraId="302E39B8" w14:textId="77777777" w:rsidR="00993FE1" w:rsidRPr="00BE4D8D" w:rsidRDefault="00993FE1" w:rsidP="00993FE1">
      <w:pPr>
        <w:numPr>
          <w:ilvl w:val="0"/>
          <w:numId w:val="27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Bookman Old Style" w:eastAsia="Times New Roman" w:hAnsi="Bookman Old Style" w:cstheme="minorHAnsi"/>
          <w:lang w:eastAsia="fr-FR"/>
        </w:rPr>
      </w:pPr>
      <w:r w:rsidRPr="00BE4D8D">
        <w:rPr>
          <w:rFonts w:ascii="Bookman Old Style" w:eastAsia="Times New Roman" w:hAnsi="Bookman Old Style" w:cstheme="minorHAnsi"/>
          <w:lang w:eastAsia="fr-FR"/>
        </w:rPr>
        <w:t>Les fichiers (log journalier et état) et les éventuels fichiers de configuration seront au format JSON. Pour permettre une lecture rapide via Notepad, il est nécessaire de mettre des retours à la ligne entre les éléments JSON. Une pagination serait un plus.</w:t>
      </w:r>
    </w:p>
    <w:p w14:paraId="76B9ACE3" w14:textId="4C2A682A" w:rsidR="008D2D70" w:rsidRDefault="008D2D70" w:rsidP="00983F07"/>
    <w:p w14:paraId="75D5509F" w14:textId="42397C75" w:rsidR="00ED7BCE" w:rsidRDefault="00ED7BCE" w:rsidP="0004082A">
      <w:pPr>
        <w:pStyle w:val="Titre1"/>
      </w:pPr>
      <w:bookmarkStart w:id="14" w:name="_Toc94261529"/>
      <w:bookmarkStart w:id="15" w:name="_Toc94261534"/>
      <w:bookmarkStart w:id="16" w:name="_Toc94261684"/>
      <w:bookmarkStart w:id="17" w:name="_Toc94261838"/>
      <w:bookmarkStart w:id="18" w:name="_Toc94262071"/>
      <w:bookmarkStart w:id="19" w:name="_Toc94262302"/>
      <w:r>
        <w:t>Diagrammes UML</w:t>
      </w:r>
      <w:bookmarkEnd w:id="14"/>
      <w:bookmarkEnd w:id="15"/>
      <w:bookmarkEnd w:id="16"/>
      <w:bookmarkEnd w:id="17"/>
      <w:bookmarkEnd w:id="18"/>
      <w:bookmarkEnd w:id="19"/>
    </w:p>
    <w:p w14:paraId="32687E01" w14:textId="37031A17" w:rsidR="00454BAC" w:rsidRDefault="00454BAC" w:rsidP="00454BAC">
      <w:r>
        <w:tab/>
      </w:r>
    </w:p>
    <w:p w14:paraId="0D0CAF83" w14:textId="568F122B" w:rsidR="00454BAC" w:rsidRDefault="00454BAC" w:rsidP="00454BAC">
      <w:pPr>
        <w:pStyle w:val="Paragraphedeliste"/>
        <w:numPr>
          <w:ilvl w:val="1"/>
          <w:numId w:val="15"/>
        </w:numPr>
        <w:rPr>
          <w:sz w:val="28"/>
          <w:szCs w:val="28"/>
        </w:rPr>
      </w:pPr>
      <w:r w:rsidRPr="00115CA6">
        <w:rPr>
          <w:sz w:val="32"/>
          <w:szCs w:val="32"/>
          <w:u w:val="single"/>
        </w:rPr>
        <w:t>Diagramme de cas d</w:t>
      </w:r>
      <w:r w:rsidR="009248BD">
        <w:rPr>
          <w:sz w:val="32"/>
          <w:szCs w:val="32"/>
          <w:u w:val="single"/>
        </w:rPr>
        <w:t>’</w:t>
      </w:r>
      <w:r w:rsidRPr="00115CA6">
        <w:rPr>
          <w:sz w:val="32"/>
          <w:szCs w:val="32"/>
          <w:u w:val="single"/>
        </w:rPr>
        <w:t>utilisation</w:t>
      </w:r>
      <w:r w:rsidRPr="00115CA6">
        <w:rPr>
          <w:sz w:val="28"/>
          <w:szCs w:val="28"/>
        </w:rPr>
        <w:t xml:space="preserve"> </w:t>
      </w:r>
    </w:p>
    <w:p w14:paraId="65AAB607" w14:textId="4B266827" w:rsidR="003A5788" w:rsidRDefault="003A5788" w:rsidP="003A5788"/>
    <w:p w14:paraId="79B378C0" w14:textId="3332FD58" w:rsidR="00844FEE" w:rsidRDefault="003A5788" w:rsidP="00844FEE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4E4FF4D" wp14:editId="0A995945">
            <wp:extent cx="4355028" cy="4229100"/>
            <wp:effectExtent l="0" t="0" r="7620" b="0"/>
            <wp:docPr id="6" name="Image 6" descr="Diagramme du système EasySave avec 2 acteurs et 3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Diagramme du système EasySave avec 2 acteurs et 3 action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4" t="9550" r="29669" b="14982"/>
                    <a:stretch/>
                  </pic:blipFill>
                  <pic:spPr bwMode="auto">
                    <a:xfrm>
                      <a:off x="0" y="0"/>
                      <a:ext cx="4384290" cy="425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1EDAB" w14:textId="0C43593F" w:rsidR="003A5788" w:rsidRDefault="00844FEE" w:rsidP="00B33902">
      <w:pPr>
        <w:pStyle w:val="Lgende"/>
        <w:jc w:val="center"/>
      </w:pPr>
      <w:bookmarkStart w:id="20" w:name="_Toc94261444"/>
      <w:r>
        <w:t>Figure</w:t>
      </w:r>
      <w:r w:rsidR="009248BD">
        <w:t> </w:t>
      </w:r>
      <w:r w:rsidR="005E44ED">
        <w:fldChar w:fldCharType="begin"/>
      </w:r>
      <w:r w:rsidR="005E44ED">
        <w:instrText xml:space="preserve"> SEQ Figure \* ARABIC </w:instrText>
      </w:r>
      <w:r w:rsidR="005E44ED">
        <w:fldChar w:fldCharType="separate"/>
      </w:r>
      <w:r w:rsidR="005E6CAC">
        <w:rPr>
          <w:noProof/>
        </w:rPr>
        <w:t>1</w:t>
      </w:r>
      <w:r w:rsidR="005E44ED">
        <w:rPr>
          <w:noProof/>
        </w:rPr>
        <w:fldChar w:fldCharType="end"/>
      </w:r>
      <w:r w:rsidR="009248BD">
        <w:t> </w:t>
      </w:r>
      <w:r w:rsidRPr="00BF7A7A">
        <w:t>: Diagramme cas d’utilisation</w:t>
      </w:r>
      <w:bookmarkEnd w:id="20"/>
    </w:p>
    <w:p w14:paraId="32478CD5" w14:textId="77777777" w:rsidR="00B33902" w:rsidRDefault="00B33902" w:rsidP="003A5788">
      <w:pPr>
        <w:tabs>
          <w:tab w:val="left" w:pos="3015"/>
        </w:tabs>
        <w:jc w:val="left"/>
        <w:rPr>
          <w:rFonts w:eastAsiaTheme="minorHAnsi" w:cstheme="minorBidi"/>
          <w:b/>
          <w:bCs/>
          <w:sz w:val="28"/>
          <w:szCs w:val="28"/>
          <w:u w:val="single"/>
        </w:rPr>
      </w:pPr>
    </w:p>
    <w:p w14:paraId="5EC6C288" w14:textId="77777777" w:rsidR="00B33902" w:rsidRDefault="00B33902" w:rsidP="003A5788">
      <w:pPr>
        <w:tabs>
          <w:tab w:val="left" w:pos="3015"/>
        </w:tabs>
        <w:jc w:val="left"/>
        <w:rPr>
          <w:rFonts w:eastAsiaTheme="minorHAnsi" w:cstheme="minorBidi"/>
          <w:b/>
          <w:bCs/>
          <w:sz w:val="28"/>
          <w:szCs w:val="28"/>
          <w:u w:val="single"/>
        </w:rPr>
      </w:pPr>
    </w:p>
    <w:p w14:paraId="4F46491A" w14:textId="77777777" w:rsidR="00B33902" w:rsidRDefault="00B33902" w:rsidP="003A5788">
      <w:pPr>
        <w:tabs>
          <w:tab w:val="left" w:pos="3015"/>
        </w:tabs>
        <w:jc w:val="left"/>
        <w:rPr>
          <w:rFonts w:eastAsiaTheme="minorHAnsi" w:cstheme="minorBidi"/>
          <w:b/>
          <w:bCs/>
          <w:sz w:val="28"/>
          <w:szCs w:val="28"/>
          <w:u w:val="single"/>
        </w:rPr>
      </w:pPr>
    </w:p>
    <w:p w14:paraId="0819997C" w14:textId="77777777" w:rsidR="00B33902" w:rsidRDefault="00B33902" w:rsidP="003A5788">
      <w:pPr>
        <w:tabs>
          <w:tab w:val="left" w:pos="3015"/>
        </w:tabs>
        <w:jc w:val="left"/>
        <w:rPr>
          <w:rFonts w:eastAsiaTheme="minorHAnsi" w:cstheme="minorBidi"/>
          <w:b/>
          <w:bCs/>
          <w:sz w:val="28"/>
          <w:szCs w:val="28"/>
          <w:u w:val="single"/>
        </w:rPr>
      </w:pPr>
    </w:p>
    <w:p w14:paraId="36279E46" w14:textId="566F54EB" w:rsidR="003A5788" w:rsidRPr="00115CA6" w:rsidRDefault="003A5788" w:rsidP="003A5788">
      <w:pPr>
        <w:tabs>
          <w:tab w:val="left" w:pos="3015"/>
        </w:tabs>
        <w:jc w:val="left"/>
        <w:rPr>
          <w:rFonts w:eastAsiaTheme="minorHAnsi" w:cstheme="minorBidi"/>
          <w:b/>
          <w:bCs/>
          <w:sz w:val="28"/>
          <w:szCs w:val="28"/>
          <w:u w:val="single"/>
        </w:rPr>
      </w:pPr>
      <w:r w:rsidRPr="00115CA6">
        <w:rPr>
          <w:rFonts w:eastAsiaTheme="minorHAnsi" w:cstheme="minorBidi"/>
          <w:b/>
          <w:bCs/>
          <w:sz w:val="28"/>
          <w:szCs w:val="28"/>
          <w:u w:val="single"/>
        </w:rPr>
        <w:lastRenderedPageBreak/>
        <w:t>Description :</w:t>
      </w:r>
    </w:p>
    <w:p w14:paraId="28EFC583" w14:textId="7ABDA5D8" w:rsidR="003A5788" w:rsidRDefault="003A5788" w:rsidP="003A5788">
      <w:pPr>
        <w:tabs>
          <w:tab w:val="left" w:pos="3015"/>
        </w:tabs>
        <w:spacing w:after="0"/>
        <w:jc w:val="left"/>
        <w:rPr>
          <w:rFonts w:ascii="Bookman Old Style" w:hAnsi="Bookman Old Style" w:cs="Arial"/>
          <w:b/>
          <w:bCs/>
          <w:sz w:val="24"/>
          <w:szCs w:val="24"/>
        </w:rPr>
      </w:pPr>
      <w:r w:rsidRPr="00115CA6">
        <w:rPr>
          <w:rFonts w:ascii="Bookman Old Style" w:hAnsi="Bookman Old Style" w:cs="Arial"/>
          <w:b/>
          <w:bCs/>
          <w:sz w:val="24"/>
          <w:szCs w:val="24"/>
        </w:rPr>
        <w:t>Nom</w:t>
      </w:r>
      <w:r w:rsidR="009248BD">
        <w:rPr>
          <w:rFonts w:ascii="Bookman Old Style" w:hAnsi="Bookman Old Style" w:cs="Arial"/>
          <w:b/>
          <w:bCs/>
          <w:sz w:val="24"/>
          <w:szCs w:val="24"/>
        </w:rPr>
        <w:t> </w:t>
      </w:r>
      <w:r w:rsidRPr="00115CA6">
        <w:rPr>
          <w:rFonts w:ascii="Bookman Old Style" w:hAnsi="Bookman Old Style" w:cs="Arial"/>
          <w:b/>
          <w:bCs/>
          <w:sz w:val="24"/>
          <w:szCs w:val="24"/>
        </w:rPr>
        <w:t>:</w:t>
      </w:r>
    </w:p>
    <w:p w14:paraId="11790384" w14:textId="77777777" w:rsidR="003A5788" w:rsidRDefault="003A5788" w:rsidP="003A5788">
      <w:pPr>
        <w:tabs>
          <w:tab w:val="left" w:pos="3015"/>
        </w:tabs>
        <w:spacing w:after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Cas d’utilisation </w:t>
      </w:r>
      <w:proofErr w:type="spellStart"/>
      <w:r>
        <w:rPr>
          <w:rFonts w:ascii="Bookman Old Style" w:hAnsi="Bookman Old Style" w:cs="Arial"/>
          <w:sz w:val="24"/>
          <w:szCs w:val="24"/>
        </w:rPr>
        <w:t>EasySave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</w:p>
    <w:p w14:paraId="6A889905" w14:textId="31FCFA70" w:rsidR="003A5788" w:rsidRDefault="003A5788" w:rsidP="003A5788">
      <w:pPr>
        <w:tabs>
          <w:tab w:val="left" w:pos="3015"/>
        </w:tabs>
        <w:spacing w:after="0"/>
        <w:jc w:val="left"/>
        <w:rPr>
          <w:rFonts w:ascii="Bookman Old Style" w:hAnsi="Bookman Old Style" w:cs="Arial"/>
          <w:sz w:val="24"/>
          <w:szCs w:val="24"/>
        </w:rPr>
      </w:pPr>
      <w:r w:rsidRPr="00115CA6">
        <w:rPr>
          <w:rFonts w:ascii="Bookman Old Style" w:hAnsi="Bookman Old Style"/>
        </w:rPr>
        <w:br/>
      </w:r>
      <w:r w:rsidRPr="0061107A">
        <w:rPr>
          <w:rFonts w:ascii="Bookman Old Style" w:hAnsi="Bookman Old Style" w:cs="Arial"/>
          <w:b/>
          <w:bCs/>
          <w:sz w:val="24"/>
          <w:szCs w:val="24"/>
        </w:rPr>
        <w:t>Objectif</w:t>
      </w:r>
      <w:r w:rsidR="009248BD">
        <w:rPr>
          <w:rFonts w:ascii="Bookman Old Style" w:hAnsi="Bookman Old Style" w:cs="Arial"/>
          <w:b/>
          <w:bCs/>
          <w:sz w:val="24"/>
          <w:szCs w:val="24"/>
        </w:rPr>
        <w:t> </w:t>
      </w:r>
      <w:r w:rsidRPr="0061107A">
        <w:rPr>
          <w:rFonts w:ascii="Bookman Old Style" w:hAnsi="Bookman Old Style" w:cs="Arial"/>
          <w:b/>
          <w:bCs/>
          <w:sz w:val="24"/>
          <w:szCs w:val="24"/>
        </w:rPr>
        <w:t>:</w:t>
      </w:r>
      <w:r w:rsidRPr="00115CA6">
        <w:rPr>
          <w:rFonts w:ascii="Bookman Old Style" w:hAnsi="Bookman Old Style"/>
        </w:rPr>
        <w:br/>
      </w:r>
      <w:r>
        <w:rPr>
          <w:rFonts w:ascii="Bookman Old Style" w:hAnsi="Bookman Old Style" w:cs="Arial"/>
          <w:sz w:val="24"/>
          <w:szCs w:val="24"/>
        </w:rPr>
        <w:t>Comprendre les action</w:t>
      </w:r>
      <w:r w:rsidR="009248BD">
        <w:rPr>
          <w:rFonts w:ascii="Bookman Old Style" w:hAnsi="Bookman Old Style" w:cs="Arial"/>
          <w:sz w:val="24"/>
          <w:szCs w:val="24"/>
        </w:rPr>
        <w:t>s</w:t>
      </w:r>
      <w:r>
        <w:rPr>
          <w:rFonts w:ascii="Bookman Old Style" w:hAnsi="Bookman Old Style" w:cs="Arial"/>
          <w:sz w:val="24"/>
          <w:szCs w:val="24"/>
        </w:rPr>
        <w:t xml:space="preserve"> qu’effectue</w:t>
      </w:r>
      <w:r w:rsidR="009248BD">
        <w:rPr>
          <w:rFonts w:ascii="Bookman Old Style" w:hAnsi="Bookman Old Style" w:cs="Arial"/>
          <w:sz w:val="24"/>
          <w:szCs w:val="24"/>
        </w:rPr>
        <w:t>nt</w:t>
      </w:r>
      <w:r>
        <w:rPr>
          <w:rFonts w:ascii="Bookman Old Style" w:hAnsi="Bookman Old Style" w:cs="Arial"/>
          <w:sz w:val="24"/>
          <w:szCs w:val="24"/>
        </w:rPr>
        <w:t xml:space="preserve"> les différents acteurs.</w:t>
      </w:r>
    </w:p>
    <w:p w14:paraId="15634C41" w14:textId="77777777" w:rsidR="003A5788" w:rsidRDefault="003A5788" w:rsidP="003A5788">
      <w:pPr>
        <w:tabs>
          <w:tab w:val="left" w:pos="3015"/>
        </w:tabs>
        <w:spacing w:after="0"/>
        <w:jc w:val="left"/>
        <w:rPr>
          <w:rFonts w:ascii="Bookman Old Style" w:hAnsi="Bookman Old Style" w:cs="Arial"/>
          <w:sz w:val="24"/>
          <w:szCs w:val="24"/>
        </w:rPr>
      </w:pPr>
    </w:p>
    <w:p w14:paraId="1D71219F" w14:textId="64AD5604" w:rsidR="003A5788" w:rsidRDefault="003A5788" w:rsidP="003A5788">
      <w:pPr>
        <w:tabs>
          <w:tab w:val="left" w:pos="3015"/>
        </w:tabs>
        <w:spacing w:after="0"/>
        <w:jc w:val="left"/>
        <w:rPr>
          <w:rFonts w:ascii="Bookman Old Style" w:hAnsi="Bookman Old Style" w:cs="Arial"/>
          <w:sz w:val="24"/>
          <w:szCs w:val="24"/>
        </w:rPr>
      </w:pPr>
      <w:r w:rsidRPr="0061107A">
        <w:rPr>
          <w:rFonts w:ascii="Bookman Old Style" w:hAnsi="Bookman Old Style" w:cs="Arial"/>
          <w:b/>
          <w:bCs/>
          <w:sz w:val="24"/>
          <w:szCs w:val="24"/>
        </w:rPr>
        <w:t>Acteurs principaux</w:t>
      </w:r>
      <w:r w:rsidR="009248BD">
        <w:rPr>
          <w:rFonts w:ascii="Bookman Old Style" w:hAnsi="Bookman Old Style" w:cs="Arial"/>
          <w:b/>
          <w:bCs/>
          <w:sz w:val="24"/>
          <w:szCs w:val="24"/>
        </w:rPr>
        <w:t> </w:t>
      </w:r>
      <w:r w:rsidRPr="0061107A">
        <w:rPr>
          <w:rFonts w:ascii="Bookman Old Style" w:hAnsi="Bookman Old Style" w:cs="Arial"/>
          <w:b/>
          <w:bCs/>
          <w:sz w:val="24"/>
          <w:szCs w:val="24"/>
        </w:rPr>
        <w:t>:</w:t>
      </w:r>
      <w:r w:rsidRPr="0061107A">
        <w:rPr>
          <w:rFonts w:ascii="Bookman Old Style" w:hAnsi="Bookman Old Style"/>
          <w:b/>
          <w:bCs/>
        </w:rPr>
        <w:br/>
      </w:r>
      <w:r>
        <w:rPr>
          <w:rFonts w:ascii="Bookman Old Style" w:hAnsi="Bookman Old Style" w:cs="Arial"/>
          <w:sz w:val="24"/>
          <w:szCs w:val="24"/>
        </w:rPr>
        <w:t>1) Utilisateur</w:t>
      </w:r>
    </w:p>
    <w:p w14:paraId="18239998" w14:textId="77777777" w:rsidR="003A5788" w:rsidRDefault="003A5788" w:rsidP="003A5788">
      <w:pPr>
        <w:tabs>
          <w:tab w:val="left" w:pos="3015"/>
        </w:tabs>
        <w:spacing w:after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2) Administrateur</w:t>
      </w:r>
    </w:p>
    <w:p w14:paraId="28C824FA" w14:textId="74B983F2" w:rsidR="003A5788" w:rsidRDefault="003A5788" w:rsidP="003A5788">
      <w:pPr>
        <w:tabs>
          <w:tab w:val="left" w:pos="3015"/>
        </w:tabs>
        <w:spacing w:after="0"/>
        <w:jc w:val="left"/>
        <w:rPr>
          <w:rFonts w:ascii="Bookman Old Style" w:hAnsi="Bookman Old Style" w:cs="Arial"/>
          <w:sz w:val="24"/>
          <w:szCs w:val="24"/>
        </w:rPr>
      </w:pPr>
      <w:r w:rsidRPr="00115CA6">
        <w:rPr>
          <w:rFonts w:ascii="Bookman Old Style" w:hAnsi="Bookman Old Style"/>
        </w:rPr>
        <w:br/>
      </w:r>
      <w:r w:rsidRPr="00F10C4C">
        <w:rPr>
          <w:rFonts w:ascii="Bookman Old Style" w:hAnsi="Bookman Old Style" w:cs="Arial"/>
          <w:b/>
          <w:bCs/>
          <w:sz w:val="24"/>
          <w:szCs w:val="24"/>
        </w:rPr>
        <w:t>Date</w:t>
      </w:r>
      <w:r w:rsidR="009248BD">
        <w:rPr>
          <w:rFonts w:ascii="Bookman Old Style" w:hAnsi="Bookman Old Style" w:cs="Arial"/>
          <w:b/>
          <w:bCs/>
          <w:sz w:val="24"/>
          <w:szCs w:val="24"/>
        </w:rPr>
        <w:t> </w:t>
      </w:r>
      <w:r w:rsidRPr="00F10C4C">
        <w:rPr>
          <w:rFonts w:ascii="Bookman Old Style" w:hAnsi="Bookman Old Style" w:cs="Arial"/>
          <w:b/>
          <w:bCs/>
          <w:sz w:val="24"/>
          <w:szCs w:val="24"/>
        </w:rPr>
        <w:t>:</w:t>
      </w:r>
      <w:r w:rsidRPr="00115CA6">
        <w:rPr>
          <w:rFonts w:ascii="Bookman Old Style" w:hAnsi="Bookman Old Style"/>
        </w:rPr>
        <w:br/>
      </w:r>
      <w:r>
        <w:rPr>
          <w:rFonts w:ascii="Bookman Old Style" w:hAnsi="Bookman Old Style" w:cs="Arial"/>
          <w:sz w:val="24"/>
          <w:szCs w:val="24"/>
        </w:rPr>
        <w:t>27/01/2022 : Création du diagramme</w:t>
      </w:r>
      <w:r w:rsidR="009248BD">
        <w:rPr>
          <w:rFonts w:ascii="Bookman Old Style" w:hAnsi="Bookman Old Style" w:cs="Arial"/>
          <w:sz w:val="24"/>
          <w:szCs w:val="24"/>
        </w:rPr>
        <w:t> </w:t>
      </w:r>
      <w:r>
        <w:rPr>
          <w:rFonts w:ascii="Bookman Old Style" w:hAnsi="Bookman Old Style" w:cs="Arial"/>
          <w:sz w:val="24"/>
          <w:szCs w:val="24"/>
        </w:rPr>
        <w:t>V.1</w:t>
      </w:r>
    </w:p>
    <w:p w14:paraId="213F4C9C" w14:textId="305C42D3" w:rsidR="003A5788" w:rsidRDefault="003A5788" w:rsidP="003A5788">
      <w:pPr>
        <w:tabs>
          <w:tab w:val="left" w:pos="3015"/>
        </w:tabs>
        <w:spacing w:after="0"/>
        <w:jc w:val="left"/>
        <w:rPr>
          <w:rFonts w:eastAsiaTheme="minorHAnsi" w:cstheme="minorBidi"/>
          <w:color w:val="44546A" w:themeColor="text2"/>
          <w:sz w:val="18"/>
          <w:szCs w:val="18"/>
        </w:rPr>
      </w:pPr>
      <w:r w:rsidRPr="00115CA6">
        <w:rPr>
          <w:rFonts w:ascii="Bookman Old Style" w:hAnsi="Bookman Old Style"/>
        </w:rPr>
        <w:br/>
      </w:r>
      <w:r w:rsidRPr="00F10C4C">
        <w:rPr>
          <w:rFonts w:ascii="Bookman Old Style" w:hAnsi="Bookman Old Style" w:cs="Arial"/>
          <w:b/>
          <w:bCs/>
          <w:sz w:val="24"/>
          <w:szCs w:val="24"/>
        </w:rPr>
        <w:t>Version</w:t>
      </w:r>
      <w:r w:rsidR="009248BD">
        <w:rPr>
          <w:rFonts w:ascii="Bookman Old Style" w:hAnsi="Bookman Old Style" w:cs="Arial"/>
          <w:b/>
          <w:bCs/>
          <w:sz w:val="24"/>
          <w:szCs w:val="24"/>
        </w:rPr>
        <w:t> </w:t>
      </w:r>
      <w:r w:rsidRPr="00F10C4C">
        <w:rPr>
          <w:rFonts w:ascii="Bookman Old Style" w:hAnsi="Bookman Old Style" w:cs="Arial"/>
          <w:b/>
          <w:bCs/>
          <w:sz w:val="24"/>
          <w:szCs w:val="24"/>
        </w:rPr>
        <w:t>:</w:t>
      </w:r>
      <w:r w:rsidRPr="00115CA6">
        <w:rPr>
          <w:rFonts w:ascii="Bookman Old Style" w:hAnsi="Bookman Old Style"/>
        </w:rPr>
        <w:br/>
      </w:r>
      <w:r>
        <w:rPr>
          <w:rFonts w:ascii="Bookman Old Style" w:hAnsi="Bookman Old Style" w:cs="Arial"/>
          <w:sz w:val="24"/>
          <w:szCs w:val="24"/>
        </w:rPr>
        <w:t>V.01</w:t>
      </w:r>
    </w:p>
    <w:p w14:paraId="146AC295" w14:textId="77777777" w:rsidR="003A5788" w:rsidRDefault="003A5788" w:rsidP="003A5788">
      <w:pPr>
        <w:tabs>
          <w:tab w:val="left" w:pos="3015"/>
        </w:tabs>
        <w:spacing w:after="0"/>
        <w:jc w:val="left"/>
        <w:rPr>
          <w:rFonts w:eastAsiaTheme="minorHAnsi" w:cstheme="minorBidi"/>
          <w:color w:val="44546A" w:themeColor="text2"/>
          <w:sz w:val="18"/>
          <w:szCs w:val="18"/>
        </w:rPr>
      </w:pPr>
    </w:p>
    <w:p w14:paraId="5EB793A9" w14:textId="628CB3A2" w:rsidR="003A5788" w:rsidRDefault="003A5788" w:rsidP="003A5788">
      <w:pPr>
        <w:tabs>
          <w:tab w:val="left" w:pos="3015"/>
        </w:tabs>
        <w:jc w:val="left"/>
        <w:rPr>
          <w:rFonts w:ascii="Bookman Old Style" w:hAnsi="Bookman Old Style" w:cs="Arial"/>
          <w:sz w:val="24"/>
          <w:szCs w:val="24"/>
        </w:rPr>
      </w:pPr>
      <w:r w:rsidRPr="009B4925">
        <w:rPr>
          <w:rFonts w:ascii="Bookman Old Style" w:hAnsi="Bookman Old Style" w:cs="Arial"/>
          <w:b/>
          <w:bCs/>
          <w:sz w:val="24"/>
          <w:szCs w:val="24"/>
        </w:rPr>
        <w:t>Les pr</w:t>
      </w:r>
      <w:r w:rsidRPr="009B4925">
        <w:rPr>
          <w:rFonts w:ascii="Bookman Old Style" w:hAnsi="Bookman Old Style" w:cs="Courier New"/>
          <w:b/>
          <w:bCs/>
          <w:sz w:val="24"/>
          <w:szCs w:val="24"/>
        </w:rPr>
        <w:t>é</w:t>
      </w:r>
      <w:r w:rsidRPr="009B4925">
        <w:rPr>
          <w:rFonts w:ascii="Bookman Old Style" w:hAnsi="Bookman Old Style" w:cs="Arial"/>
          <w:b/>
          <w:bCs/>
          <w:sz w:val="24"/>
          <w:szCs w:val="24"/>
        </w:rPr>
        <w:t>conditions</w:t>
      </w:r>
      <w:r w:rsidR="009248BD">
        <w:rPr>
          <w:rFonts w:ascii="Bookman Old Style" w:hAnsi="Bookman Old Style" w:cs="Arial"/>
          <w:b/>
          <w:bCs/>
          <w:sz w:val="24"/>
          <w:szCs w:val="24"/>
        </w:rPr>
        <w:t> </w:t>
      </w:r>
      <w:r w:rsidRPr="009B4925">
        <w:rPr>
          <w:rFonts w:ascii="Bookman Old Style" w:hAnsi="Bookman Old Style" w:cs="Arial"/>
          <w:b/>
          <w:bCs/>
          <w:sz w:val="24"/>
          <w:szCs w:val="24"/>
        </w:rPr>
        <w:t>:</w:t>
      </w:r>
      <w:r w:rsidRPr="009B4925">
        <w:rPr>
          <w:rFonts w:ascii="Bookman Old Style" w:hAnsi="Bookman Old Style"/>
          <w:sz w:val="20"/>
          <w:szCs w:val="20"/>
        </w:rPr>
        <w:br/>
      </w:r>
      <w:r>
        <w:rPr>
          <w:rFonts w:ascii="Bookman Old Style" w:hAnsi="Bookman Old Style" w:cs="Arial"/>
          <w:sz w:val="24"/>
          <w:szCs w:val="24"/>
        </w:rPr>
        <w:t>L’application doit être installé</w:t>
      </w:r>
      <w:r w:rsidR="009248BD">
        <w:rPr>
          <w:rFonts w:ascii="Bookman Old Style" w:hAnsi="Bookman Old Style" w:cs="Arial"/>
          <w:sz w:val="24"/>
          <w:szCs w:val="24"/>
        </w:rPr>
        <w:t>e</w:t>
      </w:r>
      <w:r>
        <w:rPr>
          <w:rFonts w:ascii="Bookman Old Style" w:hAnsi="Bookman Old Style" w:cs="Arial"/>
          <w:sz w:val="24"/>
          <w:szCs w:val="24"/>
        </w:rPr>
        <w:t>.</w:t>
      </w:r>
    </w:p>
    <w:p w14:paraId="43A8A9D0" w14:textId="126A0606" w:rsidR="003A5788" w:rsidRDefault="003A5788" w:rsidP="003A5788">
      <w:pPr>
        <w:tabs>
          <w:tab w:val="left" w:pos="3015"/>
        </w:tabs>
        <w:jc w:val="left"/>
        <w:rPr>
          <w:rFonts w:ascii="Bookman Old Style" w:hAnsi="Bookman Old Style" w:cs="Arial"/>
          <w:sz w:val="24"/>
          <w:szCs w:val="24"/>
        </w:rPr>
      </w:pPr>
      <w:r w:rsidRPr="009B4925">
        <w:rPr>
          <w:rFonts w:ascii="Bookman Old Style" w:hAnsi="Bookman Old Style"/>
          <w:sz w:val="20"/>
          <w:szCs w:val="20"/>
        </w:rPr>
        <w:br/>
      </w:r>
      <w:r w:rsidRPr="009B4925">
        <w:rPr>
          <w:rFonts w:ascii="Bookman Old Style" w:hAnsi="Bookman Old Style" w:cs="Arial"/>
          <w:b/>
          <w:bCs/>
          <w:sz w:val="24"/>
          <w:szCs w:val="24"/>
        </w:rPr>
        <w:t>Des sc</w:t>
      </w:r>
      <w:r w:rsidRPr="009B4925">
        <w:rPr>
          <w:rFonts w:ascii="Bookman Old Style" w:hAnsi="Bookman Old Style" w:cs="Courier New"/>
          <w:b/>
          <w:bCs/>
          <w:sz w:val="24"/>
          <w:szCs w:val="24"/>
        </w:rPr>
        <w:t>é</w:t>
      </w:r>
      <w:r w:rsidRPr="009B4925">
        <w:rPr>
          <w:rFonts w:ascii="Bookman Old Style" w:hAnsi="Bookman Old Style" w:cs="Arial"/>
          <w:b/>
          <w:bCs/>
          <w:sz w:val="24"/>
          <w:szCs w:val="24"/>
        </w:rPr>
        <w:t>nari</w:t>
      </w:r>
      <w:r w:rsidR="009248BD">
        <w:rPr>
          <w:rFonts w:ascii="Bookman Old Style" w:hAnsi="Bookman Old Style" w:cs="Arial"/>
          <w:b/>
          <w:bCs/>
          <w:sz w:val="24"/>
          <w:szCs w:val="24"/>
        </w:rPr>
        <w:t>os </w:t>
      </w:r>
      <w:r w:rsidRPr="009B4925">
        <w:rPr>
          <w:rFonts w:ascii="Bookman Old Style" w:hAnsi="Bookman Old Style" w:cs="Arial"/>
          <w:b/>
          <w:bCs/>
          <w:sz w:val="24"/>
          <w:szCs w:val="24"/>
        </w:rPr>
        <w:t>:</w:t>
      </w:r>
      <w:r w:rsidRPr="009B4925">
        <w:rPr>
          <w:rFonts w:ascii="Bookman Old Style" w:hAnsi="Bookman Old Style"/>
          <w:sz w:val="20"/>
          <w:szCs w:val="20"/>
        </w:rPr>
        <w:br/>
      </w:r>
      <w:r>
        <w:rPr>
          <w:rFonts w:ascii="Bookman Old Style" w:hAnsi="Bookman Old Style" w:cs="Arial"/>
          <w:sz w:val="24"/>
          <w:szCs w:val="24"/>
        </w:rPr>
        <w:t xml:space="preserve"> 1.L’utilisateur effectue une sauvegarde et tou</w:t>
      </w:r>
      <w:r w:rsidR="009248BD">
        <w:rPr>
          <w:rFonts w:ascii="Bookman Old Style" w:hAnsi="Bookman Old Style" w:cs="Arial"/>
          <w:sz w:val="24"/>
          <w:szCs w:val="24"/>
        </w:rPr>
        <w:t>t</w:t>
      </w:r>
      <w:r>
        <w:rPr>
          <w:rFonts w:ascii="Bookman Old Style" w:hAnsi="Bookman Old Style" w:cs="Arial"/>
          <w:sz w:val="24"/>
          <w:szCs w:val="24"/>
        </w:rPr>
        <w:t xml:space="preserve"> ce passe comme prévu il reçoit son fichier log.</w:t>
      </w:r>
    </w:p>
    <w:p w14:paraId="38876E39" w14:textId="77777777" w:rsidR="003A5788" w:rsidRDefault="003A5788" w:rsidP="003A5788">
      <w:pPr>
        <w:tabs>
          <w:tab w:val="left" w:pos="3015"/>
        </w:tabs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2.L’utilisateur effectue une sauvegarde et il y a un problème. Il déclare le problème qui est ensuite réglé par l’Administrateur.</w:t>
      </w:r>
    </w:p>
    <w:p w14:paraId="3E9C5C7F" w14:textId="3DA0FB1B" w:rsidR="003A5788" w:rsidRDefault="003A5788" w:rsidP="003A5788">
      <w:pPr>
        <w:tabs>
          <w:tab w:val="left" w:pos="3015"/>
        </w:tabs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3.L’administrateur effectue le maintien et les mises à jour du logiciel. Déclare des remarques ou problème</w:t>
      </w:r>
      <w:r w:rsidR="009248BD">
        <w:rPr>
          <w:rFonts w:ascii="Bookman Old Style" w:hAnsi="Bookman Old Style" w:cs="Arial"/>
          <w:sz w:val="24"/>
          <w:szCs w:val="24"/>
        </w:rPr>
        <w:t>s</w:t>
      </w:r>
      <w:r>
        <w:rPr>
          <w:rFonts w:ascii="Bookman Old Style" w:hAnsi="Bookman Old Style" w:cs="Arial"/>
          <w:sz w:val="24"/>
          <w:szCs w:val="24"/>
        </w:rPr>
        <w:t xml:space="preserve"> si besoin.</w:t>
      </w:r>
    </w:p>
    <w:p w14:paraId="0F953B2C" w14:textId="0AEAF9DC" w:rsidR="003A5788" w:rsidRDefault="003A5788" w:rsidP="003A5788">
      <w:pPr>
        <w:tabs>
          <w:tab w:val="left" w:pos="3015"/>
        </w:tabs>
        <w:jc w:val="left"/>
        <w:rPr>
          <w:rFonts w:ascii="Bookman Old Style" w:hAnsi="Bookman Old Style" w:cs="Arial"/>
          <w:sz w:val="24"/>
          <w:szCs w:val="24"/>
        </w:rPr>
      </w:pPr>
      <w:r w:rsidRPr="009B4925">
        <w:rPr>
          <w:rFonts w:ascii="Bookman Old Style" w:hAnsi="Bookman Old Style"/>
          <w:sz w:val="20"/>
          <w:szCs w:val="20"/>
        </w:rPr>
        <w:br/>
      </w:r>
      <w:r w:rsidRPr="009B4925">
        <w:rPr>
          <w:rFonts w:ascii="Bookman Old Style" w:hAnsi="Bookman Old Style" w:cs="Arial"/>
          <w:b/>
          <w:bCs/>
          <w:sz w:val="24"/>
          <w:szCs w:val="24"/>
        </w:rPr>
        <w:t>Des postconditions</w:t>
      </w:r>
      <w:r w:rsidR="009248BD">
        <w:rPr>
          <w:rFonts w:ascii="Bookman Old Style" w:hAnsi="Bookman Old Style" w:cs="Arial"/>
          <w:b/>
          <w:bCs/>
          <w:sz w:val="24"/>
          <w:szCs w:val="24"/>
        </w:rPr>
        <w:t> </w:t>
      </w:r>
      <w:r w:rsidRPr="009B4925">
        <w:rPr>
          <w:rFonts w:ascii="Bookman Old Style" w:hAnsi="Bookman Old Style" w:cs="Arial"/>
          <w:b/>
          <w:bCs/>
          <w:sz w:val="24"/>
          <w:szCs w:val="24"/>
        </w:rPr>
        <w:t>:</w:t>
      </w:r>
      <w:r w:rsidRPr="009B4925">
        <w:rPr>
          <w:rFonts w:ascii="Bookman Old Style" w:hAnsi="Bookman Old Style"/>
          <w:sz w:val="20"/>
          <w:szCs w:val="20"/>
        </w:rPr>
        <w:br/>
      </w:r>
      <w:r>
        <w:rPr>
          <w:rFonts w:ascii="Bookman Old Style" w:hAnsi="Bookman Old Style" w:cs="Arial"/>
          <w:sz w:val="24"/>
          <w:szCs w:val="24"/>
        </w:rPr>
        <w:t xml:space="preserve"> 1.L’utilisateur à </w:t>
      </w:r>
      <w:r w:rsidR="009248BD">
        <w:rPr>
          <w:rFonts w:ascii="Bookman Old Style" w:hAnsi="Bookman Old Style" w:cs="Arial"/>
          <w:sz w:val="24"/>
          <w:szCs w:val="24"/>
        </w:rPr>
        <w:t>sa</w:t>
      </w:r>
      <w:r>
        <w:rPr>
          <w:rFonts w:ascii="Bookman Old Style" w:hAnsi="Bookman Old Style" w:cs="Arial"/>
          <w:sz w:val="24"/>
          <w:szCs w:val="24"/>
        </w:rPr>
        <w:t xml:space="preserve"> sauvegarde</w:t>
      </w:r>
    </w:p>
    <w:p w14:paraId="6B0BC1F3" w14:textId="6DDF7617" w:rsidR="003A5788" w:rsidRDefault="003A5788" w:rsidP="003A5788">
      <w:pPr>
        <w:tabs>
          <w:tab w:val="left" w:pos="3015"/>
        </w:tabs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2.L’utilisateur doit attendre la résolution de </w:t>
      </w:r>
      <w:r w:rsidR="009248BD">
        <w:rPr>
          <w:rFonts w:ascii="Bookman Old Style" w:hAnsi="Bookman Old Style" w:cs="Arial"/>
          <w:sz w:val="24"/>
          <w:szCs w:val="24"/>
        </w:rPr>
        <w:t xml:space="preserve">sa </w:t>
      </w:r>
      <w:r>
        <w:rPr>
          <w:rFonts w:ascii="Bookman Old Style" w:hAnsi="Bookman Old Style" w:cs="Arial"/>
          <w:sz w:val="24"/>
          <w:szCs w:val="24"/>
        </w:rPr>
        <w:t>sauvegarde</w:t>
      </w:r>
      <w:r w:rsidR="009248BD">
        <w:rPr>
          <w:rFonts w:ascii="Bookman Old Style" w:hAnsi="Bookman Old Style" w:cs="Arial"/>
          <w:sz w:val="24"/>
          <w:szCs w:val="24"/>
        </w:rPr>
        <w:t>.</w:t>
      </w:r>
      <w:r>
        <w:rPr>
          <w:rFonts w:ascii="Bookman Old Style" w:hAnsi="Bookman Old Style" w:cs="Arial"/>
          <w:sz w:val="24"/>
          <w:szCs w:val="24"/>
        </w:rPr>
        <w:t xml:space="preserve"> </w:t>
      </w:r>
    </w:p>
    <w:p w14:paraId="3D1C859B" w14:textId="05B7470D" w:rsidR="003A5788" w:rsidRDefault="003A5788" w:rsidP="003A5788">
      <w:pPr>
        <w:tabs>
          <w:tab w:val="left" w:pos="3015"/>
        </w:tabs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3.L’administrateur effectue le bon maintien du système et l’utilisateur </w:t>
      </w:r>
      <w:r w:rsidR="009248BD">
        <w:rPr>
          <w:rFonts w:ascii="Bookman Old Style" w:hAnsi="Bookman Old Style" w:cs="Arial"/>
          <w:sz w:val="24"/>
          <w:szCs w:val="24"/>
        </w:rPr>
        <w:t>a</w:t>
      </w:r>
      <w:r>
        <w:rPr>
          <w:rFonts w:ascii="Bookman Old Style" w:hAnsi="Bookman Old Style" w:cs="Arial"/>
          <w:sz w:val="24"/>
          <w:szCs w:val="24"/>
        </w:rPr>
        <w:t xml:space="preserve"> les dernières mise</w:t>
      </w:r>
      <w:r w:rsidR="009248BD">
        <w:rPr>
          <w:rFonts w:ascii="Bookman Old Style" w:hAnsi="Bookman Old Style" w:cs="Arial"/>
          <w:sz w:val="24"/>
          <w:szCs w:val="24"/>
        </w:rPr>
        <w:t>s</w:t>
      </w:r>
      <w:r>
        <w:rPr>
          <w:rFonts w:ascii="Bookman Old Style" w:hAnsi="Bookman Old Style" w:cs="Arial"/>
          <w:sz w:val="24"/>
          <w:szCs w:val="24"/>
        </w:rPr>
        <w:t xml:space="preserve"> à jour.</w:t>
      </w:r>
    </w:p>
    <w:p w14:paraId="1B767A29" w14:textId="0A3E6EBE" w:rsidR="003A5788" w:rsidRDefault="003A5788" w:rsidP="003A5788"/>
    <w:p w14:paraId="4BF8A63A" w14:textId="06DF35C1" w:rsidR="003A5788" w:rsidRDefault="003A5788" w:rsidP="003A5788"/>
    <w:p w14:paraId="3C1DCE4F" w14:textId="2C058A80" w:rsidR="003A5788" w:rsidRDefault="003A5788" w:rsidP="003A5788"/>
    <w:p w14:paraId="6B9F1A14" w14:textId="51B85957" w:rsidR="00432181" w:rsidRDefault="00432181" w:rsidP="003A5788"/>
    <w:p w14:paraId="284843FC" w14:textId="77777777" w:rsidR="00432181" w:rsidRDefault="00432181" w:rsidP="003A5788"/>
    <w:p w14:paraId="00A5711D" w14:textId="65F12513" w:rsidR="003A5788" w:rsidRDefault="003A5788" w:rsidP="003A5788"/>
    <w:p w14:paraId="6F2824F0" w14:textId="77777777" w:rsidR="003A5788" w:rsidRDefault="003A5788" w:rsidP="003A5788"/>
    <w:p w14:paraId="7597CAFA" w14:textId="528025EF" w:rsidR="009E05CB" w:rsidRDefault="00844FEE" w:rsidP="00454BAC">
      <w:pPr>
        <w:pStyle w:val="Paragraphedeliste"/>
        <w:numPr>
          <w:ilvl w:val="1"/>
          <w:numId w:val="15"/>
        </w:numPr>
        <w:rPr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FE7D7" wp14:editId="6B5A66A8">
                <wp:simplePos x="0" y="0"/>
                <wp:positionH relativeFrom="column">
                  <wp:posOffset>1675765</wp:posOffset>
                </wp:positionH>
                <wp:positionV relativeFrom="paragraph">
                  <wp:posOffset>8568055</wp:posOffset>
                </wp:positionV>
                <wp:extent cx="2992755" cy="63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BD32A" w14:textId="13D26CF7" w:rsidR="00844FEE" w:rsidRPr="00B02BCA" w:rsidRDefault="00844FEE" w:rsidP="00844FEE">
                            <w:pPr>
                              <w:pStyle w:val="Lgende"/>
                              <w:rPr>
                                <w:rFonts w:eastAsia="Calibri" w:cs="Times New Roman"/>
                                <w:noProof/>
                              </w:rPr>
                            </w:pPr>
                            <w:bookmarkStart w:id="21" w:name="_Toc94261445"/>
                            <w:r>
                              <w:t>Figure</w:t>
                            </w:r>
                            <w:r w:rsidR="009248BD">
                              <w:t> </w:t>
                            </w:r>
                            <w:r w:rsidR="005E44ED">
                              <w:fldChar w:fldCharType="begin"/>
                            </w:r>
                            <w:r w:rsidR="005E44ED">
                              <w:instrText xml:space="preserve"> SEQ Figure \* ARABIC </w:instrText>
                            </w:r>
                            <w:r w:rsidR="005E44ED">
                              <w:fldChar w:fldCharType="separate"/>
                            </w:r>
                            <w:r w:rsidR="005E6CAC">
                              <w:rPr>
                                <w:noProof/>
                              </w:rPr>
                              <w:t>2</w:t>
                            </w:r>
                            <w:r w:rsidR="005E44ED">
                              <w:rPr>
                                <w:noProof/>
                              </w:rPr>
                              <w:fldChar w:fldCharType="end"/>
                            </w:r>
                            <w:r w:rsidR="009248BD">
                              <w:t> </w:t>
                            </w:r>
                            <w:r w:rsidRPr="006854FE">
                              <w:t>: Diagramme d’activités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FE7D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131.95pt;margin-top:674.65pt;width:235.6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" stroked="f">
                <v:textbox style="mso-fit-shape-to-text:t" inset="0,0,0,0">
                  <w:txbxContent>
                    <w:p w14:paraId="649BD32A" w14:textId="13D26CF7" w:rsidR="00844FEE" w:rsidRPr="00B02BCA" w:rsidRDefault="00844FEE" w:rsidP="00844FEE">
                      <w:pPr>
                        <w:pStyle w:val="Lgende"/>
                        <w:rPr>
                          <w:rFonts w:eastAsia="Calibri" w:cs="Times New Roman"/>
                          <w:noProof/>
                        </w:rPr>
                      </w:pPr>
                      <w:bookmarkStart w:id="22" w:name="_Toc94261445"/>
                      <w:r>
                        <w:t>Figure</w:t>
                      </w:r>
                      <w:r w:rsidR="009248BD">
                        <w:t> </w:t>
                      </w:r>
                      <w:fldSimple w:instr=" SEQ Figure \* ARABIC ">
                        <w:r w:rsidR="005E6CAC">
                          <w:rPr>
                            <w:noProof/>
                          </w:rPr>
                          <w:t>2</w:t>
                        </w:r>
                      </w:fldSimple>
                      <w:r w:rsidR="009248BD">
                        <w:t> </w:t>
                      </w:r>
                      <w:r w:rsidRPr="006854FE">
                        <w:t>: Diagramme d’activités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 w:rsidR="00432181">
        <w:rPr>
          <w:noProof/>
        </w:rPr>
        <w:drawing>
          <wp:anchor distT="0" distB="0" distL="114300" distR="114300" simplePos="0" relativeHeight="251662336" behindDoc="0" locked="0" layoutInCell="1" allowOverlap="1" wp14:anchorId="5D8D7C03" wp14:editId="21275B9B">
            <wp:simplePos x="0" y="0"/>
            <wp:positionH relativeFrom="column">
              <wp:posOffset>1675765</wp:posOffset>
            </wp:positionH>
            <wp:positionV relativeFrom="paragraph">
              <wp:posOffset>319405</wp:posOffset>
            </wp:positionV>
            <wp:extent cx="2992755" cy="81915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5CB">
        <w:rPr>
          <w:sz w:val="28"/>
          <w:szCs w:val="28"/>
        </w:rPr>
        <w:t xml:space="preserve"> </w:t>
      </w:r>
      <w:r w:rsidR="00210CE4" w:rsidRPr="00210CE4">
        <w:rPr>
          <w:sz w:val="28"/>
          <w:szCs w:val="28"/>
          <w:u w:val="single"/>
        </w:rPr>
        <w:t>Diagramme d</w:t>
      </w:r>
      <w:r w:rsidR="009248BD">
        <w:rPr>
          <w:sz w:val="28"/>
          <w:szCs w:val="28"/>
          <w:u w:val="single"/>
        </w:rPr>
        <w:t>’</w:t>
      </w:r>
      <w:r w:rsidR="00210CE4" w:rsidRPr="00210CE4">
        <w:rPr>
          <w:sz w:val="28"/>
          <w:szCs w:val="28"/>
          <w:u w:val="single"/>
        </w:rPr>
        <w:t>activités</w:t>
      </w:r>
    </w:p>
    <w:p w14:paraId="481F5552" w14:textId="7518FF88" w:rsidR="008E1785" w:rsidRDefault="008E1785" w:rsidP="008E1785">
      <w:pPr>
        <w:pStyle w:val="Paragraphedeliste"/>
        <w:ind w:left="1128"/>
        <w:rPr>
          <w:sz w:val="28"/>
          <w:szCs w:val="28"/>
          <w:u w:val="single"/>
        </w:rPr>
      </w:pPr>
    </w:p>
    <w:p w14:paraId="5B0FEEF4" w14:textId="0D4EEBDF" w:rsidR="008E1785" w:rsidRDefault="008E1785" w:rsidP="008E1785">
      <w:pPr>
        <w:pStyle w:val="Paragraphedeliste"/>
        <w:ind w:left="1128"/>
        <w:rPr>
          <w:sz w:val="28"/>
          <w:szCs w:val="28"/>
          <w:u w:val="single"/>
        </w:rPr>
      </w:pPr>
    </w:p>
    <w:p w14:paraId="27BB8CB3" w14:textId="61117BD4" w:rsidR="008E1785" w:rsidRDefault="008E1785" w:rsidP="008E1785">
      <w:pPr>
        <w:pStyle w:val="Paragraphedeliste"/>
        <w:ind w:left="1128"/>
        <w:rPr>
          <w:sz w:val="28"/>
          <w:szCs w:val="28"/>
          <w:u w:val="single"/>
        </w:rPr>
      </w:pPr>
    </w:p>
    <w:p w14:paraId="76C854D2" w14:textId="7E6AF033" w:rsidR="008E1785" w:rsidRDefault="008E1785" w:rsidP="008E1785">
      <w:pPr>
        <w:pStyle w:val="Paragraphedeliste"/>
        <w:ind w:left="1128"/>
        <w:rPr>
          <w:sz w:val="28"/>
          <w:szCs w:val="28"/>
          <w:u w:val="single"/>
        </w:rPr>
      </w:pPr>
    </w:p>
    <w:p w14:paraId="63C44884" w14:textId="7C1ECB23" w:rsidR="008E1785" w:rsidRDefault="008E1785" w:rsidP="00432181">
      <w:pPr>
        <w:keepNext/>
        <w:jc w:val="left"/>
      </w:pPr>
    </w:p>
    <w:p w14:paraId="621C6837" w14:textId="1084F467" w:rsidR="008E1785" w:rsidRDefault="008E1785" w:rsidP="008E1785"/>
    <w:p w14:paraId="2C388E41" w14:textId="385688AD" w:rsidR="008E1785" w:rsidRDefault="008E1785" w:rsidP="00432181">
      <w:pPr>
        <w:keepNext/>
        <w:jc w:val="left"/>
      </w:pPr>
    </w:p>
    <w:p w14:paraId="53AC8515" w14:textId="19A20D77" w:rsidR="003A5788" w:rsidRPr="00210CE4" w:rsidRDefault="00844FEE" w:rsidP="00454BAC">
      <w:pPr>
        <w:pStyle w:val="Paragraphedeliste"/>
        <w:numPr>
          <w:ilvl w:val="1"/>
          <w:numId w:val="15"/>
        </w:numPr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531F6" wp14:editId="3542CF9A">
                <wp:simplePos x="0" y="0"/>
                <wp:positionH relativeFrom="margin">
                  <wp:align>center</wp:align>
                </wp:positionH>
                <wp:positionV relativeFrom="paragraph">
                  <wp:posOffset>6661150</wp:posOffset>
                </wp:positionV>
                <wp:extent cx="1706880" cy="190500"/>
                <wp:effectExtent l="0" t="0" r="7620" b="0"/>
                <wp:wrapTopAndBottom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AC491B" w14:textId="5C0A40DF" w:rsidR="00844FEE" w:rsidRPr="00022A15" w:rsidRDefault="00844FEE" w:rsidP="00844FEE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2" w:name="_Toc94261446"/>
                            <w:r>
                              <w:t>Figure</w:t>
                            </w:r>
                            <w:r w:rsidR="009248BD">
                              <w:t> </w:t>
                            </w:r>
                            <w:r w:rsidR="005E44ED">
                              <w:fldChar w:fldCharType="begin"/>
                            </w:r>
                            <w:r w:rsidR="005E44ED">
                              <w:instrText xml:space="preserve"> SEQ Figure \* ARABIC </w:instrText>
                            </w:r>
                            <w:r w:rsidR="005E44ED">
                              <w:fldChar w:fldCharType="separate"/>
                            </w:r>
                            <w:r w:rsidR="005E6CAC">
                              <w:rPr>
                                <w:noProof/>
                              </w:rPr>
                              <w:t>3</w:t>
                            </w:r>
                            <w:r w:rsidR="005E44ED">
                              <w:rPr>
                                <w:noProof/>
                              </w:rPr>
                              <w:fldChar w:fldCharType="end"/>
                            </w:r>
                            <w:r w:rsidR="009248BD">
                              <w:t> </w:t>
                            </w:r>
                            <w:r w:rsidRPr="00223467">
                              <w:t>: Diagramme de séquence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31F6" id="Zone de texte 13" o:spid="_x0000_s1027" type="#_x0000_t202" style="position:absolute;left:0;text-align:left;margin-left:0;margin-top:524.5pt;width:134.4pt;height: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" stroked="f">
                <v:textbox inset="0,0,0,0">
                  <w:txbxContent>
                    <w:p w14:paraId="47AC491B" w14:textId="5C0A40DF" w:rsidR="00844FEE" w:rsidRPr="00022A15" w:rsidRDefault="00844FEE" w:rsidP="00844FEE">
                      <w:pPr>
                        <w:pStyle w:val="Lgende"/>
                        <w:rPr>
                          <w:noProof/>
                        </w:rPr>
                      </w:pPr>
                      <w:bookmarkStart w:id="24" w:name="_Toc94261446"/>
                      <w:r>
                        <w:t>Figure</w:t>
                      </w:r>
                      <w:r w:rsidR="009248BD">
                        <w:t> </w:t>
                      </w:r>
                      <w:fldSimple w:instr=" SEQ Figure \* ARABIC ">
                        <w:r w:rsidR="005E6CAC">
                          <w:rPr>
                            <w:noProof/>
                          </w:rPr>
                          <w:t>3</w:t>
                        </w:r>
                      </w:fldSimple>
                      <w:r w:rsidR="009248BD">
                        <w:t> </w:t>
                      </w:r>
                      <w:r w:rsidRPr="00223467">
                        <w:t>: Diagramme de séquence</w:t>
                      </w:r>
                      <w:bookmarkEnd w:id="2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10CE4">
        <w:rPr>
          <w:rFonts w:eastAsiaTheme="minorHAnsi" w:cstheme="minorBidi"/>
          <w:noProof/>
          <w:color w:val="44546A" w:themeColor="text2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297569C9" wp14:editId="7ACF454C">
            <wp:simplePos x="0" y="0"/>
            <wp:positionH relativeFrom="margin">
              <wp:posOffset>-514350</wp:posOffset>
            </wp:positionH>
            <wp:positionV relativeFrom="paragraph">
              <wp:posOffset>421640</wp:posOffset>
            </wp:positionV>
            <wp:extent cx="6819900" cy="6076315"/>
            <wp:effectExtent l="0" t="0" r="0" b="63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6" t="2527" r="20397" b="1870"/>
                    <a:stretch/>
                  </pic:blipFill>
                  <pic:spPr bwMode="auto">
                    <a:xfrm>
                      <a:off x="0" y="0"/>
                      <a:ext cx="6819900" cy="607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CE4">
        <w:rPr>
          <w:sz w:val="28"/>
          <w:szCs w:val="28"/>
        </w:rPr>
        <w:t xml:space="preserve"> </w:t>
      </w:r>
      <w:r w:rsidR="00210CE4" w:rsidRPr="00210CE4">
        <w:rPr>
          <w:sz w:val="28"/>
          <w:szCs w:val="28"/>
          <w:u w:val="single"/>
        </w:rPr>
        <w:t>Diagramme de séquence</w:t>
      </w:r>
    </w:p>
    <w:p w14:paraId="0C94E2B4" w14:textId="61E497D7" w:rsidR="00210CE4" w:rsidRDefault="00210CE4" w:rsidP="00210CE4">
      <w:pPr>
        <w:pStyle w:val="Paragraphedeliste"/>
        <w:ind w:left="1128"/>
        <w:rPr>
          <w:sz w:val="28"/>
          <w:szCs w:val="28"/>
        </w:rPr>
      </w:pPr>
    </w:p>
    <w:p w14:paraId="494BBCE0" w14:textId="7BCCEBC8" w:rsidR="00210CE4" w:rsidRDefault="00210CE4" w:rsidP="00210CE4"/>
    <w:p w14:paraId="5EF0AEDD" w14:textId="009751A3" w:rsidR="00210CE4" w:rsidRDefault="00210CE4" w:rsidP="00210CE4">
      <w:pPr>
        <w:pStyle w:val="Paragraphedeliste"/>
        <w:ind w:left="1128"/>
        <w:rPr>
          <w:sz w:val="28"/>
          <w:szCs w:val="28"/>
        </w:rPr>
      </w:pPr>
    </w:p>
    <w:p w14:paraId="525E773E" w14:textId="62089C33" w:rsidR="00432181" w:rsidRDefault="00432181" w:rsidP="00210CE4">
      <w:pPr>
        <w:pStyle w:val="Paragraphedeliste"/>
        <w:ind w:left="1128"/>
        <w:rPr>
          <w:sz w:val="28"/>
          <w:szCs w:val="28"/>
        </w:rPr>
      </w:pPr>
    </w:p>
    <w:p w14:paraId="5AD5555D" w14:textId="77777777" w:rsidR="00210CE4" w:rsidRDefault="00210CE4" w:rsidP="00210CE4">
      <w:pPr>
        <w:pStyle w:val="Paragraphedeliste"/>
        <w:ind w:left="1128"/>
        <w:rPr>
          <w:sz w:val="28"/>
          <w:szCs w:val="28"/>
        </w:rPr>
      </w:pPr>
    </w:p>
    <w:p w14:paraId="59DE4704" w14:textId="66FD8501" w:rsidR="00210CE4" w:rsidRPr="003F6F5C" w:rsidRDefault="003F6F5C" w:rsidP="00454BAC">
      <w:pPr>
        <w:pStyle w:val="Paragraphedeliste"/>
        <w:numPr>
          <w:ilvl w:val="1"/>
          <w:numId w:val="1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</w:t>
      </w:r>
      <w:r w:rsidRPr="003F6F5C">
        <w:rPr>
          <w:sz w:val="28"/>
          <w:szCs w:val="28"/>
          <w:u w:val="single"/>
        </w:rPr>
        <w:t>Diagramme de classe</w:t>
      </w:r>
    </w:p>
    <w:p w14:paraId="7548B81F" w14:textId="01CC7560" w:rsidR="00432181" w:rsidRDefault="00432181" w:rsidP="00432181"/>
    <w:p w14:paraId="0FDB1892" w14:textId="77777777" w:rsidR="00844FEE" w:rsidRDefault="00C26900" w:rsidP="00844FEE">
      <w:pPr>
        <w:keepNext/>
      </w:pPr>
      <w:r>
        <w:rPr>
          <w:noProof/>
        </w:rPr>
        <w:drawing>
          <wp:inline distT="0" distB="0" distL="0" distR="0" wp14:anchorId="37E2DF09" wp14:editId="11580662">
            <wp:extent cx="5753100" cy="6629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9DF2" w14:textId="711251D4" w:rsidR="00432181" w:rsidRDefault="00844FEE" w:rsidP="00844FEE">
      <w:pPr>
        <w:pStyle w:val="Lgende"/>
        <w:jc w:val="center"/>
      </w:pPr>
      <w:bookmarkStart w:id="23" w:name="_Toc94261447"/>
      <w:r>
        <w:t>Figure</w:t>
      </w:r>
      <w:r w:rsidR="009248BD">
        <w:t> </w:t>
      </w:r>
      <w:r w:rsidR="005E44ED">
        <w:fldChar w:fldCharType="begin"/>
      </w:r>
      <w:r w:rsidR="005E44ED">
        <w:instrText xml:space="preserve"> SEQ Figure \* ARABIC </w:instrText>
      </w:r>
      <w:r w:rsidR="005E44ED">
        <w:fldChar w:fldCharType="separate"/>
      </w:r>
      <w:r w:rsidR="005E6CAC">
        <w:rPr>
          <w:noProof/>
        </w:rPr>
        <w:t>4</w:t>
      </w:r>
      <w:r w:rsidR="005E44ED">
        <w:rPr>
          <w:noProof/>
        </w:rPr>
        <w:fldChar w:fldCharType="end"/>
      </w:r>
      <w:r w:rsidR="009248BD">
        <w:t> </w:t>
      </w:r>
      <w:r w:rsidRPr="00F01865">
        <w:t>: Diagramme de classe</w:t>
      </w:r>
      <w:bookmarkEnd w:id="23"/>
    </w:p>
    <w:p w14:paraId="0B007BF2" w14:textId="3FC879AD" w:rsidR="00C26900" w:rsidRDefault="00C26900" w:rsidP="00432181"/>
    <w:p w14:paraId="15EBF614" w14:textId="2F5B196E" w:rsidR="007F61E8" w:rsidRDefault="007F61E8" w:rsidP="00EF1E95"/>
    <w:p w14:paraId="54EB634E" w14:textId="77777777" w:rsidR="00844FEE" w:rsidRPr="00562C48" w:rsidRDefault="00844FEE" w:rsidP="00EF1E95"/>
    <w:sectPr w:rsidR="00844FEE" w:rsidRPr="00562C48" w:rsidSect="007A37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7665" w14:textId="77777777" w:rsidR="005E44ED" w:rsidRDefault="005E44ED">
      <w:pPr>
        <w:spacing w:after="0" w:line="240" w:lineRule="auto"/>
      </w:pPr>
      <w:r>
        <w:separator/>
      </w:r>
    </w:p>
  </w:endnote>
  <w:endnote w:type="continuationSeparator" w:id="0">
    <w:p w14:paraId="01896A50" w14:textId="77777777" w:rsidR="005E44ED" w:rsidRDefault="005E44ED">
      <w:pPr>
        <w:spacing w:after="0" w:line="240" w:lineRule="auto"/>
      </w:pPr>
      <w:r>
        <w:continuationSeparator/>
      </w:r>
    </w:p>
  </w:endnote>
  <w:endnote w:type="continuationNotice" w:id="1">
    <w:p w14:paraId="59F29A3B" w14:textId="77777777" w:rsidR="005E44ED" w:rsidRDefault="005E44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0E7C" w14:textId="77777777" w:rsidR="009248BD" w:rsidRDefault="009248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023921"/>
      <w:docPartObj>
        <w:docPartGallery w:val="Page Numbers (Bottom of Page)"/>
        <w:docPartUnique/>
      </w:docPartObj>
    </w:sdtPr>
    <w:sdtEndPr/>
    <w:sdtContent>
      <w:p w14:paraId="70C57746" w14:textId="007A064E" w:rsidR="00B576B2" w:rsidRPr="0065433E" w:rsidRDefault="0065433E" w:rsidP="008D596D">
        <w:pPr>
          <w:pStyle w:val="En-tte"/>
          <w:tabs>
            <w:tab w:val="clear" w:pos="9072"/>
          </w:tabs>
        </w:pPr>
        <w:r>
          <w:rPr>
            <w:noProof/>
          </w:rPr>
          <w:drawing>
            <wp:anchor distT="0" distB="0" distL="114300" distR="114300" simplePos="0" relativeHeight="251658243" behindDoc="1" locked="0" layoutInCell="1" allowOverlap="1" wp14:anchorId="7F71F1E6" wp14:editId="515A0FD8">
              <wp:simplePos x="0" y="0"/>
              <wp:positionH relativeFrom="margin">
                <wp:align>center</wp:align>
              </wp:positionH>
              <wp:positionV relativeFrom="paragraph">
                <wp:posOffset>55880</wp:posOffset>
              </wp:positionV>
              <wp:extent cx="598139" cy="590550"/>
              <wp:effectExtent l="0" t="0" r="0" b="0"/>
              <wp:wrapNone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ES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39" cy="59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29854066" w14:textId="5F96076F" w:rsidR="0065433E" w:rsidRPr="004B505A" w:rsidRDefault="0065433E" w:rsidP="004B505A">
        <w:pPr>
          <w:pStyle w:val="En-tte"/>
          <w:tabs>
            <w:tab w:val="clear" w:pos="9072"/>
          </w:tabs>
          <w:jc w:val="right"/>
        </w:pPr>
        <w:r w:rsidRPr="00A1636A">
          <w:rPr>
            <w:rFonts w:ascii="Bookman Old Style" w:hAnsi="Bookman Old Style"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71EC516" wp14:editId="427B9AE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7" name="Rectangl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33777362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2085828292"/>
                                  </w:sdtPr>
                                  <w:sdtEndPr/>
                                  <w:sdtContent>
                                    <w:p w14:paraId="5ED2D7C8" w14:textId="77777777" w:rsidR="0065433E" w:rsidRDefault="0065433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A1636A">
                                        <w:rPr>
                                          <w:rFonts w:ascii="Bookman Old Style" w:eastAsiaTheme="minorEastAsia" w:hAnsi="Bookman Old Style"/>
                                        </w:rPr>
                                        <w:fldChar w:fldCharType="begin"/>
                                      </w:r>
                                      <w:r w:rsidRPr="00A1636A">
                                        <w:rPr>
                                          <w:rFonts w:ascii="Bookman Old Style" w:hAnsi="Bookman Old Style"/>
                                        </w:rPr>
                                        <w:instrText>PAGE   \* MERGEFORMAT</w:instrText>
                                      </w:r>
                                      <w:r w:rsidRPr="00A1636A">
                                        <w:rPr>
                                          <w:rFonts w:ascii="Bookman Old Style" w:eastAsiaTheme="minorEastAsia" w:hAnsi="Bookman Old Style"/>
                                        </w:rPr>
                                        <w:fldChar w:fldCharType="separate"/>
                                      </w:r>
                                      <w:r w:rsidRPr="00A1636A">
                                        <w:rPr>
                                          <w:rFonts w:ascii="Bookman Old Style" w:eastAsiaTheme="majorEastAsia" w:hAnsi="Bookman Old Style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 w:rsidRPr="00A1636A">
                                        <w:rPr>
                                          <w:rFonts w:ascii="Bookman Old Style" w:eastAsiaTheme="majorEastAsia" w:hAnsi="Bookman Old Style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71EC516" id="Rectangle 37" o:spid="_x0000_s1028" style="position:absolute;left:0;text-align:left;margin-left:0;margin-top:0;width:60pt;height:70.5pt;z-index:25165824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33777362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2085828292"/>
                            </w:sdtPr>
                            <w:sdtEndPr/>
                            <w:sdtContent>
                              <w:p w14:paraId="5ED2D7C8" w14:textId="77777777" w:rsidR="0065433E" w:rsidRDefault="0065433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A1636A">
                                  <w:rPr>
                                    <w:rFonts w:ascii="Bookman Old Style" w:eastAsiaTheme="minorEastAsia" w:hAnsi="Bookman Old Style"/>
                                  </w:rPr>
                                  <w:fldChar w:fldCharType="begin"/>
                                </w:r>
                                <w:r w:rsidRPr="00A1636A">
                                  <w:rPr>
                                    <w:rFonts w:ascii="Bookman Old Style" w:hAnsi="Bookman Old Style"/>
                                  </w:rPr>
                                  <w:instrText>PAGE   \* MERGEFORMAT</w:instrText>
                                </w:r>
                                <w:r w:rsidRPr="00A1636A">
                                  <w:rPr>
                                    <w:rFonts w:ascii="Bookman Old Style" w:eastAsiaTheme="minorEastAsia" w:hAnsi="Bookman Old Style"/>
                                  </w:rPr>
                                  <w:fldChar w:fldCharType="separate"/>
                                </w:r>
                                <w:r w:rsidRPr="00A1636A">
                                  <w:rPr>
                                    <w:rFonts w:ascii="Bookman Old Style" w:eastAsiaTheme="majorEastAsia" w:hAnsi="Bookman Old Style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 w:rsidRPr="00A1636A">
                                  <w:rPr>
                                    <w:rFonts w:ascii="Bookman Old Style" w:eastAsiaTheme="majorEastAsia" w:hAnsi="Bookman Old Style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7E4B77" w:rsidRPr="00A1636A">
          <w:rPr>
            <w:rFonts w:ascii="Bookman Old Style" w:hAnsi="Bookman Old Style"/>
          </w:rPr>
          <w:t>Groupe</w:t>
        </w:r>
        <w:r w:rsidR="009248BD">
          <w:rPr>
            <w:rFonts w:ascii="Bookman Old Style" w:hAnsi="Bookman Old Style"/>
          </w:rPr>
          <w:t> </w:t>
        </w:r>
        <w:r w:rsidR="007E4B77" w:rsidRPr="00A1636A">
          <w:rPr>
            <w:rFonts w:ascii="Bookman Old Style" w:hAnsi="Bookman Old Style"/>
          </w:rPr>
          <w:t>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574181"/>
      <w:docPartObj>
        <w:docPartGallery w:val="Page Numbers (Bottom of Page)"/>
        <w:docPartUnique/>
      </w:docPartObj>
    </w:sdtPr>
    <w:sdtEndPr/>
    <w:sdtContent>
      <w:p w14:paraId="688A8CB3" w14:textId="577E6425" w:rsidR="0085086F" w:rsidRPr="0065433E" w:rsidRDefault="0065433E" w:rsidP="008D596D">
        <w:pPr>
          <w:pStyle w:val="En-tte"/>
          <w:tabs>
            <w:tab w:val="clear" w:pos="9072"/>
          </w:tabs>
        </w:pPr>
        <w:r>
          <w:rPr>
            <w:noProof/>
          </w:rPr>
          <w:drawing>
            <wp:anchor distT="0" distB="0" distL="114300" distR="114300" simplePos="0" relativeHeight="251658242" behindDoc="1" locked="0" layoutInCell="1" allowOverlap="1" wp14:anchorId="1AF1AB4B" wp14:editId="444511E5">
              <wp:simplePos x="0" y="0"/>
              <wp:positionH relativeFrom="margin">
                <wp:align>center</wp:align>
              </wp:positionH>
              <wp:positionV relativeFrom="paragraph">
                <wp:posOffset>58420</wp:posOffset>
              </wp:positionV>
              <wp:extent cx="598139" cy="590550"/>
              <wp:effectExtent l="0" t="0" r="0" b="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ES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39" cy="59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65B118CF" w14:textId="5E80C3EB" w:rsidR="0065433E" w:rsidRPr="004B505A" w:rsidRDefault="0065433E" w:rsidP="004B505A">
        <w:pPr>
          <w:pStyle w:val="En-tte"/>
          <w:tabs>
            <w:tab w:val="clear" w:pos="9072"/>
          </w:tabs>
          <w:jc w:val="right"/>
        </w:pPr>
        <w:r w:rsidRPr="00A1636A">
          <w:rPr>
            <w:rFonts w:ascii="Bookman Old Style" w:hAnsi="Bookman Old Style"/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8CC5A21" wp14:editId="42AA78F5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42" name="Rectangl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211262918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732971622"/>
                                  </w:sdtPr>
                                  <w:sdtEndPr/>
                                  <w:sdtContent>
                                    <w:p w14:paraId="5E7860C2" w14:textId="77777777" w:rsidR="0065433E" w:rsidRDefault="0065433E" w:rsidP="008D596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A1636A">
                                        <w:rPr>
                                          <w:rFonts w:ascii="Bookman Old Style" w:eastAsiaTheme="minorEastAsia" w:hAnsi="Bookman Old Style"/>
                                        </w:rPr>
                                        <w:fldChar w:fldCharType="begin"/>
                                      </w:r>
                                      <w:r w:rsidRPr="00A1636A">
                                        <w:rPr>
                                          <w:rFonts w:ascii="Bookman Old Style" w:hAnsi="Bookman Old Style"/>
                                        </w:rPr>
                                        <w:instrText>PAGE   \* MERGEFORMAT</w:instrText>
                                      </w:r>
                                      <w:r w:rsidRPr="00A1636A">
                                        <w:rPr>
                                          <w:rFonts w:ascii="Bookman Old Style" w:eastAsiaTheme="minorEastAsia" w:hAnsi="Bookman Old Style"/>
                                        </w:rPr>
                                        <w:fldChar w:fldCharType="separate"/>
                                      </w:r>
                                      <w:r w:rsidRPr="00A1636A">
                                        <w:rPr>
                                          <w:rFonts w:ascii="Bookman Old Style" w:eastAsiaTheme="majorEastAsia" w:hAnsi="Bookman Old Style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 w:rsidRPr="00A1636A">
                                        <w:rPr>
                                          <w:rFonts w:ascii="Bookman Old Style" w:eastAsiaTheme="majorEastAsia" w:hAnsi="Bookman Old Style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CC5A21" id="Rectangle 42" o:spid="_x0000_s1029" style="position:absolute;left:0;text-align:left;margin-left:0;margin-top:0;width:60pt;height:70.5pt;z-index:251658241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211262918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732971622"/>
                            </w:sdtPr>
                            <w:sdtEndPr/>
                            <w:sdtContent>
                              <w:p w14:paraId="5E7860C2" w14:textId="77777777" w:rsidR="0065433E" w:rsidRDefault="0065433E" w:rsidP="008D596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A1636A">
                                  <w:rPr>
                                    <w:rFonts w:ascii="Bookman Old Style" w:eastAsiaTheme="minorEastAsia" w:hAnsi="Bookman Old Style"/>
                                  </w:rPr>
                                  <w:fldChar w:fldCharType="begin"/>
                                </w:r>
                                <w:r w:rsidRPr="00A1636A">
                                  <w:rPr>
                                    <w:rFonts w:ascii="Bookman Old Style" w:hAnsi="Bookman Old Style"/>
                                  </w:rPr>
                                  <w:instrText>PAGE   \* MERGEFORMAT</w:instrText>
                                </w:r>
                                <w:r w:rsidRPr="00A1636A">
                                  <w:rPr>
                                    <w:rFonts w:ascii="Bookman Old Style" w:eastAsiaTheme="minorEastAsia" w:hAnsi="Bookman Old Style"/>
                                  </w:rPr>
                                  <w:fldChar w:fldCharType="separate"/>
                                </w:r>
                                <w:r w:rsidRPr="00A1636A">
                                  <w:rPr>
                                    <w:rFonts w:ascii="Bookman Old Style" w:eastAsiaTheme="majorEastAsia" w:hAnsi="Bookman Old Style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 w:rsidRPr="00A1636A">
                                  <w:rPr>
                                    <w:rFonts w:ascii="Bookman Old Style" w:eastAsiaTheme="majorEastAsia" w:hAnsi="Bookman Old Style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7E4B77" w:rsidRPr="00A1636A">
          <w:rPr>
            <w:rFonts w:ascii="Bookman Old Style" w:hAnsi="Bookman Old Style"/>
          </w:rPr>
          <w:t>Groupe</w:t>
        </w:r>
        <w:r w:rsidR="009248BD">
          <w:rPr>
            <w:rFonts w:ascii="Bookman Old Style" w:hAnsi="Bookman Old Style"/>
          </w:rPr>
          <w:t> </w:t>
        </w:r>
        <w:r w:rsidR="007E4B77" w:rsidRPr="00A1636A">
          <w:rPr>
            <w:rFonts w:ascii="Bookman Old Style" w:hAnsi="Bookman Old Style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0431" w14:textId="77777777" w:rsidR="005E44ED" w:rsidRDefault="005E44E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9A7753B" w14:textId="77777777" w:rsidR="005E44ED" w:rsidRDefault="005E44ED">
      <w:pPr>
        <w:spacing w:after="0" w:line="240" w:lineRule="auto"/>
      </w:pPr>
      <w:r>
        <w:continuationSeparator/>
      </w:r>
    </w:p>
  </w:footnote>
  <w:footnote w:type="continuationNotice" w:id="1">
    <w:p w14:paraId="6CD8050E" w14:textId="77777777" w:rsidR="005E44ED" w:rsidRDefault="005E44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D18E" w14:textId="77777777" w:rsidR="009248BD" w:rsidRDefault="009248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AB45" w14:textId="4D49897F" w:rsidR="00047B46" w:rsidRPr="00047B46" w:rsidRDefault="00C90F38" w:rsidP="007C0D74">
    <w:pPr>
      <w:pStyle w:val="En-tte"/>
      <w:pBdr>
        <w:bottom w:val="single" w:sz="4" w:space="1" w:color="auto"/>
      </w:pBdr>
      <w:rPr>
        <w:rFonts w:ascii="Bookman Old Style" w:hAnsi="Bookman Old Style"/>
      </w:rPr>
    </w:pPr>
    <w:r w:rsidRPr="00047B46">
      <w:rPr>
        <w:rFonts w:ascii="Bookman Old Style" w:hAnsi="Bookman Old Style"/>
      </w:rPr>
      <w:t>PROJET</w:t>
    </w:r>
    <w:r w:rsidR="007C0D74" w:rsidRPr="00047B46">
      <w:rPr>
        <w:rFonts w:ascii="Bookman Old Style" w:hAnsi="Bookman Old Style"/>
      </w:rPr>
      <w:t xml:space="preserve"> </w:t>
    </w:r>
    <w:r w:rsidR="009B4925">
      <w:rPr>
        <w:rFonts w:ascii="Bookman Old Style" w:hAnsi="Bookman Old Style"/>
      </w:rPr>
      <w:t>PROGRAMM</w:t>
    </w:r>
    <w:r w:rsidR="009248BD">
      <w:rPr>
        <w:rFonts w:ascii="Bookman Old Style" w:hAnsi="Bookman Old Style"/>
      </w:rPr>
      <w:t>A</w:t>
    </w:r>
    <w:r w:rsidR="009B4925">
      <w:rPr>
        <w:rFonts w:ascii="Bookman Old Style" w:hAnsi="Bookman Old Style"/>
      </w:rPr>
      <w:t>TION</w:t>
    </w:r>
    <w:r w:rsidR="007C0D74" w:rsidRPr="00047B46">
      <w:rPr>
        <w:rFonts w:ascii="Bookman Old Style" w:hAnsi="Bookman Old Style"/>
      </w:rPr>
      <w:t xml:space="preserve"> SYSTÈME </w:t>
    </w:r>
    <w:r w:rsidR="007C0D74" w:rsidRPr="00047B46">
      <w:rPr>
        <w:rFonts w:ascii="Bookman Old Style" w:hAnsi="Bookman Old Style"/>
      </w:rPr>
      <w:tab/>
    </w:r>
    <w:r w:rsidR="007C0D74" w:rsidRPr="00047B46">
      <w:rPr>
        <w:rFonts w:ascii="Bookman Old Style" w:hAnsi="Bookman Old Style"/>
      </w:rPr>
      <w:tab/>
    </w:r>
    <w:r w:rsidRPr="00047B46">
      <w:rPr>
        <w:rFonts w:ascii="Bookman Old Style" w:hAnsi="Bookman Old Style"/>
      </w:rPr>
      <w:t>LIVRABLE</w:t>
    </w:r>
    <w:r w:rsidR="009248BD">
      <w:rPr>
        <w:rFonts w:ascii="Bookman Old Style" w:hAnsi="Bookman Old Style"/>
      </w:rPr>
      <w:t> </w:t>
    </w:r>
    <w:r w:rsidRPr="00047B46">
      <w:rPr>
        <w:rFonts w:ascii="Bookman Old Style" w:hAnsi="Bookman Old Style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EC78" w14:textId="77777777" w:rsidR="009248BD" w:rsidRDefault="009248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623"/>
    <w:multiLevelType w:val="hybridMultilevel"/>
    <w:tmpl w:val="7F9270FC"/>
    <w:lvl w:ilvl="0" w:tplc="7A14DF02">
      <w:start w:val="1"/>
      <w:numFmt w:val="upperRoman"/>
      <w:lvlText w:val="%1."/>
      <w:lvlJc w:val="right"/>
      <w:pPr>
        <w:ind w:left="360" w:hanging="360"/>
      </w:pPr>
    </w:lvl>
    <w:lvl w:ilvl="1" w:tplc="EC2A8E46">
      <w:start w:val="1"/>
      <w:numFmt w:val="lowerLetter"/>
      <w:pStyle w:val="Style2"/>
      <w:lvlText w:val="%2."/>
      <w:lvlJc w:val="left"/>
      <w:pPr>
        <w:ind w:left="1069" w:hanging="360"/>
      </w:pPr>
    </w:lvl>
    <w:lvl w:ilvl="2" w:tplc="155A89B6">
      <w:start w:val="1"/>
      <w:numFmt w:val="decimal"/>
      <w:pStyle w:val="Style3"/>
      <w:lvlText w:val="%3."/>
      <w:lvlJc w:val="left"/>
      <w:pPr>
        <w:ind w:left="785" w:hanging="360"/>
      </w:pPr>
      <w:rPr>
        <w:rFonts w:hint="default"/>
      </w:rPr>
    </w:lvl>
    <w:lvl w:ilvl="3" w:tplc="90884B8A">
      <w:start w:val="1"/>
      <w:numFmt w:val="upperLetter"/>
      <w:lvlText w:val="%4."/>
      <w:lvlJc w:val="left"/>
      <w:pPr>
        <w:ind w:left="3087" w:hanging="360"/>
      </w:pPr>
      <w:rPr>
        <w:rFonts w:hint="default"/>
        <w:color w:val="auto"/>
      </w:r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70172B"/>
    <w:multiLevelType w:val="multilevel"/>
    <w:tmpl w:val="F3BE4590"/>
    <w:styleLink w:val="WWOutlineListStyle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decimal"/>
      <w:pStyle w:val="Style1"/>
      <w:lvlText w:val="%3."/>
      <w:lvlJc w:val="left"/>
      <w:pPr>
        <w:ind w:left="2880" w:hanging="36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0AC1518F"/>
    <w:multiLevelType w:val="multilevel"/>
    <w:tmpl w:val="5D92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43A10"/>
    <w:multiLevelType w:val="hybridMultilevel"/>
    <w:tmpl w:val="647C4432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E1653"/>
    <w:multiLevelType w:val="multilevel"/>
    <w:tmpl w:val="A7A25BB8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sz w:val="28"/>
      </w:rPr>
    </w:lvl>
  </w:abstractNum>
  <w:abstractNum w:abstractNumId="5" w15:restartNumberingAfterBreak="0">
    <w:nsid w:val="111E5476"/>
    <w:multiLevelType w:val="multilevel"/>
    <w:tmpl w:val="E776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54728"/>
    <w:multiLevelType w:val="hybridMultilevel"/>
    <w:tmpl w:val="17149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437C3"/>
    <w:multiLevelType w:val="hybridMultilevel"/>
    <w:tmpl w:val="FD0EC4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502DA"/>
    <w:multiLevelType w:val="hybridMultilevel"/>
    <w:tmpl w:val="B6F8CC82"/>
    <w:lvl w:ilvl="0" w:tplc="8A58BCA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0D3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48C3CE9"/>
    <w:multiLevelType w:val="hybridMultilevel"/>
    <w:tmpl w:val="E0A82F0A"/>
    <w:lvl w:ilvl="0" w:tplc="3E84C40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322158FF"/>
    <w:multiLevelType w:val="hybridMultilevel"/>
    <w:tmpl w:val="B24218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213AB"/>
    <w:multiLevelType w:val="multilevel"/>
    <w:tmpl w:val="5132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87095"/>
    <w:multiLevelType w:val="multilevel"/>
    <w:tmpl w:val="970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117A3"/>
    <w:multiLevelType w:val="hybridMultilevel"/>
    <w:tmpl w:val="AA2E1D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6D54"/>
    <w:multiLevelType w:val="multilevel"/>
    <w:tmpl w:val="EBC4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359B9"/>
    <w:multiLevelType w:val="hybridMultilevel"/>
    <w:tmpl w:val="CED69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45A9A"/>
    <w:multiLevelType w:val="multilevel"/>
    <w:tmpl w:val="1D60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E4595"/>
    <w:multiLevelType w:val="hybridMultilevel"/>
    <w:tmpl w:val="C0CE580E"/>
    <w:lvl w:ilvl="0" w:tplc="A278530A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6E1"/>
    <w:multiLevelType w:val="multilevel"/>
    <w:tmpl w:val="F022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A5433"/>
    <w:multiLevelType w:val="multilevel"/>
    <w:tmpl w:val="F492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F426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5B0FC3"/>
    <w:multiLevelType w:val="hybridMultilevel"/>
    <w:tmpl w:val="3DB24C3C"/>
    <w:lvl w:ilvl="0" w:tplc="EDE640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955BF"/>
    <w:multiLevelType w:val="hybridMultilevel"/>
    <w:tmpl w:val="AEE07A9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E586C5B"/>
    <w:multiLevelType w:val="hybridMultilevel"/>
    <w:tmpl w:val="67D61D64"/>
    <w:lvl w:ilvl="0" w:tplc="CCC427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21CD3"/>
    <w:multiLevelType w:val="multilevel"/>
    <w:tmpl w:val="FC50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E78A0"/>
    <w:multiLevelType w:val="hybridMultilevel"/>
    <w:tmpl w:val="BCA8F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F320F"/>
    <w:multiLevelType w:val="hybridMultilevel"/>
    <w:tmpl w:val="5C8A9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0"/>
  </w:num>
  <w:num w:numId="5">
    <w:abstractNumId w:val="8"/>
  </w:num>
  <w:num w:numId="6">
    <w:abstractNumId w:val="18"/>
  </w:num>
  <w:num w:numId="7">
    <w:abstractNumId w:val="3"/>
  </w:num>
  <w:num w:numId="8">
    <w:abstractNumId w:val="10"/>
  </w:num>
  <w:num w:numId="9">
    <w:abstractNumId w:val="14"/>
  </w:num>
  <w:num w:numId="10">
    <w:abstractNumId w:val="27"/>
  </w:num>
  <w:num w:numId="11">
    <w:abstractNumId w:val="16"/>
  </w:num>
  <w:num w:numId="12">
    <w:abstractNumId w:val="26"/>
  </w:num>
  <w:num w:numId="13">
    <w:abstractNumId w:val="6"/>
  </w:num>
  <w:num w:numId="14">
    <w:abstractNumId w:val="24"/>
  </w:num>
  <w:num w:numId="15">
    <w:abstractNumId w:val="4"/>
  </w:num>
  <w:num w:numId="16">
    <w:abstractNumId w:val="23"/>
  </w:num>
  <w:num w:numId="17">
    <w:abstractNumId w:val="7"/>
  </w:num>
  <w:num w:numId="18">
    <w:abstractNumId w:val="11"/>
  </w:num>
  <w:num w:numId="19">
    <w:abstractNumId w:val="5"/>
  </w:num>
  <w:num w:numId="20">
    <w:abstractNumId w:val="25"/>
  </w:num>
  <w:num w:numId="21">
    <w:abstractNumId w:val="12"/>
  </w:num>
  <w:num w:numId="22">
    <w:abstractNumId w:val="2"/>
  </w:num>
  <w:num w:numId="23">
    <w:abstractNumId w:val="17"/>
  </w:num>
  <w:num w:numId="24">
    <w:abstractNumId w:val="15"/>
  </w:num>
  <w:num w:numId="25">
    <w:abstractNumId w:val="20"/>
  </w:num>
  <w:num w:numId="26">
    <w:abstractNumId w:val="13"/>
  </w:num>
  <w:num w:numId="27">
    <w:abstractNumId w:val="19"/>
  </w:num>
  <w:num w:numId="28">
    <w:abstractNumId w:val="9"/>
  </w:num>
  <w:num w:numId="29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5A"/>
    <w:rsid w:val="00000486"/>
    <w:rsid w:val="000007AE"/>
    <w:rsid w:val="00000C0C"/>
    <w:rsid w:val="00000FD4"/>
    <w:rsid w:val="00000FD5"/>
    <w:rsid w:val="000010D9"/>
    <w:rsid w:val="00001182"/>
    <w:rsid w:val="00001227"/>
    <w:rsid w:val="00001676"/>
    <w:rsid w:val="00001680"/>
    <w:rsid w:val="00001943"/>
    <w:rsid w:val="00001BB5"/>
    <w:rsid w:val="00001D83"/>
    <w:rsid w:val="00001F26"/>
    <w:rsid w:val="000021B2"/>
    <w:rsid w:val="000025F0"/>
    <w:rsid w:val="000026F1"/>
    <w:rsid w:val="00002B13"/>
    <w:rsid w:val="00002F90"/>
    <w:rsid w:val="000035D5"/>
    <w:rsid w:val="00003605"/>
    <w:rsid w:val="00003679"/>
    <w:rsid w:val="00003A12"/>
    <w:rsid w:val="00003A45"/>
    <w:rsid w:val="0000484D"/>
    <w:rsid w:val="000049E8"/>
    <w:rsid w:val="00004C2C"/>
    <w:rsid w:val="00005164"/>
    <w:rsid w:val="00005606"/>
    <w:rsid w:val="00005ACF"/>
    <w:rsid w:val="000060DE"/>
    <w:rsid w:val="00006114"/>
    <w:rsid w:val="00006256"/>
    <w:rsid w:val="00006472"/>
    <w:rsid w:val="00006480"/>
    <w:rsid w:val="000064A4"/>
    <w:rsid w:val="000065A9"/>
    <w:rsid w:val="000065BA"/>
    <w:rsid w:val="00006781"/>
    <w:rsid w:val="00006819"/>
    <w:rsid w:val="0000694D"/>
    <w:rsid w:val="00006AC0"/>
    <w:rsid w:val="00006B21"/>
    <w:rsid w:val="00006B4F"/>
    <w:rsid w:val="00006BFB"/>
    <w:rsid w:val="00006C6C"/>
    <w:rsid w:val="00006D1A"/>
    <w:rsid w:val="00006F2A"/>
    <w:rsid w:val="000071EC"/>
    <w:rsid w:val="0000783B"/>
    <w:rsid w:val="0000793A"/>
    <w:rsid w:val="00007B80"/>
    <w:rsid w:val="00007BE0"/>
    <w:rsid w:val="00007C70"/>
    <w:rsid w:val="000100C3"/>
    <w:rsid w:val="000106A1"/>
    <w:rsid w:val="00010AA8"/>
    <w:rsid w:val="00010B0C"/>
    <w:rsid w:val="00010BA7"/>
    <w:rsid w:val="00010EC5"/>
    <w:rsid w:val="00011ADF"/>
    <w:rsid w:val="00011BB9"/>
    <w:rsid w:val="00011E2B"/>
    <w:rsid w:val="00012467"/>
    <w:rsid w:val="00012666"/>
    <w:rsid w:val="00012A91"/>
    <w:rsid w:val="00012D2E"/>
    <w:rsid w:val="00012F13"/>
    <w:rsid w:val="00012FE6"/>
    <w:rsid w:val="000131DB"/>
    <w:rsid w:val="0001390F"/>
    <w:rsid w:val="00013F71"/>
    <w:rsid w:val="0001411D"/>
    <w:rsid w:val="000142B8"/>
    <w:rsid w:val="000142E8"/>
    <w:rsid w:val="00014A3A"/>
    <w:rsid w:val="0001543E"/>
    <w:rsid w:val="00015484"/>
    <w:rsid w:val="00015681"/>
    <w:rsid w:val="000157EB"/>
    <w:rsid w:val="00015859"/>
    <w:rsid w:val="0001589C"/>
    <w:rsid w:val="00015C1F"/>
    <w:rsid w:val="000160C2"/>
    <w:rsid w:val="000163BE"/>
    <w:rsid w:val="0001675E"/>
    <w:rsid w:val="00016900"/>
    <w:rsid w:val="00016A85"/>
    <w:rsid w:val="00016E79"/>
    <w:rsid w:val="00017866"/>
    <w:rsid w:val="00017A3B"/>
    <w:rsid w:val="0002003F"/>
    <w:rsid w:val="000200E4"/>
    <w:rsid w:val="0002015A"/>
    <w:rsid w:val="00020168"/>
    <w:rsid w:val="00020A16"/>
    <w:rsid w:val="00020C6F"/>
    <w:rsid w:val="000211C3"/>
    <w:rsid w:val="000213A4"/>
    <w:rsid w:val="000213CE"/>
    <w:rsid w:val="0002159A"/>
    <w:rsid w:val="00021662"/>
    <w:rsid w:val="000218EB"/>
    <w:rsid w:val="00021914"/>
    <w:rsid w:val="00021A14"/>
    <w:rsid w:val="000229C0"/>
    <w:rsid w:val="00022E58"/>
    <w:rsid w:val="000230B2"/>
    <w:rsid w:val="0002318E"/>
    <w:rsid w:val="00023CF5"/>
    <w:rsid w:val="00024389"/>
    <w:rsid w:val="0002446D"/>
    <w:rsid w:val="0002448C"/>
    <w:rsid w:val="00024538"/>
    <w:rsid w:val="00024BAE"/>
    <w:rsid w:val="000255B6"/>
    <w:rsid w:val="00025689"/>
    <w:rsid w:val="00026001"/>
    <w:rsid w:val="000260A1"/>
    <w:rsid w:val="00026430"/>
    <w:rsid w:val="0002677C"/>
    <w:rsid w:val="000268D0"/>
    <w:rsid w:val="0002691B"/>
    <w:rsid w:val="00026EAA"/>
    <w:rsid w:val="00026F14"/>
    <w:rsid w:val="00027521"/>
    <w:rsid w:val="0002776B"/>
    <w:rsid w:val="00027CC2"/>
    <w:rsid w:val="00027F5A"/>
    <w:rsid w:val="0003011D"/>
    <w:rsid w:val="00030573"/>
    <w:rsid w:val="00030747"/>
    <w:rsid w:val="00030757"/>
    <w:rsid w:val="000307AE"/>
    <w:rsid w:val="00030A40"/>
    <w:rsid w:val="00030CD8"/>
    <w:rsid w:val="00030F57"/>
    <w:rsid w:val="0003110E"/>
    <w:rsid w:val="0003175E"/>
    <w:rsid w:val="000317B7"/>
    <w:rsid w:val="00031935"/>
    <w:rsid w:val="00031A29"/>
    <w:rsid w:val="00031ABF"/>
    <w:rsid w:val="00031AF5"/>
    <w:rsid w:val="00031EDE"/>
    <w:rsid w:val="00031EFE"/>
    <w:rsid w:val="00032051"/>
    <w:rsid w:val="0003275A"/>
    <w:rsid w:val="00032839"/>
    <w:rsid w:val="0003293F"/>
    <w:rsid w:val="000329B6"/>
    <w:rsid w:val="00032C5E"/>
    <w:rsid w:val="000331A1"/>
    <w:rsid w:val="0003342E"/>
    <w:rsid w:val="000335E7"/>
    <w:rsid w:val="00033757"/>
    <w:rsid w:val="0003382D"/>
    <w:rsid w:val="00033875"/>
    <w:rsid w:val="00033879"/>
    <w:rsid w:val="00033C59"/>
    <w:rsid w:val="00033DE3"/>
    <w:rsid w:val="0003415C"/>
    <w:rsid w:val="000348CC"/>
    <w:rsid w:val="00034C10"/>
    <w:rsid w:val="00034DD8"/>
    <w:rsid w:val="00034FBA"/>
    <w:rsid w:val="0003544C"/>
    <w:rsid w:val="000357CD"/>
    <w:rsid w:val="0003599E"/>
    <w:rsid w:val="00035CA0"/>
    <w:rsid w:val="00035CA3"/>
    <w:rsid w:val="00036168"/>
    <w:rsid w:val="00036215"/>
    <w:rsid w:val="00036265"/>
    <w:rsid w:val="00036357"/>
    <w:rsid w:val="000363C5"/>
    <w:rsid w:val="000368E7"/>
    <w:rsid w:val="00036BEB"/>
    <w:rsid w:val="00037393"/>
    <w:rsid w:val="000374F7"/>
    <w:rsid w:val="00037815"/>
    <w:rsid w:val="00037875"/>
    <w:rsid w:val="00040344"/>
    <w:rsid w:val="00040680"/>
    <w:rsid w:val="00040757"/>
    <w:rsid w:val="0004082A"/>
    <w:rsid w:val="00040841"/>
    <w:rsid w:val="00040975"/>
    <w:rsid w:val="00040B39"/>
    <w:rsid w:val="00040E25"/>
    <w:rsid w:val="00040E62"/>
    <w:rsid w:val="00041275"/>
    <w:rsid w:val="00041CD4"/>
    <w:rsid w:val="00041D24"/>
    <w:rsid w:val="00041F4B"/>
    <w:rsid w:val="000420AF"/>
    <w:rsid w:val="00042539"/>
    <w:rsid w:val="000427A4"/>
    <w:rsid w:val="0004290A"/>
    <w:rsid w:val="00042C6E"/>
    <w:rsid w:val="00042D47"/>
    <w:rsid w:val="00043A89"/>
    <w:rsid w:val="00043AC8"/>
    <w:rsid w:val="00043E4A"/>
    <w:rsid w:val="00044485"/>
    <w:rsid w:val="00044AF9"/>
    <w:rsid w:val="00044C37"/>
    <w:rsid w:val="0004531E"/>
    <w:rsid w:val="000454E5"/>
    <w:rsid w:val="000456EC"/>
    <w:rsid w:val="00045FF9"/>
    <w:rsid w:val="0004684E"/>
    <w:rsid w:val="000469C7"/>
    <w:rsid w:val="00046A01"/>
    <w:rsid w:val="00046E84"/>
    <w:rsid w:val="00046EC7"/>
    <w:rsid w:val="00047A18"/>
    <w:rsid w:val="00047A9F"/>
    <w:rsid w:val="00047B46"/>
    <w:rsid w:val="00047E8C"/>
    <w:rsid w:val="00050105"/>
    <w:rsid w:val="000501DD"/>
    <w:rsid w:val="00050541"/>
    <w:rsid w:val="00051195"/>
    <w:rsid w:val="0005150D"/>
    <w:rsid w:val="0005154B"/>
    <w:rsid w:val="000517E3"/>
    <w:rsid w:val="00051908"/>
    <w:rsid w:val="00051DF9"/>
    <w:rsid w:val="00051F1C"/>
    <w:rsid w:val="00052264"/>
    <w:rsid w:val="000522E4"/>
    <w:rsid w:val="0005259F"/>
    <w:rsid w:val="00052795"/>
    <w:rsid w:val="000527AF"/>
    <w:rsid w:val="00052959"/>
    <w:rsid w:val="00052D35"/>
    <w:rsid w:val="00052E7C"/>
    <w:rsid w:val="00052F29"/>
    <w:rsid w:val="0005310C"/>
    <w:rsid w:val="0005334A"/>
    <w:rsid w:val="000535AF"/>
    <w:rsid w:val="00053846"/>
    <w:rsid w:val="00053931"/>
    <w:rsid w:val="00053AFA"/>
    <w:rsid w:val="00053B87"/>
    <w:rsid w:val="00053C75"/>
    <w:rsid w:val="000546D8"/>
    <w:rsid w:val="00054C6E"/>
    <w:rsid w:val="00054D6D"/>
    <w:rsid w:val="000554F8"/>
    <w:rsid w:val="00055812"/>
    <w:rsid w:val="00055BF1"/>
    <w:rsid w:val="00055DB4"/>
    <w:rsid w:val="00056031"/>
    <w:rsid w:val="0005609D"/>
    <w:rsid w:val="000561B8"/>
    <w:rsid w:val="00056352"/>
    <w:rsid w:val="000567C7"/>
    <w:rsid w:val="00056C68"/>
    <w:rsid w:val="00056D84"/>
    <w:rsid w:val="000570CB"/>
    <w:rsid w:val="0005740F"/>
    <w:rsid w:val="000579DD"/>
    <w:rsid w:val="00060761"/>
    <w:rsid w:val="00061137"/>
    <w:rsid w:val="000615BB"/>
    <w:rsid w:val="0006198B"/>
    <w:rsid w:val="00061A6E"/>
    <w:rsid w:val="00061D6E"/>
    <w:rsid w:val="00061D81"/>
    <w:rsid w:val="00061EBA"/>
    <w:rsid w:val="00061F0D"/>
    <w:rsid w:val="000628E4"/>
    <w:rsid w:val="00062D65"/>
    <w:rsid w:val="00062F92"/>
    <w:rsid w:val="00062FC2"/>
    <w:rsid w:val="0006329C"/>
    <w:rsid w:val="00063413"/>
    <w:rsid w:val="00063520"/>
    <w:rsid w:val="0006369C"/>
    <w:rsid w:val="00063831"/>
    <w:rsid w:val="00063F0A"/>
    <w:rsid w:val="00063F4B"/>
    <w:rsid w:val="000645A7"/>
    <w:rsid w:val="000648D0"/>
    <w:rsid w:val="00064E9A"/>
    <w:rsid w:val="000658E5"/>
    <w:rsid w:val="00065D77"/>
    <w:rsid w:val="00065D88"/>
    <w:rsid w:val="00065D94"/>
    <w:rsid w:val="0006603A"/>
    <w:rsid w:val="00066189"/>
    <w:rsid w:val="00066265"/>
    <w:rsid w:val="0006627D"/>
    <w:rsid w:val="00066C6B"/>
    <w:rsid w:val="00067CBD"/>
    <w:rsid w:val="00067F1C"/>
    <w:rsid w:val="00070598"/>
    <w:rsid w:val="0007135C"/>
    <w:rsid w:val="00071578"/>
    <w:rsid w:val="0007192F"/>
    <w:rsid w:val="000719EE"/>
    <w:rsid w:val="00071EF4"/>
    <w:rsid w:val="00071F8A"/>
    <w:rsid w:val="00072644"/>
    <w:rsid w:val="00072704"/>
    <w:rsid w:val="0007277D"/>
    <w:rsid w:val="00072B74"/>
    <w:rsid w:val="00072EFB"/>
    <w:rsid w:val="00073163"/>
    <w:rsid w:val="000733EB"/>
    <w:rsid w:val="000735A6"/>
    <w:rsid w:val="00073658"/>
    <w:rsid w:val="00073C71"/>
    <w:rsid w:val="00073FC1"/>
    <w:rsid w:val="00074679"/>
    <w:rsid w:val="000752AF"/>
    <w:rsid w:val="00075978"/>
    <w:rsid w:val="00075A88"/>
    <w:rsid w:val="00075BF4"/>
    <w:rsid w:val="00075C0E"/>
    <w:rsid w:val="00075F45"/>
    <w:rsid w:val="000762CD"/>
    <w:rsid w:val="00077071"/>
    <w:rsid w:val="0007710D"/>
    <w:rsid w:val="00077258"/>
    <w:rsid w:val="0007778C"/>
    <w:rsid w:val="00077FF3"/>
    <w:rsid w:val="000805E3"/>
    <w:rsid w:val="00080665"/>
    <w:rsid w:val="00080736"/>
    <w:rsid w:val="00080B19"/>
    <w:rsid w:val="00080C4C"/>
    <w:rsid w:val="00080D97"/>
    <w:rsid w:val="000814A0"/>
    <w:rsid w:val="00081C92"/>
    <w:rsid w:val="0008244E"/>
    <w:rsid w:val="000833DF"/>
    <w:rsid w:val="00083426"/>
    <w:rsid w:val="000834A2"/>
    <w:rsid w:val="00083CA8"/>
    <w:rsid w:val="00084145"/>
    <w:rsid w:val="00084985"/>
    <w:rsid w:val="00084D0A"/>
    <w:rsid w:val="00084E02"/>
    <w:rsid w:val="00084F3D"/>
    <w:rsid w:val="0008516F"/>
    <w:rsid w:val="00085214"/>
    <w:rsid w:val="00085732"/>
    <w:rsid w:val="0008578F"/>
    <w:rsid w:val="00085E1D"/>
    <w:rsid w:val="00086107"/>
    <w:rsid w:val="000864B1"/>
    <w:rsid w:val="00086AD0"/>
    <w:rsid w:val="00086D1E"/>
    <w:rsid w:val="00086F04"/>
    <w:rsid w:val="000874FF"/>
    <w:rsid w:val="00087761"/>
    <w:rsid w:val="00087CBE"/>
    <w:rsid w:val="00090109"/>
    <w:rsid w:val="00090CA9"/>
    <w:rsid w:val="00090D3B"/>
    <w:rsid w:val="0009108D"/>
    <w:rsid w:val="0009131C"/>
    <w:rsid w:val="00091A84"/>
    <w:rsid w:val="00091E7C"/>
    <w:rsid w:val="00092318"/>
    <w:rsid w:val="000926FB"/>
    <w:rsid w:val="00092D0C"/>
    <w:rsid w:val="00092F88"/>
    <w:rsid w:val="00093633"/>
    <w:rsid w:val="00093FD6"/>
    <w:rsid w:val="00094224"/>
    <w:rsid w:val="00094226"/>
    <w:rsid w:val="00094241"/>
    <w:rsid w:val="00094330"/>
    <w:rsid w:val="00094473"/>
    <w:rsid w:val="000945D7"/>
    <w:rsid w:val="0009473F"/>
    <w:rsid w:val="0009490E"/>
    <w:rsid w:val="00094AAA"/>
    <w:rsid w:val="0009504C"/>
    <w:rsid w:val="00095622"/>
    <w:rsid w:val="00095667"/>
    <w:rsid w:val="00095705"/>
    <w:rsid w:val="00095BC5"/>
    <w:rsid w:val="00095C1F"/>
    <w:rsid w:val="00095CB2"/>
    <w:rsid w:val="00095F5F"/>
    <w:rsid w:val="00097213"/>
    <w:rsid w:val="0009763A"/>
    <w:rsid w:val="00097729"/>
    <w:rsid w:val="000977C3"/>
    <w:rsid w:val="00097CC2"/>
    <w:rsid w:val="00097D71"/>
    <w:rsid w:val="000A0254"/>
    <w:rsid w:val="000A03C4"/>
    <w:rsid w:val="000A03E9"/>
    <w:rsid w:val="000A0CBD"/>
    <w:rsid w:val="000A114C"/>
    <w:rsid w:val="000A1324"/>
    <w:rsid w:val="000A1D2E"/>
    <w:rsid w:val="000A2363"/>
    <w:rsid w:val="000A2364"/>
    <w:rsid w:val="000A23DA"/>
    <w:rsid w:val="000A26A2"/>
    <w:rsid w:val="000A2865"/>
    <w:rsid w:val="000A2A21"/>
    <w:rsid w:val="000A2B9D"/>
    <w:rsid w:val="000A3678"/>
    <w:rsid w:val="000A3818"/>
    <w:rsid w:val="000A3A60"/>
    <w:rsid w:val="000A3AE6"/>
    <w:rsid w:val="000A3C74"/>
    <w:rsid w:val="000A3ED3"/>
    <w:rsid w:val="000A3F60"/>
    <w:rsid w:val="000A42EA"/>
    <w:rsid w:val="000A4987"/>
    <w:rsid w:val="000A4A31"/>
    <w:rsid w:val="000A4BF1"/>
    <w:rsid w:val="000A5525"/>
    <w:rsid w:val="000A5625"/>
    <w:rsid w:val="000A5BF2"/>
    <w:rsid w:val="000A6225"/>
    <w:rsid w:val="000A6962"/>
    <w:rsid w:val="000A696B"/>
    <w:rsid w:val="000A6A09"/>
    <w:rsid w:val="000A6B7D"/>
    <w:rsid w:val="000A6C88"/>
    <w:rsid w:val="000A794F"/>
    <w:rsid w:val="000A7BE2"/>
    <w:rsid w:val="000A7BE4"/>
    <w:rsid w:val="000A7F98"/>
    <w:rsid w:val="000B042A"/>
    <w:rsid w:val="000B04E5"/>
    <w:rsid w:val="000B08FF"/>
    <w:rsid w:val="000B0965"/>
    <w:rsid w:val="000B0A25"/>
    <w:rsid w:val="000B0B28"/>
    <w:rsid w:val="000B0B3D"/>
    <w:rsid w:val="000B0F47"/>
    <w:rsid w:val="000B1028"/>
    <w:rsid w:val="000B13C9"/>
    <w:rsid w:val="000B161B"/>
    <w:rsid w:val="000B1874"/>
    <w:rsid w:val="000B18C8"/>
    <w:rsid w:val="000B1BAE"/>
    <w:rsid w:val="000B1E18"/>
    <w:rsid w:val="000B25D3"/>
    <w:rsid w:val="000B2ACE"/>
    <w:rsid w:val="000B2CBF"/>
    <w:rsid w:val="000B33FF"/>
    <w:rsid w:val="000B3689"/>
    <w:rsid w:val="000B3A1E"/>
    <w:rsid w:val="000B3D72"/>
    <w:rsid w:val="000B3FD6"/>
    <w:rsid w:val="000B4112"/>
    <w:rsid w:val="000B43A0"/>
    <w:rsid w:val="000B43B8"/>
    <w:rsid w:val="000B4696"/>
    <w:rsid w:val="000B486D"/>
    <w:rsid w:val="000B4A28"/>
    <w:rsid w:val="000B4D2F"/>
    <w:rsid w:val="000B4D9C"/>
    <w:rsid w:val="000B4E01"/>
    <w:rsid w:val="000B5009"/>
    <w:rsid w:val="000B5077"/>
    <w:rsid w:val="000B515F"/>
    <w:rsid w:val="000B52CB"/>
    <w:rsid w:val="000B546B"/>
    <w:rsid w:val="000B5566"/>
    <w:rsid w:val="000B569B"/>
    <w:rsid w:val="000B597B"/>
    <w:rsid w:val="000B59E3"/>
    <w:rsid w:val="000B61DF"/>
    <w:rsid w:val="000B64F7"/>
    <w:rsid w:val="000B6576"/>
    <w:rsid w:val="000B6DFB"/>
    <w:rsid w:val="000B6E49"/>
    <w:rsid w:val="000B7176"/>
    <w:rsid w:val="000B77C3"/>
    <w:rsid w:val="000B7BF1"/>
    <w:rsid w:val="000C0478"/>
    <w:rsid w:val="000C04F0"/>
    <w:rsid w:val="000C0D95"/>
    <w:rsid w:val="000C0F90"/>
    <w:rsid w:val="000C1031"/>
    <w:rsid w:val="000C10A0"/>
    <w:rsid w:val="000C12ED"/>
    <w:rsid w:val="000C138A"/>
    <w:rsid w:val="000C16B6"/>
    <w:rsid w:val="000C1A01"/>
    <w:rsid w:val="000C1DBD"/>
    <w:rsid w:val="000C1DE5"/>
    <w:rsid w:val="000C23D1"/>
    <w:rsid w:val="000C2489"/>
    <w:rsid w:val="000C24E7"/>
    <w:rsid w:val="000C2719"/>
    <w:rsid w:val="000C2C3A"/>
    <w:rsid w:val="000C2EED"/>
    <w:rsid w:val="000C31D4"/>
    <w:rsid w:val="000C3249"/>
    <w:rsid w:val="000C32F4"/>
    <w:rsid w:val="000C33A7"/>
    <w:rsid w:val="000C34F0"/>
    <w:rsid w:val="000C369F"/>
    <w:rsid w:val="000C3783"/>
    <w:rsid w:val="000C460D"/>
    <w:rsid w:val="000C4A7B"/>
    <w:rsid w:val="000C4E19"/>
    <w:rsid w:val="000C56DD"/>
    <w:rsid w:val="000C59C8"/>
    <w:rsid w:val="000C5ACA"/>
    <w:rsid w:val="000C5EBE"/>
    <w:rsid w:val="000C5ECE"/>
    <w:rsid w:val="000C5EEF"/>
    <w:rsid w:val="000C6040"/>
    <w:rsid w:val="000C6081"/>
    <w:rsid w:val="000C6E03"/>
    <w:rsid w:val="000C6F6F"/>
    <w:rsid w:val="000C70B4"/>
    <w:rsid w:val="000C7529"/>
    <w:rsid w:val="000C7678"/>
    <w:rsid w:val="000C7A71"/>
    <w:rsid w:val="000C7E97"/>
    <w:rsid w:val="000C7FB4"/>
    <w:rsid w:val="000D06F3"/>
    <w:rsid w:val="000D071C"/>
    <w:rsid w:val="000D0C01"/>
    <w:rsid w:val="000D0DAA"/>
    <w:rsid w:val="000D0DCF"/>
    <w:rsid w:val="000D1512"/>
    <w:rsid w:val="000D1602"/>
    <w:rsid w:val="000D1691"/>
    <w:rsid w:val="000D17F1"/>
    <w:rsid w:val="000D1CD2"/>
    <w:rsid w:val="000D1D60"/>
    <w:rsid w:val="000D1EE2"/>
    <w:rsid w:val="000D1FCE"/>
    <w:rsid w:val="000D21DE"/>
    <w:rsid w:val="000D22F9"/>
    <w:rsid w:val="000D240C"/>
    <w:rsid w:val="000D26BD"/>
    <w:rsid w:val="000D26E5"/>
    <w:rsid w:val="000D28F3"/>
    <w:rsid w:val="000D2C3A"/>
    <w:rsid w:val="000D2E01"/>
    <w:rsid w:val="000D313D"/>
    <w:rsid w:val="000D356B"/>
    <w:rsid w:val="000D37F7"/>
    <w:rsid w:val="000D3A01"/>
    <w:rsid w:val="000D4048"/>
    <w:rsid w:val="000D43F4"/>
    <w:rsid w:val="000D47C2"/>
    <w:rsid w:val="000D48C8"/>
    <w:rsid w:val="000D4D36"/>
    <w:rsid w:val="000D5098"/>
    <w:rsid w:val="000D5461"/>
    <w:rsid w:val="000D63D1"/>
    <w:rsid w:val="000D6879"/>
    <w:rsid w:val="000D6C40"/>
    <w:rsid w:val="000D6D71"/>
    <w:rsid w:val="000D6F49"/>
    <w:rsid w:val="000D7281"/>
    <w:rsid w:val="000D77FE"/>
    <w:rsid w:val="000D783C"/>
    <w:rsid w:val="000D7C06"/>
    <w:rsid w:val="000D7D6A"/>
    <w:rsid w:val="000E0124"/>
    <w:rsid w:val="000E0AD7"/>
    <w:rsid w:val="000E0E7D"/>
    <w:rsid w:val="000E11F6"/>
    <w:rsid w:val="000E157E"/>
    <w:rsid w:val="000E16BB"/>
    <w:rsid w:val="000E16C7"/>
    <w:rsid w:val="000E171F"/>
    <w:rsid w:val="000E191A"/>
    <w:rsid w:val="000E191E"/>
    <w:rsid w:val="000E1AC5"/>
    <w:rsid w:val="000E1CEF"/>
    <w:rsid w:val="000E2355"/>
    <w:rsid w:val="000E2356"/>
    <w:rsid w:val="000E2693"/>
    <w:rsid w:val="000E29E7"/>
    <w:rsid w:val="000E2DCC"/>
    <w:rsid w:val="000E3547"/>
    <w:rsid w:val="000E37EB"/>
    <w:rsid w:val="000E39E6"/>
    <w:rsid w:val="000E3F32"/>
    <w:rsid w:val="000E40D6"/>
    <w:rsid w:val="000E42E1"/>
    <w:rsid w:val="000E43AA"/>
    <w:rsid w:val="000E4729"/>
    <w:rsid w:val="000E478C"/>
    <w:rsid w:val="000E4D17"/>
    <w:rsid w:val="000E4DD3"/>
    <w:rsid w:val="000E4E04"/>
    <w:rsid w:val="000E4E85"/>
    <w:rsid w:val="000E52DC"/>
    <w:rsid w:val="000E54FA"/>
    <w:rsid w:val="000E5AE0"/>
    <w:rsid w:val="000E5D65"/>
    <w:rsid w:val="000E5DB5"/>
    <w:rsid w:val="000E6259"/>
    <w:rsid w:val="000E661A"/>
    <w:rsid w:val="000E6741"/>
    <w:rsid w:val="000E6880"/>
    <w:rsid w:val="000E6ACA"/>
    <w:rsid w:val="000E6ADF"/>
    <w:rsid w:val="000E6DF4"/>
    <w:rsid w:val="000E6FC4"/>
    <w:rsid w:val="000E722F"/>
    <w:rsid w:val="000E7302"/>
    <w:rsid w:val="000E7678"/>
    <w:rsid w:val="000E78CB"/>
    <w:rsid w:val="000E7A56"/>
    <w:rsid w:val="000F00EA"/>
    <w:rsid w:val="000F0372"/>
    <w:rsid w:val="000F04D7"/>
    <w:rsid w:val="000F0501"/>
    <w:rsid w:val="000F0A45"/>
    <w:rsid w:val="000F0B7D"/>
    <w:rsid w:val="000F0D7C"/>
    <w:rsid w:val="000F1355"/>
    <w:rsid w:val="000F135A"/>
    <w:rsid w:val="000F157B"/>
    <w:rsid w:val="000F2259"/>
    <w:rsid w:val="000F225F"/>
    <w:rsid w:val="000F2801"/>
    <w:rsid w:val="000F2997"/>
    <w:rsid w:val="000F2D62"/>
    <w:rsid w:val="000F317D"/>
    <w:rsid w:val="000F374E"/>
    <w:rsid w:val="000F37AA"/>
    <w:rsid w:val="000F3AC0"/>
    <w:rsid w:val="000F3B2B"/>
    <w:rsid w:val="000F3BAF"/>
    <w:rsid w:val="000F3D14"/>
    <w:rsid w:val="000F3D88"/>
    <w:rsid w:val="000F3F3D"/>
    <w:rsid w:val="000F45BD"/>
    <w:rsid w:val="000F4650"/>
    <w:rsid w:val="000F47BA"/>
    <w:rsid w:val="000F47DD"/>
    <w:rsid w:val="000F4B61"/>
    <w:rsid w:val="000F4BAF"/>
    <w:rsid w:val="000F4BC2"/>
    <w:rsid w:val="000F5011"/>
    <w:rsid w:val="000F557A"/>
    <w:rsid w:val="000F56CB"/>
    <w:rsid w:val="000F5D99"/>
    <w:rsid w:val="000F5F02"/>
    <w:rsid w:val="000F6652"/>
    <w:rsid w:val="000F6756"/>
    <w:rsid w:val="000F68D8"/>
    <w:rsid w:val="000F6A2A"/>
    <w:rsid w:val="000F6A6A"/>
    <w:rsid w:val="000F6BD3"/>
    <w:rsid w:val="000F6CE5"/>
    <w:rsid w:val="000F6E5D"/>
    <w:rsid w:val="000F70B0"/>
    <w:rsid w:val="000F71CD"/>
    <w:rsid w:val="000F71EB"/>
    <w:rsid w:val="000F7478"/>
    <w:rsid w:val="000F74F4"/>
    <w:rsid w:val="000F7688"/>
    <w:rsid w:val="000F769A"/>
    <w:rsid w:val="000F7B67"/>
    <w:rsid w:val="000F7FEA"/>
    <w:rsid w:val="001000F9"/>
    <w:rsid w:val="001007AE"/>
    <w:rsid w:val="00100838"/>
    <w:rsid w:val="0010097B"/>
    <w:rsid w:val="00100B84"/>
    <w:rsid w:val="00100CDA"/>
    <w:rsid w:val="00100E86"/>
    <w:rsid w:val="0010114F"/>
    <w:rsid w:val="001012B3"/>
    <w:rsid w:val="001017EB"/>
    <w:rsid w:val="001018D3"/>
    <w:rsid w:val="00101BBA"/>
    <w:rsid w:val="00101BCD"/>
    <w:rsid w:val="00101CA0"/>
    <w:rsid w:val="00102075"/>
    <w:rsid w:val="001020E7"/>
    <w:rsid w:val="00102120"/>
    <w:rsid w:val="00102E9D"/>
    <w:rsid w:val="0010348D"/>
    <w:rsid w:val="00103D29"/>
    <w:rsid w:val="00103EF9"/>
    <w:rsid w:val="00104091"/>
    <w:rsid w:val="001041E6"/>
    <w:rsid w:val="00104A0E"/>
    <w:rsid w:val="00104DD1"/>
    <w:rsid w:val="001050B4"/>
    <w:rsid w:val="00105109"/>
    <w:rsid w:val="0010591F"/>
    <w:rsid w:val="001059F5"/>
    <w:rsid w:val="00105D20"/>
    <w:rsid w:val="0010622A"/>
    <w:rsid w:val="001062EB"/>
    <w:rsid w:val="00106B39"/>
    <w:rsid w:val="00106D2A"/>
    <w:rsid w:val="001073A7"/>
    <w:rsid w:val="00107476"/>
    <w:rsid w:val="00107F04"/>
    <w:rsid w:val="00110130"/>
    <w:rsid w:val="0011036F"/>
    <w:rsid w:val="0011076D"/>
    <w:rsid w:val="00110AB3"/>
    <w:rsid w:val="00110FDB"/>
    <w:rsid w:val="0011132B"/>
    <w:rsid w:val="001114FA"/>
    <w:rsid w:val="00111552"/>
    <w:rsid w:val="001116D8"/>
    <w:rsid w:val="00111D0C"/>
    <w:rsid w:val="00112079"/>
    <w:rsid w:val="001122F0"/>
    <w:rsid w:val="001129B1"/>
    <w:rsid w:val="00112C19"/>
    <w:rsid w:val="00112FC3"/>
    <w:rsid w:val="00113113"/>
    <w:rsid w:val="00113711"/>
    <w:rsid w:val="00113C8D"/>
    <w:rsid w:val="00113FE3"/>
    <w:rsid w:val="0011409E"/>
    <w:rsid w:val="00114417"/>
    <w:rsid w:val="00114D21"/>
    <w:rsid w:val="00114FD7"/>
    <w:rsid w:val="00115449"/>
    <w:rsid w:val="0011593F"/>
    <w:rsid w:val="00115C08"/>
    <w:rsid w:val="00115C91"/>
    <w:rsid w:val="00115CA6"/>
    <w:rsid w:val="00115D7C"/>
    <w:rsid w:val="001162E7"/>
    <w:rsid w:val="001165CF"/>
    <w:rsid w:val="00117112"/>
    <w:rsid w:val="001175E7"/>
    <w:rsid w:val="001177CB"/>
    <w:rsid w:val="001177D9"/>
    <w:rsid w:val="00117B4D"/>
    <w:rsid w:val="00117BEE"/>
    <w:rsid w:val="001203C6"/>
    <w:rsid w:val="00120426"/>
    <w:rsid w:val="00120726"/>
    <w:rsid w:val="00120807"/>
    <w:rsid w:val="0012086C"/>
    <w:rsid w:val="00120BE2"/>
    <w:rsid w:val="001211BE"/>
    <w:rsid w:val="001211EE"/>
    <w:rsid w:val="0012134B"/>
    <w:rsid w:val="0012196D"/>
    <w:rsid w:val="001219AE"/>
    <w:rsid w:val="00121ADC"/>
    <w:rsid w:val="00122360"/>
    <w:rsid w:val="0012274D"/>
    <w:rsid w:val="00122782"/>
    <w:rsid w:val="001227B4"/>
    <w:rsid w:val="00122929"/>
    <w:rsid w:val="00122CBA"/>
    <w:rsid w:val="00122CCF"/>
    <w:rsid w:val="00123062"/>
    <w:rsid w:val="00123167"/>
    <w:rsid w:val="00123839"/>
    <w:rsid w:val="0012469C"/>
    <w:rsid w:val="001246BE"/>
    <w:rsid w:val="001248F6"/>
    <w:rsid w:val="00124B41"/>
    <w:rsid w:val="00124B4E"/>
    <w:rsid w:val="001253BE"/>
    <w:rsid w:val="001254BA"/>
    <w:rsid w:val="001257BB"/>
    <w:rsid w:val="0012594E"/>
    <w:rsid w:val="00125D50"/>
    <w:rsid w:val="00125D92"/>
    <w:rsid w:val="00126293"/>
    <w:rsid w:val="0012638D"/>
    <w:rsid w:val="00126484"/>
    <w:rsid w:val="00126B21"/>
    <w:rsid w:val="00126D9B"/>
    <w:rsid w:val="00126F00"/>
    <w:rsid w:val="0012700D"/>
    <w:rsid w:val="00127018"/>
    <w:rsid w:val="00127242"/>
    <w:rsid w:val="001275FE"/>
    <w:rsid w:val="00127669"/>
    <w:rsid w:val="001276E0"/>
    <w:rsid w:val="001301B5"/>
    <w:rsid w:val="00130307"/>
    <w:rsid w:val="0013045C"/>
    <w:rsid w:val="00130686"/>
    <w:rsid w:val="001306D5"/>
    <w:rsid w:val="00130EF5"/>
    <w:rsid w:val="0013130F"/>
    <w:rsid w:val="00131498"/>
    <w:rsid w:val="00131628"/>
    <w:rsid w:val="001316D4"/>
    <w:rsid w:val="0013197B"/>
    <w:rsid w:val="00131BFA"/>
    <w:rsid w:val="00131E55"/>
    <w:rsid w:val="00131FBB"/>
    <w:rsid w:val="001320A2"/>
    <w:rsid w:val="001320B3"/>
    <w:rsid w:val="00132245"/>
    <w:rsid w:val="00132828"/>
    <w:rsid w:val="00132CE7"/>
    <w:rsid w:val="00132DAD"/>
    <w:rsid w:val="00132E75"/>
    <w:rsid w:val="0013328D"/>
    <w:rsid w:val="001337D9"/>
    <w:rsid w:val="00133B48"/>
    <w:rsid w:val="00133D0B"/>
    <w:rsid w:val="00133DF5"/>
    <w:rsid w:val="00133E18"/>
    <w:rsid w:val="00133F41"/>
    <w:rsid w:val="00133F6B"/>
    <w:rsid w:val="0013409C"/>
    <w:rsid w:val="00134213"/>
    <w:rsid w:val="00134590"/>
    <w:rsid w:val="00134993"/>
    <w:rsid w:val="00134CBE"/>
    <w:rsid w:val="00134FBD"/>
    <w:rsid w:val="001362CD"/>
    <w:rsid w:val="00136328"/>
    <w:rsid w:val="00136349"/>
    <w:rsid w:val="00136383"/>
    <w:rsid w:val="0013638C"/>
    <w:rsid w:val="0013650C"/>
    <w:rsid w:val="001365C4"/>
    <w:rsid w:val="00136702"/>
    <w:rsid w:val="0013673C"/>
    <w:rsid w:val="001369BA"/>
    <w:rsid w:val="00136A7A"/>
    <w:rsid w:val="00136BF0"/>
    <w:rsid w:val="00137474"/>
    <w:rsid w:val="001374D4"/>
    <w:rsid w:val="001377E2"/>
    <w:rsid w:val="00137A6A"/>
    <w:rsid w:val="00137B15"/>
    <w:rsid w:val="00137B98"/>
    <w:rsid w:val="00137D35"/>
    <w:rsid w:val="00137EC1"/>
    <w:rsid w:val="0014030F"/>
    <w:rsid w:val="00140640"/>
    <w:rsid w:val="00140E37"/>
    <w:rsid w:val="00140E44"/>
    <w:rsid w:val="00140F2E"/>
    <w:rsid w:val="00140F4A"/>
    <w:rsid w:val="00141405"/>
    <w:rsid w:val="001418F9"/>
    <w:rsid w:val="00141F6B"/>
    <w:rsid w:val="00142318"/>
    <w:rsid w:val="00142992"/>
    <w:rsid w:val="001429D1"/>
    <w:rsid w:val="00142A81"/>
    <w:rsid w:val="00142CCD"/>
    <w:rsid w:val="00143039"/>
    <w:rsid w:val="001430E0"/>
    <w:rsid w:val="00143842"/>
    <w:rsid w:val="00143EC4"/>
    <w:rsid w:val="00144046"/>
    <w:rsid w:val="001443B8"/>
    <w:rsid w:val="001454A8"/>
    <w:rsid w:val="00145581"/>
    <w:rsid w:val="001457CE"/>
    <w:rsid w:val="001459BD"/>
    <w:rsid w:val="00145C53"/>
    <w:rsid w:val="00145C9D"/>
    <w:rsid w:val="001460CA"/>
    <w:rsid w:val="00146259"/>
    <w:rsid w:val="001462F7"/>
    <w:rsid w:val="00146482"/>
    <w:rsid w:val="0014671A"/>
    <w:rsid w:val="0014675C"/>
    <w:rsid w:val="001467C6"/>
    <w:rsid w:val="00146A46"/>
    <w:rsid w:val="00146B77"/>
    <w:rsid w:val="00146DAE"/>
    <w:rsid w:val="00146E13"/>
    <w:rsid w:val="0014704E"/>
    <w:rsid w:val="001471B8"/>
    <w:rsid w:val="001472D7"/>
    <w:rsid w:val="001472E0"/>
    <w:rsid w:val="0014765E"/>
    <w:rsid w:val="00147E4B"/>
    <w:rsid w:val="00147E91"/>
    <w:rsid w:val="0015039F"/>
    <w:rsid w:val="001503F3"/>
    <w:rsid w:val="00150530"/>
    <w:rsid w:val="00150655"/>
    <w:rsid w:val="00150842"/>
    <w:rsid w:val="00150BFA"/>
    <w:rsid w:val="00150C00"/>
    <w:rsid w:val="00150CFB"/>
    <w:rsid w:val="00150DB0"/>
    <w:rsid w:val="001510B4"/>
    <w:rsid w:val="00151646"/>
    <w:rsid w:val="0015178D"/>
    <w:rsid w:val="00151979"/>
    <w:rsid w:val="00151BDF"/>
    <w:rsid w:val="00151D11"/>
    <w:rsid w:val="00151EF2"/>
    <w:rsid w:val="00151F01"/>
    <w:rsid w:val="00151F09"/>
    <w:rsid w:val="001521CC"/>
    <w:rsid w:val="0015222B"/>
    <w:rsid w:val="0015228A"/>
    <w:rsid w:val="0015238F"/>
    <w:rsid w:val="0015271B"/>
    <w:rsid w:val="00152DA8"/>
    <w:rsid w:val="00153447"/>
    <w:rsid w:val="001539B0"/>
    <w:rsid w:val="00153ED8"/>
    <w:rsid w:val="0015431F"/>
    <w:rsid w:val="00154353"/>
    <w:rsid w:val="001543AC"/>
    <w:rsid w:val="001543D2"/>
    <w:rsid w:val="00154583"/>
    <w:rsid w:val="00154859"/>
    <w:rsid w:val="00154EDD"/>
    <w:rsid w:val="00154FCE"/>
    <w:rsid w:val="0015536D"/>
    <w:rsid w:val="0015560B"/>
    <w:rsid w:val="00155845"/>
    <w:rsid w:val="001559F3"/>
    <w:rsid w:val="00155A77"/>
    <w:rsid w:val="00155C3A"/>
    <w:rsid w:val="0015611F"/>
    <w:rsid w:val="00156168"/>
    <w:rsid w:val="00156438"/>
    <w:rsid w:val="00156452"/>
    <w:rsid w:val="0015672E"/>
    <w:rsid w:val="0015682F"/>
    <w:rsid w:val="001568A3"/>
    <w:rsid w:val="00156C54"/>
    <w:rsid w:val="00156F33"/>
    <w:rsid w:val="00157017"/>
    <w:rsid w:val="001574CC"/>
    <w:rsid w:val="001576D8"/>
    <w:rsid w:val="001577E0"/>
    <w:rsid w:val="0015781C"/>
    <w:rsid w:val="0015799C"/>
    <w:rsid w:val="00157CCC"/>
    <w:rsid w:val="00157EEF"/>
    <w:rsid w:val="00157FB0"/>
    <w:rsid w:val="00157FCA"/>
    <w:rsid w:val="001602CD"/>
    <w:rsid w:val="00160AAC"/>
    <w:rsid w:val="00160E83"/>
    <w:rsid w:val="00160F82"/>
    <w:rsid w:val="00161A91"/>
    <w:rsid w:val="00161B84"/>
    <w:rsid w:val="00161BCD"/>
    <w:rsid w:val="00161E3D"/>
    <w:rsid w:val="00161EEC"/>
    <w:rsid w:val="00161F1E"/>
    <w:rsid w:val="001620B3"/>
    <w:rsid w:val="00162421"/>
    <w:rsid w:val="001624BE"/>
    <w:rsid w:val="001626D1"/>
    <w:rsid w:val="00162742"/>
    <w:rsid w:val="00162857"/>
    <w:rsid w:val="00162B25"/>
    <w:rsid w:val="0016348B"/>
    <w:rsid w:val="001637AD"/>
    <w:rsid w:val="001637DC"/>
    <w:rsid w:val="00163BFF"/>
    <w:rsid w:val="00163CE8"/>
    <w:rsid w:val="00164576"/>
    <w:rsid w:val="00164807"/>
    <w:rsid w:val="0016506B"/>
    <w:rsid w:val="001652EE"/>
    <w:rsid w:val="0016536E"/>
    <w:rsid w:val="001658E3"/>
    <w:rsid w:val="00165960"/>
    <w:rsid w:val="00165B26"/>
    <w:rsid w:val="00165B32"/>
    <w:rsid w:val="00165C9C"/>
    <w:rsid w:val="00165D68"/>
    <w:rsid w:val="00165D6D"/>
    <w:rsid w:val="00165FB6"/>
    <w:rsid w:val="00166225"/>
    <w:rsid w:val="0016645A"/>
    <w:rsid w:val="001664DE"/>
    <w:rsid w:val="001667E7"/>
    <w:rsid w:val="0016684E"/>
    <w:rsid w:val="0016771B"/>
    <w:rsid w:val="00167731"/>
    <w:rsid w:val="001678FB"/>
    <w:rsid w:val="00167945"/>
    <w:rsid w:val="00167C65"/>
    <w:rsid w:val="00167C77"/>
    <w:rsid w:val="001701BF"/>
    <w:rsid w:val="0017094D"/>
    <w:rsid w:val="00170986"/>
    <w:rsid w:val="00170AF6"/>
    <w:rsid w:val="00170FD4"/>
    <w:rsid w:val="0017105F"/>
    <w:rsid w:val="001710D0"/>
    <w:rsid w:val="001710F2"/>
    <w:rsid w:val="001711AE"/>
    <w:rsid w:val="00171676"/>
    <w:rsid w:val="00171C97"/>
    <w:rsid w:val="00171CB7"/>
    <w:rsid w:val="00171D24"/>
    <w:rsid w:val="00171DD4"/>
    <w:rsid w:val="00172242"/>
    <w:rsid w:val="00172445"/>
    <w:rsid w:val="0017246C"/>
    <w:rsid w:val="00172537"/>
    <w:rsid w:val="0017262B"/>
    <w:rsid w:val="00172AE0"/>
    <w:rsid w:val="00172E79"/>
    <w:rsid w:val="00172EB8"/>
    <w:rsid w:val="00172FC7"/>
    <w:rsid w:val="001733D7"/>
    <w:rsid w:val="001739FF"/>
    <w:rsid w:val="00173A55"/>
    <w:rsid w:val="00173D09"/>
    <w:rsid w:val="0017422F"/>
    <w:rsid w:val="001742D5"/>
    <w:rsid w:val="001748C4"/>
    <w:rsid w:val="001748C5"/>
    <w:rsid w:val="00175472"/>
    <w:rsid w:val="001756F2"/>
    <w:rsid w:val="001757BD"/>
    <w:rsid w:val="00175919"/>
    <w:rsid w:val="00176276"/>
    <w:rsid w:val="00176304"/>
    <w:rsid w:val="001763CC"/>
    <w:rsid w:val="00176471"/>
    <w:rsid w:val="00176782"/>
    <w:rsid w:val="00176A57"/>
    <w:rsid w:val="00176C5A"/>
    <w:rsid w:val="00176DEC"/>
    <w:rsid w:val="001774C0"/>
    <w:rsid w:val="00177677"/>
    <w:rsid w:val="00177E30"/>
    <w:rsid w:val="00180002"/>
    <w:rsid w:val="001807CB"/>
    <w:rsid w:val="00180992"/>
    <w:rsid w:val="00180C25"/>
    <w:rsid w:val="001811D3"/>
    <w:rsid w:val="001813A9"/>
    <w:rsid w:val="001814A5"/>
    <w:rsid w:val="00181619"/>
    <w:rsid w:val="001816BE"/>
    <w:rsid w:val="0018173E"/>
    <w:rsid w:val="00181B63"/>
    <w:rsid w:val="00181B75"/>
    <w:rsid w:val="00182324"/>
    <w:rsid w:val="00182579"/>
    <w:rsid w:val="0018285F"/>
    <w:rsid w:val="0018290F"/>
    <w:rsid w:val="00182965"/>
    <w:rsid w:val="00182DB7"/>
    <w:rsid w:val="00182FB9"/>
    <w:rsid w:val="00183060"/>
    <w:rsid w:val="00183471"/>
    <w:rsid w:val="00183558"/>
    <w:rsid w:val="00183609"/>
    <w:rsid w:val="00183C3B"/>
    <w:rsid w:val="00183C9C"/>
    <w:rsid w:val="00183FB9"/>
    <w:rsid w:val="00183FCE"/>
    <w:rsid w:val="00184024"/>
    <w:rsid w:val="00184044"/>
    <w:rsid w:val="00184138"/>
    <w:rsid w:val="001842A9"/>
    <w:rsid w:val="0018473D"/>
    <w:rsid w:val="00184CA3"/>
    <w:rsid w:val="00185077"/>
    <w:rsid w:val="00185281"/>
    <w:rsid w:val="001857F3"/>
    <w:rsid w:val="001857FB"/>
    <w:rsid w:val="0018582D"/>
    <w:rsid w:val="00185E8D"/>
    <w:rsid w:val="00185F39"/>
    <w:rsid w:val="0018620B"/>
    <w:rsid w:val="0018638A"/>
    <w:rsid w:val="001865F2"/>
    <w:rsid w:val="00186B6E"/>
    <w:rsid w:val="00186D7F"/>
    <w:rsid w:val="0018710B"/>
    <w:rsid w:val="001873E8"/>
    <w:rsid w:val="00187A8F"/>
    <w:rsid w:val="00187B8B"/>
    <w:rsid w:val="00187F3D"/>
    <w:rsid w:val="0019090A"/>
    <w:rsid w:val="00190FDD"/>
    <w:rsid w:val="00191297"/>
    <w:rsid w:val="00191588"/>
    <w:rsid w:val="00191C77"/>
    <w:rsid w:val="00192399"/>
    <w:rsid w:val="00192418"/>
    <w:rsid w:val="0019274D"/>
    <w:rsid w:val="001927F1"/>
    <w:rsid w:val="0019288E"/>
    <w:rsid w:val="00192AA7"/>
    <w:rsid w:val="00192E7B"/>
    <w:rsid w:val="00192EE6"/>
    <w:rsid w:val="00193425"/>
    <w:rsid w:val="00193431"/>
    <w:rsid w:val="001937AE"/>
    <w:rsid w:val="001938BD"/>
    <w:rsid w:val="0019391F"/>
    <w:rsid w:val="00193980"/>
    <w:rsid w:val="00193E4B"/>
    <w:rsid w:val="00194018"/>
    <w:rsid w:val="00194069"/>
    <w:rsid w:val="001940B4"/>
    <w:rsid w:val="001940D3"/>
    <w:rsid w:val="00194243"/>
    <w:rsid w:val="001943E9"/>
    <w:rsid w:val="00194F8C"/>
    <w:rsid w:val="00195135"/>
    <w:rsid w:val="0019513C"/>
    <w:rsid w:val="0019524F"/>
    <w:rsid w:val="00195329"/>
    <w:rsid w:val="00195A02"/>
    <w:rsid w:val="00195B38"/>
    <w:rsid w:val="00195D4A"/>
    <w:rsid w:val="001961D0"/>
    <w:rsid w:val="001964D5"/>
    <w:rsid w:val="00196E0E"/>
    <w:rsid w:val="00197270"/>
    <w:rsid w:val="0019790F"/>
    <w:rsid w:val="00197C73"/>
    <w:rsid w:val="001A03D2"/>
    <w:rsid w:val="001A04D6"/>
    <w:rsid w:val="001A0827"/>
    <w:rsid w:val="001A097A"/>
    <w:rsid w:val="001A0C3C"/>
    <w:rsid w:val="001A0C68"/>
    <w:rsid w:val="001A12DD"/>
    <w:rsid w:val="001A13AE"/>
    <w:rsid w:val="001A1647"/>
    <w:rsid w:val="001A1972"/>
    <w:rsid w:val="001A23BE"/>
    <w:rsid w:val="001A24C2"/>
    <w:rsid w:val="001A2A2B"/>
    <w:rsid w:val="001A2A96"/>
    <w:rsid w:val="001A317A"/>
    <w:rsid w:val="001A334F"/>
    <w:rsid w:val="001A3694"/>
    <w:rsid w:val="001A3B49"/>
    <w:rsid w:val="001A3D23"/>
    <w:rsid w:val="001A42B0"/>
    <w:rsid w:val="001A44E4"/>
    <w:rsid w:val="001A4C2E"/>
    <w:rsid w:val="001A4E23"/>
    <w:rsid w:val="001A50AF"/>
    <w:rsid w:val="001A5333"/>
    <w:rsid w:val="001A5D84"/>
    <w:rsid w:val="001A5E17"/>
    <w:rsid w:val="001A6099"/>
    <w:rsid w:val="001A61B1"/>
    <w:rsid w:val="001A62D8"/>
    <w:rsid w:val="001A66A6"/>
    <w:rsid w:val="001A700A"/>
    <w:rsid w:val="001A7A21"/>
    <w:rsid w:val="001A7B0B"/>
    <w:rsid w:val="001A7F4A"/>
    <w:rsid w:val="001A7F53"/>
    <w:rsid w:val="001A7F7A"/>
    <w:rsid w:val="001B0034"/>
    <w:rsid w:val="001B0C91"/>
    <w:rsid w:val="001B0CDB"/>
    <w:rsid w:val="001B0E3E"/>
    <w:rsid w:val="001B0EDC"/>
    <w:rsid w:val="001B0F2D"/>
    <w:rsid w:val="001B1151"/>
    <w:rsid w:val="001B11F7"/>
    <w:rsid w:val="001B1223"/>
    <w:rsid w:val="001B1297"/>
    <w:rsid w:val="001B13E1"/>
    <w:rsid w:val="001B2067"/>
    <w:rsid w:val="001B20E8"/>
    <w:rsid w:val="001B228D"/>
    <w:rsid w:val="001B267C"/>
    <w:rsid w:val="001B28DE"/>
    <w:rsid w:val="001B2950"/>
    <w:rsid w:val="001B30B9"/>
    <w:rsid w:val="001B325C"/>
    <w:rsid w:val="001B334C"/>
    <w:rsid w:val="001B33C4"/>
    <w:rsid w:val="001B4273"/>
    <w:rsid w:val="001B42C6"/>
    <w:rsid w:val="001B46BB"/>
    <w:rsid w:val="001B46C8"/>
    <w:rsid w:val="001B4796"/>
    <w:rsid w:val="001B4B61"/>
    <w:rsid w:val="001B4BCE"/>
    <w:rsid w:val="001B4BD8"/>
    <w:rsid w:val="001B50FD"/>
    <w:rsid w:val="001B51C4"/>
    <w:rsid w:val="001B52BE"/>
    <w:rsid w:val="001B5349"/>
    <w:rsid w:val="001B6203"/>
    <w:rsid w:val="001B6391"/>
    <w:rsid w:val="001B66A1"/>
    <w:rsid w:val="001B677F"/>
    <w:rsid w:val="001B68DA"/>
    <w:rsid w:val="001B6A82"/>
    <w:rsid w:val="001B6F5A"/>
    <w:rsid w:val="001B78DC"/>
    <w:rsid w:val="001B7A45"/>
    <w:rsid w:val="001C0187"/>
    <w:rsid w:val="001C02B8"/>
    <w:rsid w:val="001C0485"/>
    <w:rsid w:val="001C053C"/>
    <w:rsid w:val="001C0A64"/>
    <w:rsid w:val="001C0DA0"/>
    <w:rsid w:val="001C0E63"/>
    <w:rsid w:val="001C1385"/>
    <w:rsid w:val="001C15D4"/>
    <w:rsid w:val="001C16D9"/>
    <w:rsid w:val="001C1769"/>
    <w:rsid w:val="001C1E8E"/>
    <w:rsid w:val="001C1F1F"/>
    <w:rsid w:val="001C209C"/>
    <w:rsid w:val="001C2131"/>
    <w:rsid w:val="001C23FF"/>
    <w:rsid w:val="001C240E"/>
    <w:rsid w:val="001C2981"/>
    <w:rsid w:val="001C2E74"/>
    <w:rsid w:val="001C3148"/>
    <w:rsid w:val="001C3311"/>
    <w:rsid w:val="001C3586"/>
    <w:rsid w:val="001C3D4B"/>
    <w:rsid w:val="001C3FBD"/>
    <w:rsid w:val="001C498F"/>
    <w:rsid w:val="001C4A8E"/>
    <w:rsid w:val="001C4E3A"/>
    <w:rsid w:val="001C5405"/>
    <w:rsid w:val="001C559F"/>
    <w:rsid w:val="001C580B"/>
    <w:rsid w:val="001C6624"/>
    <w:rsid w:val="001C6665"/>
    <w:rsid w:val="001C6727"/>
    <w:rsid w:val="001C721F"/>
    <w:rsid w:val="001C7375"/>
    <w:rsid w:val="001C751F"/>
    <w:rsid w:val="001C7578"/>
    <w:rsid w:val="001C759C"/>
    <w:rsid w:val="001C7651"/>
    <w:rsid w:val="001C774A"/>
    <w:rsid w:val="001C77CB"/>
    <w:rsid w:val="001C7CC6"/>
    <w:rsid w:val="001C7CD1"/>
    <w:rsid w:val="001D008F"/>
    <w:rsid w:val="001D00A4"/>
    <w:rsid w:val="001D0786"/>
    <w:rsid w:val="001D08A3"/>
    <w:rsid w:val="001D08E6"/>
    <w:rsid w:val="001D0CE9"/>
    <w:rsid w:val="001D10BD"/>
    <w:rsid w:val="001D13B4"/>
    <w:rsid w:val="001D1499"/>
    <w:rsid w:val="001D153D"/>
    <w:rsid w:val="001D1982"/>
    <w:rsid w:val="001D19B7"/>
    <w:rsid w:val="001D2164"/>
    <w:rsid w:val="001D2288"/>
    <w:rsid w:val="001D2A83"/>
    <w:rsid w:val="001D2DC6"/>
    <w:rsid w:val="001D2DF0"/>
    <w:rsid w:val="001D2E30"/>
    <w:rsid w:val="001D2EAB"/>
    <w:rsid w:val="001D308C"/>
    <w:rsid w:val="001D37D5"/>
    <w:rsid w:val="001D3EB5"/>
    <w:rsid w:val="001D4C8A"/>
    <w:rsid w:val="001D4C8E"/>
    <w:rsid w:val="001D4D82"/>
    <w:rsid w:val="001D4E20"/>
    <w:rsid w:val="001D536C"/>
    <w:rsid w:val="001D58E7"/>
    <w:rsid w:val="001D5936"/>
    <w:rsid w:val="001D59A5"/>
    <w:rsid w:val="001D59CF"/>
    <w:rsid w:val="001D5E78"/>
    <w:rsid w:val="001D61E0"/>
    <w:rsid w:val="001D6295"/>
    <w:rsid w:val="001D672F"/>
    <w:rsid w:val="001D7151"/>
    <w:rsid w:val="001D7234"/>
    <w:rsid w:val="001D775B"/>
    <w:rsid w:val="001D78FE"/>
    <w:rsid w:val="001D7A66"/>
    <w:rsid w:val="001E003B"/>
    <w:rsid w:val="001E04D3"/>
    <w:rsid w:val="001E051A"/>
    <w:rsid w:val="001E0536"/>
    <w:rsid w:val="001E0803"/>
    <w:rsid w:val="001E1221"/>
    <w:rsid w:val="001E1C7C"/>
    <w:rsid w:val="001E1E14"/>
    <w:rsid w:val="001E1FFA"/>
    <w:rsid w:val="001E20FB"/>
    <w:rsid w:val="001E2198"/>
    <w:rsid w:val="001E228F"/>
    <w:rsid w:val="001E2434"/>
    <w:rsid w:val="001E253D"/>
    <w:rsid w:val="001E25A1"/>
    <w:rsid w:val="001E2827"/>
    <w:rsid w:val="001E284B"/>
    <w:rsid w:val="001E2A12"/>
    <w:rsid w:val="001E2C1C"/>
    <w:rsid w:val="001E2FAD"/>
    <w:rsid w:val="001E31BE"/>
    <w:rsid w:val="001E328C"/>
    <w:rsid w:val="001E3640"/>
    <w:rsid w:val="001E37F4"/>
    <w:rsid w:val="001E3E38"/>
    <w:rsid w:val="001E4154"/>
    <w:rsid w:val="001E4227"/>
    <w:rsid w:val="001E4306"/>
    <w:rsid w:val="001E4917"/>
    <w:rsid w:val="001E4C0D"/>
    <w:rsid w:val="001E515A"/>
    <w:rsid w:val="001E51D6"/>
    <w:rsid w:val="001E525F"/>
    <w:rsid w:val="001E585F"/>
    <w:rsid w:val="001E5BDF"/>
    <w:rsid w:val="001E5C1F"/>
    <w:rsid w:val="001E5D55"/>
    <w:rsid w:val="001E6005"/>
    <w:rsid w:val="001E6145"/>
    <w:rsid w:val="001E659D"/>
    <w:rsid w:val="001E65F5"/>
    <w:rsid w:val="001E6879"/>
    <w:rsid w:val="001E6A9F"/>
    <w:rsid w:val="001E6C11"/>
    <w:rsid w:val="001E714A"/>
    <w:rsid w:val="001E75F4"/>
    <w:rsid w:val="001E767C"/>
    <w:rsid w:val="001E7732"/>
    <w:rsid w:val="001E77A6"/>
    <w:rsid w:val="001E7948"/>
    <w:rsid w:val="001E7B25"/>
    <w:rsid w:val="001F03CF"/>
    <w:rsid w:val="001F061C"/>
    <w:rsid w:val="001F1027"/>
    <w:rsid w:val="001F1285"/>
    <w:rsid w:val="001F14DB"/>
    <w:rsid w:val="001F1525"/>
    <w:rsid w:val="001F187D"/>
    <w:rsid w:val="001F194E"/>
    <w:rsid w:val="001F1AB9"/>
    <w:rsid w:val="001F1EFE"/>
    <w:rsid w:val="001F2000"/>
    <w:rsid w:val="001F224F"/>
    <w:rsid w:val="001F24A3"/>
    <w:rsid w:val="001F24FC"/>
    <w:rsid w:val="001F27A0"/>
    <w:rsid w:val="001F293C"/>
    <w:rsid w:val="001F2AC7"/>
    <w:rsid w:val="001F2BE6"/>
    <w:rsid w:val="001F2E1C"/>
    <w:rsid w:val="001F2E66"/>
    <w:rsid w:val="001F311C"/>
    <w:rsid w:val="001F3263"/>
    <w:rsid w:val="001F32AC"/>
    <w:rsid w:val="001F3425"/>
    <w:rsid w:val="001F35AF"/>
    <w:rsid w:val="001F3F83"/>
    <w:rsid w:val="001F425B"/>
    <w:rsid w:val="001F42AB"/>
    <w:rsid w:val="001F43F0"/>
    <w:rsid w:val="001F471C"/>
    <w:rsid w:val="001F4AF9"/>
    <w:rsid w:val="001F4C50"/>
    <w:rsid w:val="001F4D74"/>
    <w:rsid w:val="001F4F15"/>
    <w:rsid w:val="001F4F7A"/>
    <w:rsid w:val="001F506D"/>
    <w:rsid w:val="001F50E2"/>
    <w:rsid w:val="001F52B9"/>
    <w:rsid w:val="001F5406"/>
    <w:rsid w:val="001F5426"/>
    <w:rsid w:val="001F57A2"/>
    <w:rsid w:val="001F5D2D"/>
    <w:rsid w:val="001F5E54"/>
    <w:rsid w:val="001F6205"/>
    <w:rsid w:val="001F629F"/>
    <w:rsid w:val="001F6411"/>
    <w:rsid w:val="001F6613"/>
    <w:rsid w:val="001F6745"/>
    <w:rsid w:val="001F6ADE"/>
    <w:rsid w:val="001F6F92"/>
    <w:rsid w:val="001F7520"/>
    <w:rsid w:val="001F7ABE"/>
    <w:rsid w:val="001F7AC6"/>
    <w:rsid w:val="001F7AED"/>
    <w:rsid w:val="001F7B29"/>
    <w:rsid w:val="001F7B61"/>
    <w:rsid w:val="001F7B9B"/>
    <w:rsid w:val="001F7E07"/>
    <w:rsid w:val="0020000E"/>
    <w:rsid w:val="00200017"/>
    <w:rsid w:val="0020011D"/>
    <w:rsid w:val="0020019C"/>
    <w:rsid w:val="002001A4"/>
    <w:rsid w:val="0020049E"/>
    <w:rsid w:val="0020089F"/>
    <w:rsid w:val="002008FC"/>
    <w:rsid w:val="00200A3A"/>
    <w:rsid w:val="00200A6A"/>
    <w:rsid w:val="00200C09"/>
    <w:rsid w:val="00200C47"/>
    <w:rsid w:val="00201042"/>
    <w:rsid w:val="002011CA"/>
    <w:rsid w:val="002015BC"/>
    <w:rsid w:val="00201722"/>
    <w:rsid w:val="00201F42"/>
    <w:rsid w:val="0020228C"/>
    <w:rsid w:val="0020231F"/>
    <w:rsid w:val="002023E7"/>
    <w:rsid w:val="00202735"/>
    <w:rsid w:val="002033E7"/>
    <w:rsid w:val="002047E6"/>
    <w:rsid w:val="002048D7"/>
    <w:rsid w:val="00204B0A"/>
    <w:rsid w:val="00204CA3"/>
    <w:rsid w:val="00204D16"/>
    <w:rsid w:val="00205052"/>
    <w:rsid w:val="00205592"/>
    <w:rsid w:val="002055B7"/>
    <w:rsid w:val="002058BC"/>
    <w:rsid w:val="00205F8B"/>
    <w:rsid w:val="00206717"/>
    <w:rsid w:val="002069B6"/>
    <w:rsid w:val="002076F2"/>
    <w:rsid w:val="00207A3B"/>
    <w:rsid w:val="00207C09"/>
    <w:rsid w:val="00207C91"/>
    <w:rsid w:val="00207CF6"/>
    <w:rsid w:val="00207DDE"/>
    <w:rsid w:val="00207E72"/>
    <w:rsid w:val="0021015A"/>
    <w:rsid w:val="00210289"/>
    <w:rsid w:val="00210699"/>
    <w:rsid w:val="00210A96"/>
    <w:rsid w:val="00210CE4"/>
    <w:rsid w:val="00210D9C"/>
    <w:rsid w:val="00210DE4"/>
    <w:rsid w:val="002113D1"/>
    <w:rsid w:val="002114BF"/>
    <w:rsid w:val="0021190D"/>
    <w:rsid w:val="00211A4B"/>
    <w:rsid w:val="00211B17"/>
    <w:rsid w:val="00211CBE"/>
    <w:rsid w:val="00211D78"/>
    <w:rsid w:val="00211DB1"/>
    <w:rsid w:val="00211E4E"/>
    <w:rsid w:val="00212288"/>
    <w:rsid w:val="00212324"/>
    <w:rsid w:val="002127EA"/>
    <w:rsid w:val="00212987"/>
    <w:rsid w:val="00212AC3"/>
    <w:rsid w:val="00212B49"/>
    <w:rsid w:val="00212BA4"/>
    <w:rsid w:val="00212BD3"/>
    <w:rsid w:val="00213272"/>
    <w:rsid w:val="002134E2"/>
    <w:rsid w:val="00213B13"/>
    <w:rsid w:val="002143A4"/>
    <w:rsid w:val="00214480"/>
    <w:rsid w:val="002148C3"/>
    <w:rsid w:val="00214E81"/>
    <w:rsid w:val="002151FC"/>
    <w:rsid w:val="0021529D"/>
    <w:rsid w:val="002157B3"/>
    <w:rsid w:val="0021591B"/>
    <w:rsid w:val="00215D02"/>
    <w:rsid w:val="00215D71"/>
    <w:rsid w:val="00215F62"/>
    <w:rsid w:val="00216330"/>
    <w:rsid w:val="0021644B"/>
    <w:rsid w:val="002167B2"/>
    <w:rsid w:val="002167BD"/>
    <w:rsid w:val="00216D31"/>
    <w:rsid w:val="00217080"/>
    <w:rsid w:val="00217217"/>
    <w:rsid w:val="00217849"/>
    <w:rsid w:val="00217D09"/>
    <w:rsid w:val="002202B4"/>
    <w:rsid w:val="002203C1"/>
    <w:rsid w:val="00220467"/>
    <w:rsid w:val="002208F1"/>
    <w:rsid w:val="00220BA5"/>
    <w:rsid w:val="00220DB2"/>
    <w:rsid w:val="00220E1C"/>
    <w:rsid w:val="0022147C"/>
    <w:rsid w:val="00221519"/>
    <w:rsid w:val="00221ABC"/>
    <w:rsid w:val="00221C82"/>
    <w:rsid w:val="002220F9"/>
    <w:rsid w:val="002225C8"/>
    <w:rsid w:val="002229F1"/>
    <w:rsid w:val="00222C83"/>
    <w:rsid w:val="00222D92"/>
    <w:rsid w:val="00222EE0"/>
    <w:rsid w:val="00223088"/>
    <w:rsid w:val="002239C1"/>
    <w:rsid w:val="00223B52"/>
    <w:rsid w:val="002243F3"/>
    <w:rsid w:val="002244C1"/>
    <w:rsid w:val="00224811"/>
    <w:rsid w:val="0022485A"/>
    <w:rsid w:val="00224BB0"/>
    <w:rsid w:val="00224F1F"/>
    <w:rsid w:val="00224F5F"/>
    <w:rsid w:val="00224FBE"/>
    <w:rsid w:val="0022530A"/>
    <w:rsid w:val="00225DAF"/>
    <w:rsid w:val="002261EF"/>
    <w:rsid w:val="002263E3"/>
    <w:rsid w:val="0022653C"/>
    <w:rsid w:val="00226A0C"/>
    <w:rsid w:val="00226AB5"/>
    <w:rsid w:val="00226CFB"/>
    <w:rsid w:val="00226E43"/>
    <w:rsid w:val="00226EA7"/>
    <w:rsid w:val="002275DC"/>
    <w:rsid w:val="00227705"/>
    <w:rsid w:val="002278D6"/>
    <w:rsid w:val="00227E9B"/>
    <w:rsid w:val="00230B4B"/>
    <w:rsid w:val="0023125F"/>
    <w:rsid w:val="002315E1"/>
    <w:rsid w:val="002315F3"/>
    <w:rsid w:val="00231AE0"/>
    <w:rsid w:val="00231B78"/>
    <w:rsid w:val="00231CFA"/>
    <w:rsid w:val="00231DC8"/>
    <w:rsid w:val="002326DA"/>
    <w:rsid w:val="00232A6C"/>
    <w:rsid w:val="00232B67"/>
    <w:rsid w:val="00232D23"/>
    <w:rsid w:val="0023310B"/>
    <w:rsid w:val="0023383E"/>
    <w:rsid w:val="00233921"/>
    <w:rsid w:val="00233941"/>
    <w:rsid w:val="00233CBF"/>
    <w:rsid w:val="00233EA8"/>
    <w:rsid w:val="00234151"/>
    <w:rsid w:val="002341C1"/>
    <w:rsid w:val="00234C6A"/>
    <w:rsid w:val="00234C77"/>
    <w:rsid w:val="00235216"/>
    <w:rsid w:val="002352A7"/>
    <w:rsid w:val="00235574"/>
    <w:rsid w:val="00235849"/>
    <w:rsid w:val="00235B16"/>
    <w:rsid w:val="00235E68"/>
    <w:rsid w:val="0023605F"/>
    <w:rsid w:val="002360EE"/>
    <w:rsid w:val="0023658B"/>
    <w:rsid w:val="002365A6"/>
    <w:rsid w:val="002366FA"/>
    <w:rsid w:val="0023688E"/>
    <w:rsid w:val="00236CC1"/>
    <w:rsid w:val="00236D4E"/>
    <w:rsid w:val="0023744A"/>
    <w:rsid w:val="00237B6C"/>
    <w:rsid w:val="00237C95"/>
    <w:rsid w:val="00237F16"/>
    <w:rsid w:val="00237F7F"/>
    <w:rsid w:val="00240052"/>
    <w:rsid w:val="0024051D"/>
    <w:rsid w:val="00240811"/>
    <w:rsid w:val="00240B16"/>
    <w:rsid w:val="0024116A"/>
    <w:rsid w:val="00241943"/>
    <w:rsid w:val="00241C07"/>
    <w:rsid w:val="00241CA9"/>
    <w:rsid w:val="0024255A"/>
    <w:rsid w:val="002425FD"/>
    <w:rsid w:val="002428CB"/>
    <w:rsid w:val="00242938"/>
    <w:rsid w:val="00242942"/>
    <w:rsid w:val="00242B73"/>
    <w:rsid w:val="00242C36"/>
    <w:rsid w:val="00242D33"/>
    <w:rsid w:val="002435A4"/>
    <w:rsid w:val="00243693"/>
    <w:rsid w:val="00243C6D"/>
    <w:rsid w:val="0024536D"/>
    <w:rsid w:val="002453C2"/>
    <w:rsid w:val="00245493"/>
    <w:rsid w:val="00245AF8"/>
    <w:rsid w:val="00245D22"/>
    <w:rsid w:val="00245DE4"/>
    <w:rsid w:val="00245E5A"/>
    <w:rsid w:val="002463DD"/>
    <w:rsid w:val="00246417"/>
    <w:rsid w:val="00246445"/>
    <w:rsid w:val="0024661B"/>
    <w:rsid w:val="002469E1"/>
    <w:rsid w:val="00246B71"/>
    <w:rsid w:val="00246D60"/>
    <w:rsid w:val="00246DE1"/>
    <w:rsid w:val="00247331"/>
    <w:rsid w:val="002475FC"/>
    <w:rsid w:val="00250106"/>
    <w:rsid w:val="0025035A"/>
    <w:rsid w:val="0025037E"/>
    <w:rsid w:val="00250585"/>
    <w:rsid w:val="0025073D"/>
    <w:rsid w:val="0025082C"/>
    <w:rsid w:val="00250A29"/>
    <w:rsid w:val="00250D3F"/>
    <w:rsid w:val="00250D71"/>
    <w:rsid w:val="00251227"/>
    <w:rsid w:val="00251286"/>
    <w:rsid w:val="0025167F"/>
    <w:rsid w:val="002516BC"/>
    <w:rsid w:val="00251F11"/>
    <w:rsid w:val="00252251"/>
    <w:rsid w:val="00252446"/>
    <w:rsid w:val="002527B5"/>
    <w:rsid w:val="00252D00"/>
    <w:rsid w:val="00252D27"/>
    <w:rsid w:val="00253734"/>
    <w:rsid w:val="00253BC0"/>
    <w:rsid w:val="002541BA"/>
    <w:rsid w:val="002543E0"/>
    <w:rsid w:val="002546F4"/>
    <w:rsid w:val="00255005"/>
    <w:rsid w:val="00255028"/>
    <w:rsid w:val="0025507A"/>
    <w:rsid w:val="002551C6"/>
    <w:rsid w:val="002552B4"/>
    <w:rsid w:val="00255323"/>
    <w:rsid w:val="0025562D"/>
    <w:rsid w:val="00255DD1"/>
    <w:rsid w:val="00255E86"/>
    <w:rsid w:val="00256132"/>
    <w:rsid w:val="00256412"/>
    <w:rsid w:val="00256577"/>
    <w:rsid w:val="002565ED"/>
    <w:rsid w:val="00256B55"/>
    <w:rsid w:val="00256D3F"/>
    <w:rsid w:val="00256DCB"/>
    <w:rsid w:val="002570C3"/>
    <w:rsid w:val="00257548"/>
    <w:rsid w:val="00257826"/>
    <w:rsid w:val="0025788F"/>
    <w:rsid w:val="002578BB"/>
    <w:rsid w:val="00260040"/>
    <w:rsid w:val="002604AB"/>
    <w:rsid w:val="00260535"/>
    <w:rsid w:val="002607F3"/>
    <w:rsid w:val="00260BEC"/>
    <w:rsid w:val="00260D52"/>
    <w:rsid w:val="00260E90"/>
    <w:rsid w:val="00261719"/>
    <w:rsid w:val="00261AC9"/>
    <w:rsid w:val="00261C02"/>
    <w:rsid w:val="00261C0C"/>
    <w:rsid w:val="0026203A"/>
    <w:rsid w:val="002622A1"/>
    <w:rsid w:val="0026272F"/>
    <w:rsid w:val="00262955"/>
    <w:rsid w:val="00262AA8"/>
    <w:rsid w:val="00262CA5"/>
    <w:rsid w:val="00262E10"/>
    <w:rsid w:val="00263059"/>
    <w:rsid w:val="0026337A"/>
    <w:rsid w:val="0026351A"/>
    <w:rsid w:val="00263594"/>
    <w:rsid w:val="00263748"/>
    <w:rsid w:val="002638BC"/>
    <w:rsid w:val="00263AB1"/>
    <w:rsid w:val="00263C5D"/>
    <w:rsid w:val="00263D21"/>
    <w:rsid w:val="00263D47"/>
    <w:rsid w:val="00264407"/>
    <w:rsid w:val="00264552"/>
    <w:rsid w:val="002646DB"/>
    <w:rsid w:val="00264AC9"/>
    <w:rsid w:val="00264B86"/>
    <w:rsid w:val="00264F30"/>
    <w:rsid w:val="00264F3F"/>
    <w:rsid w:val="00265512"/>
    <w:rsid w:val="002657F0"/>
    <w:rsid w:val="00265A61"/>
    <w:rsid w:val="00265ABB"/>
    <w:rsid w:val="00265EE8"/>
    <w:rsid w:val="00266109"/>
    <w:rsid w:val="0026684C"/>
    <w:rsid w:val="00266B32"/>
    <w:rsid w:val="00266D31"/>
    <w:rsid w:val="002673AF"/>
    <w:rsid w:val="0026747F"/>
    <w:rsid w:val="00267750"/>
    <w:rsid w:val="00267C89"/>
    <w:rsid w:val="00267D7A"/>
    <w:rsid w:val="00267F8D"/>
    <w:rsid w:val="00270017"/>
    <w:rsid w:val="0027002B"/>
    <w:rsid w:val="002701F0"/>
    <w:rsid w:val="002705C1"/>
    <w:rsid w:val="002707E6"/>
    <w:rsid w:val="00270ADB"/>
    <w:rsid w:val="00270B62"/>
    <w:rsid w:val="0027116A"/>
    <w:rsid w:val="0027209B"/>
    <w:rsid w:val="00272346"/>
    <w:rsid w:val="002723C4"/>
    <w:rsid w:val="00272671"/>
    <w:rsid w:val="00272881"/>
    <w:rsid w:val="00272A3B"/>
    <w:rsid w:val="00272D98"/>
    <w:rsid w:val="00272EF5"/>
    <w:rsid w:val="002730E2"/>
    <w:rsid w:val="002733A2"/>
    <w:rsid w:val="002733D5"/>
    <w:rsid w:val="002733FD"/>
    <w:rsid w:val="00273489"/>
    <w:rsid w:val="0027351A"/>
    <w:rsid w:val="002736D1"/>
    <w:rsid w:val="002738D7"/>
    <w:rsid w:val="00273A7D"/>
    <w:rsid w:val="00273F26"/>
    <w:rsid w:val="00273F70"/>
    <w:rsid w:val="00273FBD"/>
    <w:rsid w:val="002741CB"/>
    <w:rsid w:val="002741F3"/>
    <w:rsid w:val="00274653"/>
    <w:rsid w:val="002746E3"/>
    <w:rsid w:val="00274B2A"/>
    <w:rsid w:val="00274FA1"/>
    <w:rsid w:val="0027532F"/>
    <w:rsid w:val="002756A1"/>
    <w:rsid w:val="002758A8"/>
    <w:rsid w:val="00275CA5"/>
    <w:rsid w:val="00276364"/>
    <w:rsid w:val="002763E3"/>
    <w:rsid w:val="002763F8"/>
    <w:rsid w:val="00276525"/>
    <w:rsid w:val="00276EE5"/>
    <w:rsid w:val="002771F2"/>
    <w:rsid w:val="00277B75"/>
    <w:rsid w:val="00277EEF"/>
    <w:rsid w:val="002801BE"/>
    <w:rsid w:val="00280695"/>
    <w:rsid w:val="00280AAF"/>
    <w:rsid w:val="00280ACE"/>
    <w:rsid w:val="002811CB"/>
    <w:rsid w:val="00281331"/>
    <w:rsid w:val="00281967"/>
    <w:rsid w:val="00281BE2"/>
    <w:rsid w:val="00281F3A"/>
    <w:rsid w:val="0028209E"/>
    <w:rsid w:val="0028226F"/>
    <w:rsid w:val="002822C4"/>
    <w:rsid w:val="00282437"/>
    <w:rsid w:val="00282A13"/>
    <w:rsid w:val="00282CB6"/>
    <w:rsid w:val="00282D14"/>
    <w:rsid w:val="00282EF7"/>
    <w:rsid w:val="002832F7"/>
    <w:rsid w:val="002832F9"/>
    <w:rsid w:val="00283372"/>
    <w:rsid w:val="00283707"/>
    <w:rsid w:val="00283C42"/>
    <w:rsid w:val="00283CAA"/>
    <w:rsid w:val="00283F80"/>
    <w:rsid w:val="0028416F"/>
    <w:rsid w:val="00284795"/>
    <w:rsid w:val="00284A43"/>
    <w:rsid w:val="00284ED7"/>
    <w:rsid w:val="00285009"/>
    <w:rsid w:val="00285057"/>
    <w:rsid w:val="002850ED"/>
    <w:rsid w:val="002853D7"/>
    <w:rsid w:val="002854F6"/>
    <w:rsid w:val="00285504"/>
    <w:rsid w:val="002855AC"/>
    <w:rsid w:val="00285824"/>
    <w:rsid w:val="00285862"/>
    <w:rsid w:val="0028615C"/>
    <w:rsid w:val="0028637B"/>
    <w:rsid w:val="00286412"/>
    <w:rsid w:val="00286538"/>
    <w:rsid w:val="00286704"/>
    <w:rsid w:val="0028679F"/>
    <w:rsid w:val="00286B9E"/>
    <w:rsid w:val="00286C94"/>
    <w:rsid w:val="002872C1"/>
    <w:rsid w:val="00287361"/>
    <w:rsid w:val="00287604"/>
    <w:rsid w:val="002878D5"/>
    <w:rsid w:val="00287F4B"/>
    <w:rsid w:val="002903B8"/>
    <w:rsid w:val="00290E6F"/>
    <w:rsid w:val="00291285"/>
    <w:rsid w:val="002915DC"/>
    <w:rsid w:val="002917A3"/>
    <w:rsid w:val="0029276B"/>
    <w:rsid w:val="0029276E"/>
    <w:rsid w:val="00292A94"/>
    <w:rsid w:val="00292E20"/>
    <w:rsid w:val="00292F89"/>
    <w:rsid w:val="00293580"/>
    <w:rsid w:val="0029364D"/>
    <w:rsid w:val="002936DD"/>
    <w:rsid w:val="00293AC7"/>
    <w:rsid w:val="002940DF"/>
    <w:rsid w:val="002940EC"/>
    <w:rsid w:val="0029453C"/>
    <w:rsid w:val="00294999"/>
    <w:rsid w:val="00294CE5"/>
    <w:rsid w:val="00295031"/>
    <w:rsid w:val="0029504F"/>
    <w:rsid w:val="00295540"/>
    <w:rsid w:val="00295DEC"/>
    <w:rsid w:val="00296174"/>
    <w:rsid w:val="00296D18"/>
    <w:rsid w:val="00296F73"/>
    <w:rsid w:val="0029701D"/>
    <w:rsid w:val="002971B1"/>
    <w:rsid w:val="00297360"/>
    <w:rsid w:val="0029750E"/>
    <w:rsid w:val="0029751D"/>
    <w:rsid w:val="00297534"/>
    <w:rsid w:val="00297827"/>
    <w:rsid w:val="00297A38"/>
    <w:rsid w:val="00297B9E"/>
    <w:rsid w:val="00297CD1"/>
    <w:rsid w:val="002A0313"/>
    <w:rsid w:val="002A0703"/>
    <w:rsid w:val="002A0AE1"/>
    <w:rsid w:val="002A0B42"/>
    <w:rsid w:val="002A1421"/>
    <w:rsid w:val="002A1719"/>
    <w:rsid w:val="002A19A9"/>
    <w:rsid w:val="002A19F2"/>
    <w:rsid w:val="002A1D0A"/>
    <w:rsid w:val="002A25BB"/>
    <w:rsid w:val="002A2621"/>
    <w:rsid w:val="002A292D"/>
    <w:rsid w:val="002A2AE1"/>
    <w:rsid w:val="002A35D6"/>
    <w:rsid w:val="002A3669"/>
    <w:rsid w:val="002A36A4"/>
    <w:rsid w:val="002A3794"/>
    <w:rsid w:val="002A3FEC"/>
    <w:rsid w:val="002A404E"/>
    <w:rsid w:val="002A4201"/>
    <w:rsid w:val="002A4773"/>
    <w:rsid w:val="002A512B"/>
    <w:rsid w:val="002A521A"/>
    <w:rsid w:val="002A52BE"/>
    <w:rsid w:val="002A57F8"/>
    <w:rsid w:val="002A5A2C"/>
    <w:rsid w:val="002A5C3E"/>
    <w:rsid w:val="002A5EE1"/>
    <w:rsid w:val="002A60A7"/>
    <w:rsid w:val="002A61DB"/>
    <w:rsid w:val="002A674F"/>
    <w:rsid w:val="002A67EC"/>
    <w:rsid w:val="002A6BF1"/>
    <w:rsid w:val="002A6CF1"/>
    <w:rsid w:val="002A6DA7"/>
    <w:rsid w:val="002A71AD"/>
    <w:rsid w:val="002A73EB"/>
    <w:rsid w:val="002A7942"/>
    <w:rsid w:val="002A7CA7"/>
    <w:rsid w:val="002A7D0E"/>
    <w:rsid w:val="002A7E06"/>
    <w:rsid w:val="002A7E55"/>
    <w:rsid w:val="002B0021"/>
    <w:rsid w:val="002B006B"/>
    <w:rsid w:val="002B0727"/>
    <w:rsid w:val="002B0762"/>
    <w:rsid w:val="002B0972"/>
    <w:rsid w:val="002B0C47"/>
    <w:rsid w:val="002B0D4B"/>
    <w:rsid w:val="002B0FB3"/>
    <w:rsid w:val="002B158E"/>
    <w:rsid w:val="002B178D"/>
    <w:rsid w:val="002B1878"/>
    <w:rsid w:val="002B2433"/>
    <w:rsid w:val="002B2948"/>
    <w:rsid w:val="002B2AC5"/>
    <w:rsid w:val="002B3167"/>
    <w:rsid w:val="002B36C7"/>
    <w:rsid w:val="002B38DD"/>
    <w:rsid w:val="002B3AD9"/>
    <w:rsid w:val="002B3FCF"/>
    <w:rsid w:val="002B41B3"/>
    <w:rsid w:val="002B48B7"/>
    <w:rsid w:val="002B4BD3"/>
    <w:rsid w:val="002B4D21"/>
    <w:rsid w:val="002B54C0"/>
    <w:rsid w:val="002B5AC6"/>
    <w:rsid w:val="002B5AE3"/>
    <w:rsid w:val="002B5BEA"/>
    <w:rsid w:val="002B5CBA"/>
    <w:rsid w:val="002B64AF"/>
    <w:rsid w:val="002B66FD"/>
    <w:rsid w:val="002B6726"/>
    <w:rsid w:val="002B68ED"/>
    <w:rsid w:val="002B6914"/>
    <w:rsid w:val="002B6AF6"/>
    <w:rsid w:val="002B6FAF"/>
    <w:rsid w:val="002B71E1"/>
    <w:rsid w:val="002B792D"/>
    <w:rsid w:val="002B7D92"/>
    <w:rsid w:val="002B7FC4"/>
    <w:rsid w:val="002C00C3"/>
    <w:rsid w:val="002C0B5E"/>
    <w:rsid w:val="002C0C04"/>
    <w:rsid w:val="002C0F9D"/>
    <w:rsid w:val="002C1275"/>
    <w:rsid w:val="002C185E"/>
    <w:rsid w:val="002C1940"/>
    <w:rsid w:val="002C1BDD"/>
    <w:rsid w:val="002C1EB8"/>
    <w:rsid w:val="002C1FCB"/>
    <w:rsid w:val="002C2498"/>
    <w:rsid w:val="002C24FC"/>
    <w:rsid w:val="002C2933"/>
    <w:rsid w:val="002C29A6"/>
    <w:rsid w:val="002C333F"/>
    <w:rsid w:val="002C3534"/>
    <w:rsid w:val="002C38A2"/>
    <w:rsid w:val="002C38DE"/>
    <w:rsid w:val="002C3B40"/>
    <w:rsid w:val="002C3E62"/>
    <w:rsid w:val="002C3EBF"/>
    <w:rsid w:val="002C4081"/>
    <w:rsid w:val="002C41C0"/>
    <w:rsid w:val="002C44E2"/>
    <w:rsid w:val="002C4749"/>
    <w:rsid w:val="002C4B93"/>
    <w:rsid w:val="002C4E4E"/>
    <w:rsid w:val="002C4ED0"/>
    <w:rsid w:val="002C4FEE"/>
    <w:rsid w:val="002C52B2"/>
    <w:rsid w:val="002C52D0"/>
    <w:rsid w:val="002C5607"/>
    <w:rsid w:val="002C5BC0"/>
    <w:rsid w:val="002C5E36"/>
    <w:rsid w:val="002C60BA"/>
    <w:rsid w:val="002C60F0"/>
    <w:rsid w:val="002C639B"/>
    <w:rsid w:val="002C657B"/>
    <w:rsid w:val="002C66BE"/>
    <w:rsid w:val="002C6EE7"/>
    <w:rsid w:val="002C6F8B"/>
    <w:rsid w:val="002C7189"/>
    <w:rsid w:val="002C7327"/>
    <w:rsid w:val="002C7345"/>
    <w:rsid w:val="002C76C6"/>
    <w:rsid w:val="002C79F9"/>
    <w:rsid w:val="002C7A22"/>
    <w:rsid w:val="002C7B0E"/>
    <w:rsid w:val="002D02BC"/>
    <w:rsid w:val="002D02D6"/>
    <w:rsid w:val="002D095D"/>
    <w:rsid w:val="002D09F0"/>
    <w:rsid w:val="002D1001"/>
    <w:rsid w:val="002D12A8"/>
    <w:rsid w:val="002D138D"/>
    <w:rsid w:val="002D18ED"/>
    <w:rsid w:val="002D19C9"/>
    <w:rsid w:val="002D1DE4"/>
    <w:rsid w:val="002D22B9"/>
    <w:rsid w:val="002D2550"/>
    <w:rsid w:val="002D2DDA"/>
    <w:rsid w:val="002D3441"/>
    <w:rsid w:val="002D348B"/>
    <w:rsid w:val="002D357A"/>
    <w:rsid w:val="002D36B6"/>
    <w:rsid w:val="002D39B9"/>
    <w:rsid w:val="002D4026"/>
    <w:rsid w:val="002D439B"/>
    <w:rsid w:val="002D4627"/>
    <w:rsid w:val="002D46E4"/>
    <w:rsid w:val="002D4BDC"/>
    <w:rsid w:val="002D4D27"/>
    <w:rsid w:val="002D5695"/>
    <w:rsid w:val="002D5A52"/>
    <w:rsid w:val="002D5C37"/>
    <w:rsid w:val="002D6045"/>
    <w:rsid w:val="002D62BD"/>
    <w:rsid w:val="002D62C1"/>
    <w:rsid w:val="002D7372"/>
    <w:rsid w:val="002D76A3"/>
    <w:rsid w:val="002D788D"/>
    <w:rsid w:val="002D7B0A"/>
    <w:rsid w:val="002D7D80"/>
    <w:rsid w:val="002D7FC2"/>
    <w:rsid w:val="002E0504"/>
    <w:rsid w:val="002E0784"/>
    <w:rsid w:val="002E089D"/>
    <w:rsid w:val="002E12D8"/>
    <w:rsid w:val="002E1A1D"/>
    <w:rsid w:val="002E1B46"/>
    <w:rsid w:val="002E1C2F"/>
    <w:rsid w:val="002E1CE5"/>
    <w:rsid w:val="002E20F8"/>
    <w:rsid w:val="002E2262"/>
    <w:rsid w:val="002E2283"/>
    <w:rsid w:val="002E240D"/>
    <w:rsid w:val="002E26A9"/>
    <w:rsid w:val="002E2EA8"/>
    <w:rsid w:val="002E2EF2"/>
    <w:rsid w:val="002E3277"/>
    <w:rsid w:val="002E32DA"/>
    <w:rsid w:val="002E333D"/>
    <w:rsid w:val="002E3D6A"/>
    <w:rsid w:val="002E3FA2"/>
    <w:rsid w:val="002E40C0"/>
    <w:rsid w:val="002E4837"/>
    <w:rsid w:val="002E48E3"/>
    <w:rsid w:val="002E4C3E"/>
    <w:rsid w:val="002E4F67"/>
    <w:rsid w:val="002E5483"/>
    <w:rsid w:val="002E57B8"/>
    <w:rsid w:val="002E58B7"/>
    <w:rsid w:val="002E5B5F"/>
    <w:rsid w:val="002E5C75"/>
    <w:rsid w:val="002E5D19"/>
    <w:rsid w:val="002E63AF"/>
    <w:rsid w:val="002E65DA"/>
    <w:rsid w:val="002E67E7"/>
    <w:rsid w:val="002E691A"/>
    <w:rsid w:val="002E6B46"/>
    <w:rsid w:val="002E727F"/>
    <w:rsid w:val="002E75CA"/>
    <w:rsid w:val="002E78B2"/>
    <w:rsid w:val="002E7B04"/>
    <w:rsid w:val="002E7DB7"/>
    <w:rsid w:val="002E7F11"/>
    <w:rsid w:val="002F034F"/>
    <w:rsid w:val="002F0494"/>
    <w:rsid w:val="002F0A99"/>
    <w:rsid w:val="002F0D2F"/>
    <w:rsid w:val="002F1013"/>
    <w:rsid w:val="002F1037"/>
    <w:rsid w:val="002F155E"/>
    <w:rsid w:val="002F18B1"/>
    <w:rsid w:val="002F1ACF"/>
    <w:rsid w:val="002F1AF2"/>
    <w:rsid w:val="002F1CEF"/>
    <w:rsid w:val="002F1DA9"/>
    <w:rsid w:val="002F2033"/>
    <w:rsid w:val="002F2165"/>
    <w:rsid w:val="002F2224"/>
    <w:rsid w:val="002F284F"/>
    <w:rsid w:val="002F2A34"/>
    <w:rsid w:val="002F2E44"/>
    <w:rsid w:val="002F32AE"/>
    <w:rsid w:val="002F32DC"/>
    <w:rsid w:val="002F32DE"/>
    <w:rsid w:val="002F362B"/>
    <w:rsid w:val="002F3646"/>
    <w:rsid w:val="002F3745"/>
    <w:rsid w:val="002F3839"/>
    <w:rsid w:val="002F3A4B"/>
    <w:rsid w:val="002F3AE4"/>
    <w:rsid w:val="002F42E8"/>
    <w:rsid w:val="002F4599"/>
    <w:rsid w:val="002F47A8"/>
    <w:rsid w:val="002F488D"/>
    <w:rsid w:val="002F48BE"/>
    <w:rsid w:val="002F4BBB"/>
    <w:rsid w:val="002F4D53"/>
    <w:rsid w:val="002F52E6"/>
    <w:rsid w:val="002F6522"/>
    <w:rsid w:val="002F6731"/>
    <w:rsid w:val="002F686C"/>
    <w:rsid w:val="002F6DE8"/>
    <w:rsid w:val="002F71C9"/>
    <w:rsid w:val="002F738E"/>
    <w:rsid w:val="002F7736"/>
    <w:rsid w:val="002F78C8"/>
    <w:rsid w:val="002F7ADA"/>
    <w:rsid w:val="003000BA"/>
    <w:rsid w:val="0030013F"/>
    <w:rsid w:val="0030036D"/>
    <w:rsid w:val="003003A3"/>
    <w:rsid w:val="00300788"/>
    <w:rsid w:val="0030094A"/>
    <w:rsid w:val="003011BD"/>
    <w:rsid w:val="00301581"/>
    <w:rsid w:val="0030168D"/>
    <w:rsid w:val="00301A9E"/>
    <w:rsid w:val="00301C28"/>
    <w:rsid w:val="00301C88"/>
    <w:rsid w:val="00301E39"/>
    <w:rsid w:val="00301F2F"/>
    <w:rsid w:val="0030217C"/>
    <w:rsid w:val="0030269D"/>
    <w:rsid w:val="00302892"/>
    <w:rsid w:val="00302FD9"/>
    <w:rsid w:val="00303181"/>
    <w:rsid w:val="00303347"/>
    <w:rsid w:val="0030392B"/>
    <w:rsid w:val="00303A51"/>
    <w:rsid w:val="00303AA4"/>
    <w:rsid w:val="00303B7B"/>
    <w:rsid w:val="00303D26"/>
    <w:rsid w:val="00303E54"/>
    <w:rsid w:val="00303ED5"/>
    <w:rsid w:val="0030421A"/>
    <w:rsid w:val="0030425A"/>
    <w:rsid w:val="00304439"/>
    <w:rsid w:val="003044AA"/>
    <w:rsid w:val="003044C5"/>
    <w:rsid w:val="003045E5"/>
    <w:rsid w:val="003046EB"/>
    <w:rsid w:val="00304B4B"/>
    <w:rsid w:val="00305032"/>
    <w:rsid w:val="0030503E"/>
    <w:rsid w:val="00305048"/>
    <w:rsid w:val="003052EF"/>
    <w:rsid w:val="003055F3"/>
    <w:rsid w:val="00305752"/>
    <w:rsid w:val="00305D45"/>
    <w:rsid w:val="00306098"/>
    <w:rsid w:val="0030622E"/>
    <w:rsid w:val="0030660C"/>
    <w:rsid w:val="00306AC7"/>
    <w:rsid w:val="00306D82"/>
    <w:rsid w:val="0030729B"/>
    <w:rsid w:val="003079ED"/>
    <w:rsid w:val="00307A87"/>
    <w:rsid w:val="00307AC4"/>
    <w:rsid w:val="00307BFA"/>
    <w:rsid w:val="00307D3F"/>
    <w:rsid w:val="00307FB9"/>
    <w:rsid w:val="0031003C"/>
    <w:rsid w:val="003100C9"/>
    <w:rsid w:val="00310817"/>
    <w:rsid w:val="003108B7"/>
    <w:rsid w:val="00310A3A"/>
    <w:rsid w:val="00310B42"/>
    <w:rsid w:val="0031116E"/>
    <w:rsid w:val="00311400"/>
    <w:rsid w:val="00311402"/>
    <w:rsid w:val="0031188F"/>
    <w:rsid w:val="003120EF"/>
    <w:rsid w:val="0031238C"/>
    <w:rsid w:val="00312854"/>
    <w:rsid w:val="003128F1"/>
    <w:rsid w:val="00312C4B"/>
    <w:rsid w:val="00312E75"/>
    <w:rsid w:val="00312FC7"/>
    <w:rsid w:val="0031351C"/>
    <w:rsid w:val="00313AEB"/>
    <w:rsid w:val="003148E1"/>
    <w:rsid w:val="00314D79"/>
    <w:rsid w:val="00315175"/>
    <w:rsid w:val="0031526D"/>
    <w:rsid w:val="003154DB"/>
    <w:rsid w:val="00315614"/>
    <w:rsid w:val="003156EC"/>
    <w:rsid w:val="003157EA"/>
    <w:rsid w:val="00316764"/>
    <w:rsid w:val="003168F3"/>
    <w:rsid w:val="003169D7"/>
    <w:rsid w:val="00316F8C"/>
    <w:rsid w:val="00317110"/>
    <w:rsid w:val="00317129"/>
    <w:rsid w:val="0031714E"/>
    <w:rsid w:val="0031716D"/>
    <w:rsid w:val="003171E0"/>
    <w:rsid w:val="00317340"/>
    <w:rsid w:val="00317A0B"/>
    <w:rsid w:val="00317B51"/>
    <w:rsid w:val="00320A8D"/>
    <w:rsid w:val="00320C47"/>
    <w:rsid w:val="00320CA2"/>
    <w:rsid w:val="00320CEA"/>
    <w:rsid w:val="00320EA5"/>
    <w:rsid w:val="0032106E"/>
    <w:rsid w:val="0032108B"/>
    <w:rsid w:val="003210C2"/>
    <w:rsid w:val="003210DA"/>
    <w:rsid w:val="003213EA"/>
    <w:rsid w:val="0032156B"/>
    <w:rsid w:val="003216B6"/>
    <w:rsid w:val="00321AC8"/>
    <w:rsid w:val="00322024"/>
    <w:rsid w:val="00322045"/>
    <w:rsid w:val="003223D2"/>
    <w:rsid w:val="00322494"/>
    <w:rsid w:val="00322BD0"/>
    <w:rsid w:val="00322F4F"/>
    <w:rsid w:val="003231BF"/>
    <w:rsid w:val="0032349C"/>
    <w:rsid w:val="003234AB"/>
    <w:rsid w:val="00323B14"/>
    <w:rsid w:val="00323E81"/>
    <w:rsid w:val="00323E9D"/>
    <w:rsid w:val="00324057"/>
    <w:rsid w:val="0032446E"/>
    <w:rsid w:val="00324539"/>
    <w:rsid w:val="00324855"/>
    <w:rsid w:val="003248EC"/>
    <w:rsid w:val="00324A9C"/>
    <w:rsid w:val="00324BBC"/>
    <w:rsid w:val="003259CB"/>
    <w:rsid w:val="00325AE4"/>
    <w:rsid w:val="00326153"/>
    <w:rsid w:val="003261C0"/>
    <w:rsid w:val="003264D7"/>
    <w:rsid w:val="003265F9"/>
    <w:rsid w:val="0032673C"/>
    <w:rsid w:val="00326959"/>
    <w:rsid w:val="00326DB6"/>
    <w:rsid w:val="00326F1D"/>
    <w:rsid w:val="00327043"/>
    <w:rsid w:val="003271BD"/>
    <w:rsid w:val="0032741C"/>
    <w:rsid w:val="003274EE"/>
    <w:rsid w:val="00327646"/>
    <w:rsid w:val="00330523"/>
    <w:rsid w:val="00330605"/>
    <w:rsid w:val="00330C48"/>
    <w:rsid w:val="003315C2"/>
    <w:rsid w:val="00331613"/>
    <w:rsid w:val="00331BFF"/>
    <w:rsid w:val="00331F86"/>
    <w:rsid w:val="00332083"/>
    <w:rsid w:val="003320EC"/>
    <w:rsid w:val="00332290"/>
    <w:rsid w:val="00332454"/>
    <w:rsid w:val="00332473"/>
    <w:rsid w:val="00332769"/>
    <w:rsid w:val="003327DB"/>
    <w:rsid w:val="0033297D"/>
    <w:rsid w:val="00332A50"/>
    <w:rsid w:val="00332B49"/>
    <w:rsid w:val="00333382"/>
    <w:rsid w:val="00333909"/>
    <w:rsid w:val="00333DAC"/>
    <w:rsid w:val="0033441C"/>
    <w:rsid w:val="00334964"/>
    <w:rsid w:val="00334BB4"/>
    <w:rsid w:val="00334CA8"/>
    <w:rsid w:val="00334D70"/>
    <w:rsid w:val="00334FB5"/>
    <w:rsid w:val="003350D2"/>
    <w:rsid w:val="00335164"/>
    <w:rsid w:val="00335447"/>
    <w:rsid w:val="00335820"/>
    <w:rsid w:val="00335A40"/>
    <w:rsid w:val="00335ACA"/>
    <w:rsid w:val="00335C70"/>
    <w:rsid w:val="00335F8C"/>
    <w:rsid w:val="0033603E"/>
    <w:rsid w:val="003369FE"/>
    <w:rsid w:val="00336A83"/>
    <w:rsid w:val="00336A8F"/>
    <w:rsid w:val="00336B22"/>
    <w:rsid w:val="00337004"/>
    <w:rsid w:val="003370EA"/>
    <w:rsid w:val="00337360"/>
    <w:rsid w:val="003378CB"/>
    <w:rsid w:val="00337947"/>
    <w:rsid w:val="00337E42"/>
    <w:rsid w:val="0034084B"/>
    <w:rsid w:val="003411BD"/>
    <w:rsid w:val="00341A17"/>
    <w:rsid w:val="00341C0F"/>
    <w:rsid w:val="00341E71"/>
    <w:rsid w:val="003421DE"/>
    <w:rsid w:val="003424C5"/>
    <w:rsid w:val="003426D2"/>
    <w:rsid w:val="00342748"/>
    <w:rsid w:val="0034298B"/>
    <w:rsid w:val="00342A80"/>
    <w:rsid w:val="00342AAA"/>
    <w:rsid w:val="00342AE4"/>
    <w:rsid w:val="00342D44"/>
    <w:rsid w:val="00342DD8"/>
    <w:rsid w:val="00342FE7"/>
    <w:rsid w:val="003436FD"/>
    <w:rsid w:val="00343A57"/>
    <w:rsid w:val="003440CF"/>
    <w:rsid w:val="0034481D"/>
    <w:rsid w:val="0034510F"/>
    <w:rsid w:val="00345394"/>
    <w:rsid w:val="003456C4"/>
    <w:rsid w:val="00345959"/>
    <w:rsid w:val="0034598F"/>
    <w:rsid w:val="00345CAB"/>
    <w:rsid w:val="00345E21"/>
    <w:rsid w:val="0034657A"/>
    <w:rsid w:val="003469B1"/>
    <w:rsid w:val="003469B5"/>
    <w:rsid w:val="003470C7"/>
    <w:rsid w:val="003477CA"/>
    <w:rsid w:val="00347912"/>
    <w:rsid w:val="003479C3"/>
    <w:rsid w:val="00347EE1"/>
    <w:rsid w:val="0035012B"/>
    <w:rsid w:val="00350613"/>
    <w:rsid w:val="003508E0"/>
    <w:rsid w:val="00350A72"/>
    <w:rsid w:val="00350AAF"/>
    <w:rsid w:val="00350B7D"/>
    <w:rsid w:val="00350EC5"/>
    <w:rsid w:val="0035106B"/>
    <w:rsid w:val="003510B6"/>
    <w:rsid w:val="0035119C"/>
    <w:rsid w:val="003512F8"/>
    <w:rsid w:val="003513B9"/>
    <w:rsid w:val="0035178F"/>
    <w:rsid w:val="00351A35"/>
    <w:rsid w:val="00351AAB"/>
    <w:rsid w:val="00351EDE"/>
    <w:rsid w:val="0035235E"/>
    <w:rsid w:val="003523CA"/>
    <w:rsid w:val="00352832"/>
    <w:rsid w:val="0035294D"/>
    <w:rsid w:val="003529A1"/>
    <w:rsid w:val="003529C8"/>
    <w:rsid w:val="00352AB5"/>
    <w:rsid w:val="00352FFB"/>
    <w:rsid w:val="0035351E"/>
    <w:rsid w:val="003537C6"/>
    <w:rsid w:val="00353FFD"/>
    <w:rsid w:val="00354245"/>
    <w:rsid w:val="00354507"/>
    <w:rsid w:val="0035453C"/>
    <w:rsid w:val="00354E71"/>
    <w:rsid w:val="00355467"/>
    <w:rsid w:val="0035579E"/>
    <w:rsid w:val="00355984"/>
    <w:rsid w:val="00355B2E"/>
    <w:rsid w:val="00355C5B"/>
    <w:rsid w:val="00355CF2"/>
    <w:rsid w:val="00355D33"/>
    <w:rsid w:val="0035617E"/>
    <w:rsid w:val="0035634D"/>
    <w:rsid w:val="00356805"/>
    <w:rsid w:val="00356D98"/>
    <w:rsid w:val="0035751D"/>
    <w:rsid w:val="00357996"/>
    <w:rsid w:val="003602CC"/>
    <w:rsid w:val="00360381"/>
    <w:rsid w:val="00360710"/>
    <w:rsid w:val="00360C74"/>
    <w:rsid w:val="00360E67"/>
    <w:rsid w:val="00360E6B"/>
    <w:rsid w:val="00360F25"/>
    <w:rsid w:val="00360FF5"/>
    <w:rsid w:val="003612D1"/>
    <w:rsid w:val="00361413"/>
    <w:rsid w:val="003614F4"/>
    <w:rsid w:val="00361539"/>
    <w:rsid w:val="00361DA5"/>
    <w:rsid w:val="00361EFA"/>
    <w:rsid w:val="003622A2"/>
    <w:rsid w:val="003623B9"/>
    <w:rsid w:val="003623ED"/>
    <w:rsid w:val="00362645"/>
    <w:rsid w:val="003627F7"/>
    <w:rsid w:val="00362DED"/>
    <w:rsid w:val="003630D4"/>
    <w:rsid w:val="003632D7"/>
    <w:rsid w:val="0036348B"/>
    <w:rsid w:val="00363555"/>
    <w:rsid w:val="00363781"/>
    <w:rsid w:val="00363C5E"/>
    <w:rsid w:val="00363D4B"/>
    <w:rsid w:val="00363EB0"/>
    <w:rsid w:val="0036417A"/>
    <w:rsid w:val="003644A1"/>
    <w:rsid w:val="003650BC"/>
    <w:rsid w:val="003653D2"/>
    <w:rsid w:val="003655C4"/>
    <w:rsid w:val="00365AFF"/>
    <w:rsid w:val="00365ECA"/>
    <w:rsid w:val="00366004"/>
    <w:rsid w:val="003660F9"/>
    <w:rsid w:val="00366365"/>
    <w:rsid w:val="0036639B"/>
    <w:rsid w:val="0036665D"/>
    <w:rsid w:val="0036672B"/>
    <w:rsid w:val="00366BC6"/>
    <w:rsid w:val="00366C0F"/>
    <w:rsid w:val="00366CC6"/>
    <w:rsid w:val="00366DCC"/>
    <w:rsid w:val="00366DE4"/>
    <w:rsid w:val="00366F43"/>
    <w:rsid w:val="00366F79"/>
    <w:rsid w:val="003672DB"/>
    <w:rsid w:val="00367388"/>
    <w:rsid w:val="00367DF1"/>
    <w:rsid w:val="00367E98"/>
    <w:rsid w:val="00370053"/>
    <w:rsid w:val="0037027C"/>
    <w:rsid w:val="0037041D"/>
    <w:rsid w:val="0037043E"/>
    <w:rsid w:val="00370576"/>
    <w:rsid w:val="0037067E"/>
    <w:rsid w:val="003708EA"/>
    <w:rsid w:val="00370B9B"/>
    <w:rsid w:val="0037174F"/>
    <w:rsid w:val="00371759"/>
    <w:rsid w:val="00371D90"/>
    <w:rsid w:val="00371F0E"/>
    <w:rsid w:val="00371FA6"/>
    <w:rsid w:val="00372E7E"/>
    <w:rsid w:val="00372EEB"/>
    <w:rsid w:val="003731E0"/>
    <w:rsid w:val="0037333C"/>
    <w:rsid w:val="00373B4A"/>
    <w:rsid w:val="00373D2C"/>
    <w:rsid w:val="00373FE8"/>
    <w:rsid w:val="0037437F"/>
    <w:rsid w:val="00374F04"/>
    <w:rsid w:val="00375020"/>
    <w:rsid w:val="003750BA"/>
    <w:rsid w:val="003752AF"/>
    <w:rsid w:val="00375577"/>
    <w:rsid w:val="003756B3"/>
    <w:rsid w:val="00375770"/>
    <w:rsid w:val="00375C2B"/>
    <w:rsid w:val="00375E1C"/>
    <w:rsid w:val="003760A0"/>
    <w:rsid w:val="00376202"/>
    <w:rsid w:val="00376400"/>
    <w:rsid w:val="003768EB"/>
    <w:rsid w:val="0037697F"/>
    <w:rsid w:val="00376EA9"/>
    <w:rsid w:val="003771EB"/>
    <w:rsid w:val="003772BC"/>
    <w:rsid w:val="003773B9"/>
    <w:rsid w:val="003778D0"/>
    <w:rsid w:val="00377B7E"/>
    <w:rsid w:val="00377FA3"/>
    <w:rsid w:val="003800F9"/>
    <w:rsid w:val="003802B0"/>
    <w:rsid w:val="00380873"/>
    <w:rsid w:val="00380937"/>
    <w:rsid w:val="003809B8"/>
    <w:rsid w:val="00380C72"/>
    <w:rsid w:val="003810FC"/>
    <w:rsid w:val="00381270"/>
    <w:rsid w:val="003812B0"/>
    <w:rsid w:val="003812FD"/>
    <w:rsid w:val="0038132E"/>
    <w:rsid w:val="00381440"/>
    <w:rsid w:val="00381891"/>
    <w:rsid w:val="00381D07"/>
    <w:rsid w:val="00381DD6"/>
    <w:rsid w:val="00381FA0"/>
    <w:rsid w:val="00382183"/>
    <w:rsid w:val="00382954"/>
    <w:rsid w:val="00382BB9"/>
    <w:rsid w:val="00382C14"/>
    <w:rsid w:val="00382D03"/>
    <w:rsid w:val="003831E4"/>
    <w:rsid w:val="0038389F"/>
    <w:rsid w:val="00383F71"/>
    <w:rsid w:val="00383FBE"/>
    <w:rsid w:val="003840F9"/>
    <w:rsid w:val="0038450B"/>
    <w:rsid w:val="003847D7"/>
    <w:rsid w:val="003849BC"/>
    <w:rsid w:val="003853A0"/>
    <w:rsid w:val="003854AD"/>
    <w:rsid w:val="00385BE7"/>
    <w:rsid w:val="00385C0D"/>
    <w:rsid w:val="0038621D"/>
    <w:rsid w:val="0038693C"/>
    <w:rsid w:val="0038714A"/>
    <w:rsid w:val="003871A5"/>
    <w:rsid w:val="003871D4"/>
    <w:rsid w:val="0038725C"/>
    <w:rsid w:val="0038742A"/>
    <w:rsid w:val="00387584"/>
    <w:rsid w:val="003876A8"/>
    <w:rsid w:val="00387971"/>
    <w:rsid w:val="00387AA3"/>
    <w:rsid w:val="00387D18"/>
    <w:rsid w:val="003901F1"/>
    <w:rsid w:val="003906E2"/>
    <w:rsid w:val="00390A58"/>
    <w:rsid w:val="00390C98"/>
    <w:rsid w:val="0039133B"/>
    <w:rsid w:val="003913D8"/>
    <w:rsid w:val="0039144A"/>
    <w:rsid w:val="00391A2F"/>
    <w:rsid w:val="00391B70"/>
    <w:rsid w:val="00391EFF"/>
    <w:rsid w:val="0039276D"/>
    <w:rsid w:val="003928BC"/>
    <w:rsid w:val="003929D4"/>
    <w:rsid w:val="00392A16"/>
    <w:rsid w:val="00392AF1"/>
    <w:rsid w:val="00392C5B"/>
    <w:rsid w:val="00392CF6"/>
    <w:rsid w:val="00392F69"/>
    <w:rsid w:val="00393284"/>
    <w:rsid w:val="00393589"/>
    <w:rsid w:val="003938BE"/>
    <w:rsid w:val="003939F8"/>
    <w:rsid w:val="00393BCA"/>
    <w:rsid w:val="00393DA4"/>
    <w:rsid w:val="00393FE8"/>
    <w:rsid w:val="003943E6"/>
    <w:rsid w:val="00394409"/>
    <w:rsid w:val="0039440E"/>
    <w:rsid w:val="003944E8"/>
    <w:rsid w:val="00394A2F"/>
    <w:rsid w:val="00394BA1"/>
    <w:rsid w:val="00394CF7"/>
    <w:rsid w:val="003950C7"/>
    <w:rsid w:val="00395486"/>
    <w:rsid w:val="003954FD"/>
    <w:rsid w:val="00395972"/>
    <w:rsid w:val="00395A28"/>
    <w:rsid w:val="00395B8B"/>
    <w:rsid w:val="00396B21"/>
    <w:rsid w:val="00396C15"/>
    <w:rsid w:val="00397724"/>
    <w:rsid w:val="00397C3B"/>
    <w:rsid w:val="00397C46"/>
    <w:rsid w:val="003A051C"/>
    <w:rsid w:val="003A0559"/>
    <w:rsid w:val="003A0619"/>
    <w:rsid w:val="003A1043"/>
    <w:rsid w:val="003A12A5"/>
    <w:rsid w:val="003A13D7"/>
    <w:rsid w:val="003A1790"/>
    <w:rsid w:val="003A1973"/>
    <w:rsid w:val="003A2208"/>
    <w:rsid w:val="003A22B3"/>
    <w:rsid w:val="003A24FB"/>
    <w:rsid w:val="003A26B2"/>
    <w:rsid w:val="003A27B0"/>
    <w:rsid w:val="003A2ECC"/>
    <w:rsid w:val="003A30B0"/>
    <w:rsid w:val="003A30D6"/>
    <w:rsid w:val="003A31DF"/>
    <w:rsid w:val="003A3537"/>
    <w:rsid w:val="003A3608"/>
    <w:rsid w:val="003A4134"/>
    <w:rsid w:val="003A41C1"/>
    <w:rsid w:val="003A42BB"/>
    <w:rsid w:val="003A46AA"/>
    <w:rsid w:val="003A484E"/>
    <w:rsid w:val="003A4BA5"/>
    <w:rsid w:val="003A4C67"/>
    <w:rsid w:val="003A4D6C"/>
    <w:rsid w:val="003A526A"/>
    <w:rsid w:val="003A5485"/>
    <w:rsid w:val="003A5788"/>
    <w:rsid w:val="003A595C"/>
    <w:rsid w:val="003A5963"/>
    <w:rsid w:val="003A5B39"/>
    <w:rsid w:val="003A5C19"/>
    <w:rsid w:val="003A6752"/>
    <w:rsid w:val="003A6DD9"/>
    <w:rsid w:val="003A7163"/>
    <w:rsid w:val="003A7530"/>
    <w:rsid w:val="003A7579"/>
    <w:rsid w:val="003A7678"/>
    <w:rsid w:val="003A7776"/>
    <w:rsid w:val="003A7BDB"/>
    <w:rsid w:val="003A7D93"/>
    <w:rsid w:val="003B004C"/>
    <w:rsid w:val="003B00C5"/>
    <w:rsid w:val="003B00F3"/>
    <w:rsid w:val="003B0706"/>
    <w:rsid w:val="003B087E"/>
    <w:rsid w:val="003B0B50"/>
    <w:rsid w:val="003B0D4B"/>
    <w:rsid w:val="003B11B8"/>
    <w:rsid w:val="003B1206"/>
    <w:rsid w:val="003B1457"/>
    <w:rsid w:val="003B1550"/>
    <w:rsid w:val="003B1553"/>
    <w:rsid w:val="003B16A4"/>
    <w:rsid w:val="003B1858"/>
    <w:rsid w:val="003B19D8"/>
    <w:rsid w:val="003B1C0B"/>
    <w:rsid w:val="003B21FD"/>
    <w:rsid w:val="003B276D"/>
    <w:rsid w:val="003B299A"/>
    <w:rsid w:val="003B2C28"/>
    <w:rsid w:val="003B392D"/>
    <w:rsid w:val="003B3ABC"/>
    <w:rsid w:val="003B3AC6"/>
    <w:rsid w:val="003B3AEA"/>
    <w:rsid w:val="003B3DE8"/>
    <w:rsid w:val="003B3F6B"/>
    <w:rsid w:val="003B444D"/>
    <w:rsid w:val="003B450F"/>
    <w:rsid w:val="003B4A48"/>
    <w:rsid w:val="003B4D5F"/>
    <w:rsid w:val="003B4DAE"/>
    <w:rsid w:val="003B4DCC"/>
    <w:rsid w:val="003B5134"/>
    <w:rsid w:val="003B5848"/>
    <w:rsid w:val="003B5916"/>
    <w:rsid w:val="003B5C2C"/>
    <w:rsid w:val="003B5FF2"/>
    <w:rsid w:val="003B62D6"/>
    <w:rsid w:val="003B6464"/>
    <w:rsid w:val="003B6562"/>
    <w:rsid w:val="003B6C72"/>
    <w:rsid w:val="003B6C99"/>
    <w:rsid w:val="003B6E0C"/>
    <w:rsid w:val="003B7093"/>
    <w:rsid w:val="003B720C"/>
    <w:rsid w:val="003B7554"/>
    <w:rsid w:val="003B7A17"/>
    <w:rsid w:val="003C007B"/>
    <w:rsid w:val="003C0A6D"/>
    <w:rsid w:val="003C0C3D"/>
    <w:rsid w:val="003C0CF8"/>
    <w:rsid w:val="003C1386"/>
    <w:rsid w:val="003C139B"/>
    <w:rsid w:val="003C1D0C"/>
    <w:rsid w:val="003C1D92"/>
    <w:rsid w:val="003C2105"/>
    <w:rsid w:val="003C2250"/>
    <w:rsid w:val="003C2301"/>
    <w:rsid w:val="003C2925"/>
    <w:rsid w:val="003C2CB5"/>
    <w:rsid w:val="003C39E6"/>
    <w:rsid w:val="003C3C28"/>
    <w:rsid w:val="003C3E12"/>
    <w:rsid w:val="003C3F3D"/>
    <w:rsid w:val="003C41A3"/>
    <w:rsid w:val="003C44BB"/>
    <w:rsid w:val="003C4704"/>
    <w:rsid w:val="003C4E47"/>
    <w:rsid w:val="003C4ED8"/>
    <w:rsid w:val="003C50FF"/>
    <w:rsid w:val="003C52A3"/>
    <w:rsid w:val="003C53AC"/>
    <w:rsid w:val="003C5580"/>
    <w:rsid w:val="003C5F7B"/>
    <w:rsid w:val="003C61DE"/>
    <w:rsid w:val="003C66B0"/>
    <w:rsid w:val="003C6C5A"/>
    <w:rsid w:val="003C718C"/>
    <w:rsid w:val="003C7407"/>
    <w:rsid w:val="003C77C0"/>
    <w:rsid w:val="003C7DE3"/>
    <w:rsid w:val="003D0450"/>
    <w:rsid w:val="003D07C8"/>
    <w:rsid w:val="003D1613"/>
    <w:rsid w:val="003D1663"/>
    <w:rsid w:val="003D1A9B"/>
    <w:rsid w:val="003D21B9"/>
    <w:rsid w:val="003D2692"/>
    <w:rsid w:val="003D2741"/>
    <w:rsid w:val="003D33CD"/>
    <w:rsid w:val="003D3A9F"/>
    <w:rsid w:val="003D3BD9"/>
    <w:rsid w:val="003D3C1C"/>
    <w:rsid w:val="003D3C48"/>
    <w:rsid w:val="003D419A"/>
    <w:rsid w:val="003D4A4B"/>
    <w:rsid w:val="003D4C14"/>
    <w:rsid w:val="003D4E12"/>
    <w:rsid w:val="003D4F04"/>
    <w:rsid w:val="003D53D2"/>
    <w:rsid w:val="003D59D7"/>
    <w:rsid w:val="003D5A19"/>
    <w:rsid w:val="003D5AA7"/>
    <w:rsid w:val="003D5B33"/>
    <w:rsid w:val="003D5C09"/>
    <w:rsid w:val="003D5CFB"/>
    <w:rsid w:val="003D5F5F"/>
    <w:rsid w:val="003D6020"/>
    <w:rsid w:val="003D605B"/>
    <w:rsid w:val="003D6BC7"/>
    <w:rsid w:val="003D6C3A"/>
    <w:rsid w:val="003D6E27"/>
    <w:rsid w:val="003D6E97"/>
    <w:rsid w:val="003D6F87"/>
    <w:rsid w:val="003D7004"/>
    <w:rsid w:val="003D71FC"/>
    <w:rsid w:val="003D76EB"/>
    <w:rsid w:val="003D78B4"/>
    <w:rsid w:val="003D79C7"/>
    <w:rsid w:val="003D7D02"/>
    <w:rsid w:val="003E0235"/>
    <w:rsid w:val="003E04EF"/>
    <w:rsid w:val="003E05DF"/>
    <w:rsid w:val="003E074C"/>
    <w:rsid w:val="003E087A"/>
    <w:rsid w:val="003E10B0"/>
    <w:rsid w:val="003E12D0"/>
    <w:rsid w:val="003E16A9"/>
    <w:rsid w:val="003E16F5"/>
    <w:rsid w:val="003E1A10"/>
    <w:rsid w:val="003E1AAF"/>
    <w:rsid w:val="003E1B83"/>
    <w:rsid w:val="003E1BDE"/>
    <w:rsid w:val="003E1EAD"/>
    <w:rsid w:val="003E1EC9"/>
    <w:rsid w:val="003E2145"/>
    <w:rsid w:val="003E2714"/>
    <w:rsid w:val="003E2950"/>
    <w:rsid w:val="003E2A27"/>
    <w:rsid w:val="003E3332"/>
    <w:rsid w:val="003E343F"/>
    <w:rsid w:val="003E35AF"/>
    <w:rsid w:val="003E36B3"/>
    <w:rsid w:val="003E37CD"/>
    <w:rsid w:val="003E3BD7"/>
    <w:rsid w:val="003E3CD7"/>
    <w:rsid w:val="003E3CF9"/>
    <w:rsid w:val="003E3E66"/>
    <w:rsid w:val="003E3FC0"/>
    <w:rsid w:val="003E4307"/>
    <w:rsid w:val="003E44B1"/>
    <w:rsid w:val="003E4986"/>
    <w:rsid w:val="003E4AF0"/>
    <w:rsid w:val="003E4C63"/>
    <w:rsid w:val="003E5095"/>
    <w:rsid w:val="003E530E"/>
    <w:rsid w:val="003E5586"/>
    <w:rsid w:val="003E56A7"/>
    <w:rsid w:val="003E576E"/>
    <w:rsid w:val="003E5BF2"/>
    <w:rsid w:val="003E5E28"/>
    <w:rsid w:val="003E5F5D"/>
    <w:rsid w:val="003E5FC3"/>
    <w:rsid w:val="003E64E9"/>
    <w:rsid w:val="003E6987"/>
    <w:rsid w:val="003E6C1F"/>
    <w:rsid w:val="003E6D9C"/>
    <w:rsid w:val="003E77B0"/>
    <w:rsid w:val="003E7931"/>
    <w:rsid w:val="003E7B53"/>
    <w:rsid w:val="003E7BC5"/>
    <w:rsid w:val="003F011F"/>
    <w:rsid w:val="003F018A"/>
    <w:rsid w:val="003F0366"/>
    <w:rsid w:val="003F0792"/>
    <w:rsid w:val="003F0B49"/>
    <w:rsid w:val="003F0C51"/>
    <w:rsid w:val="003F0EE1"/>
    <w:rsid w:val="003F10A3"/>
    <w:rsid w:val="003F10F6"/>
    <w:rsid w:val="003F13C7"/>
    <w:rsid w:val="003F1613"/>
    <w:rsid w:val="003F16A0"/>
    <w:rsid w:val="003F18F9"/>
    <w:rsid w:val="003F1B8D"/>
    <w:rsid w:val="003F1E46"/>
    <w:rsid w:val="003F2303"/>
    <w:rsid w:val="003F29B5"/>
    <w:rsid w:val="003F29BA"/>
    <w:rsid w:val="003F2F7E"/>
    <w:rsid w:val="003F301B"/>
    <w:rsid w:val="003F3267"/>
    <w:rsid w:val="003F3306"/>
    <w:rsid w:val="003F35AA"/>
    <w:rsid w:val="003F3C7D"/>
    <w:rsid w:val="003F3CFA"/>
    <w:rsid w:val="003F3DC8"/>
    <w:rsid w:val="003F3E37"/>
    <w:rsid w:val="003F3EA5"/>
    <w:rsid w:val="003F3F40"/>
    <w:rsid w:val="003F46B7"/>
    <w:rsid w:val="003F4879"/>
    <w:rsid w:val="003F48F4"/>
    <w:rsid w:val="003F4923"/>
    <w:rsid w:val="003F4B16"/>
    <w:rsid w:val="003F4B84"/>
    <w:rsid w:val="003F5193"/>
    <w:rsid w:val="003F522F"/>
    <w:rsid w:val="003F541B"/>
    <w:rsid w:val="003F5BEB"/>
    <w:rsid w:val="003F5C2E"/>
    <w:rsid w:val="003F5D4B"/>
    <w:rsid w:val="003F649A"/>
    <w:rsid w:val="003F6749"/>
    <w:rsid w:val="003F692A"/>
    <w:rsid w:val="003F6A6A"/>
    <w:rsid w:val="003F6CE1"/>
    <w:rsid w:val="003F6F5C"/>
    <w:rsid w:val="003F6FF8"/>
    <w:rsid w:val="003F708D"/>
    <w:rsid w:val="003F799B"/>
    <w:rsid w:val="003F7FEE"/>
    <w:rsid w:val="003F7FF4"/>
    <w:rsid w:val="004001E3"/>
    <w:rsid w:val="004002B4"/>
    <w:rsid w:val="00400341"/>
    <w:rsid w:val="00400536"/>
    <w:rsid w:val="00400F20"/>
    <w:rsid w:val="00401142"/>
    <w:rsid w:val="00401220"/>
    <w:rsid w:val="00401AD2"/>
    <w:rsid w:val="00401D65"/>
    <w:rsid w:val="004024B8"/>
    <w:rsid w:val="00402553"/>
    <w:rsid w:val="004026CF"/>
    <w:rsid w:val="00402768"/>
    <w:rsid w:val="00402857"/>
    <w:rsid w:val="00402CEF"/>
    <w:rsid w:val="00403127"/>
    <w:rsid w:val="00403442"/>
    <w:rsid w:val="004036FC"/>
    <w:rsid w:val="00403786"/>
    <w:rsid w:val="00403A35"/>
    <w:rsid w:val="00403B8B"/>
    <w:rsid w:val="00403CF6"/>
    <w:rsid w:val="004041AE"/>
    <w:rsid w:val="0040446E"/>
    <w:rsid w:val="00404C7E"/>
    <w:rsid w:val="0040508C"/>
    <w:rsid w:val="004052BC"/>
    <w:rsid w:val="004055FE"/>
    <w:rsid w:val="00405644"/>
    <w:rsid w:val="00405A1A"/>
    <w:rsid w:val="00405CE4"/>
    <w:rsid w:val="00405EF8"/>
    <w:rsid w:val="004062C3"/>
    <w:rsid w:val="0040690F"/>
    <w:rsid w:val="00407192"/>
    <w:rsid w:val="0040768F"/>
    <w:rsid w:val="004078D2"/>
    <w:rsid w:val="004078FB"/>
    <w:rsid w:val="00407A0F"/>
    <w:rsid w:val="00407B7B"/>
    <w:rsid w:val="00407D14"/>
    <w:rsid w:val="00407EB0"/>
    <w:rsid w:val="00407EBD"/>
    <w:rsid w:val="00407F3E"/>
    <w:rsid w:val="004101DF"/>
    <w:rsid w:val="00410590"/>
    <w:rsid w:val="00410A2B"/>
    <w:rsid w:val="00410BA8"/>
    <w:rsid w:val="00410BB0"/>
    <w:rsid w:val="004112B2"/>
    <w:rsid w:val="004113BB"/>
    <w:rsid w:val="00411607"/>
    <w:rsid w:val="004117CF"/>
    <w:rsid w:val="00411D6E"/>
    <w:rsid w:val="00411EF2"/>
    <w:rsid w:val="00412068"/>
    <w:rsid w:val="00412194"/>
    <w:rsid w:val="004121F1"/>
    <w:rsid w:val="0041227B"/>
    <w:rsid w:val="0041229C"/>
    <w:rsid w:val="004123F9"/>
    <w:rsid w:val="0041256B"/>
    <w:rsid w:val="0041295E"/>
    <w:rsid w:val="00412CE3"/>
    <w:rsid w:val="00412F28"/>
    <w:rsid w:val="004131A9"/>
    <w:rsid w:val="0041323B"/>
    <w:rsid w:val="004139A7"/>
    <w:rsid w:val="004144CD"/>
    <w:rsid w:val="0041450D"/>
    <w:rsid w:val="00414568"/>
    <w:rsid w:val="0041482E"/>
    <w:rsid w:val="004149A6"/>
    <w:rsid w:val="0041508A"/>
    <w:rsid w:val="0041518C"/>
    <w:rsid w:val="00415210"/>
    <w:rsid w:val="00415771"/>
    <w:rsid w:val="004158B7"/>
    <w:rsid w:val="0041623B"/>
    <w:rsid w:val="00416996"/>
    <w:rsid w:val="004169A7"/>
    <w:rsid w:val="00416B7F"/>
    <w:rsid w:val="00416CF1"/>
    <w:rsid w:val="00416D13"/>
    <w:rsid w:val="00416E1C"/>
    <w:rsid w:val="00416FC1"/>
    <w:rsid w:val="004171F8"/>
    <w:rsid w:val="004173EC"/>
    <w:rsid w:val="00417841"/>
    <w:rsid w:val="004179A3"/>
    <w:rsid w:val="00417A95"/>
    <w:rsid w:val="00417CAF"/>
    <w:rsid w:val="00420191"/>
    <w:rsid w:val="004202BE"/>
    <w:rsid w:val="00420335"/>
    <w:rsid w:val="00420C2B"/>
    <w:rsid w:val="004212F2"/>
    <w:rsid w:val="00422532"/>
    <w:rsid w:val="00422762"/>
    <w:rsid w:val="00422CAC"/>
    <w:rsid w:val="0042314B"/>
    <w:rsid w:val="00423754"/>
    <w:rsid w:val="0042379A"/>
    <w:rsid w:val="00423947"/>
    <w:rsid w:val="00423FFB"/>
    <w:rsid w:val="00424547"/>
    <w:rsid w:val="0042455E"/>
    <w:rsid w:val="004247C1"/>
    <w:rsid w:val="00424C63"/>
    <w:rsid w:val="00424C83"/>
    <w:rsid w:val="0042541E"/>
    <w:rsid w:val="00425498"/>
    <w:rsid w:val="0042554F"/>
    <w:rsid w:val="0042589B"/>
    <w:rsid w:val="00425AE1"/>
    <w:rsid w:val="00426028"/>
    <w:rsid w:val="004262DE"/>
    <w:rsid w:val="004262ED"/>
    <w:rsid w:val="0042657B"/>
    <w:rsid w:val="00426C4A"/>
    <w:rsid w:val="00426CBE"/>
    <w:rsid w:val="00426D22"/>
    <w:rsid w:val="00427637"/>
    <w:rsid w:val="004279A6"/>
    <w:rsid w:val="00427A16"/>
    <w:rsid w:val="00427B52"/>
    <w:rsid w:val="00427C49"/>
    <w:rsid w:val="0043010D"/>
    <w:rsid w:val="004301BB"/>
    <w:rsid w:val="004304D7"/>
    <w:rsid w:val="00430880"/>
    <w:rsid w:val="00430BDC"/>
    <w:rsid w:val="00430FCD"/>
    <w:rsid w:val="00430FE3"/>
    <w:rsid w:val="00431082"/>
    <w:rsid w:val="004312A5"/>
    <w:rsid w:val="004315F1"/>
    <w:rsid w:val="00431681"/>
    <w:rsid w:val="0043186A"/>
    <w:rsid w:val="004319E6"/>
    <w:rsid w:val="00431B1E"/>
    <w:rsid w:val="00431E3A"/>
    <w:rsid w:val="00431E6B"/>
    <w:rsid w:val="00431E6C"/>
    <w:rsid w:val="00431F59"/>
    <w:rsid w:val="00432181"/>
    <w:rsid w:val="004322B0"/>
    <w:rsid w:val="004323F7"/>
    <w:rsid w:val="00432583"/>
    <w:rsid w:val="00432880"/>
    <w:rsid w:val="00432D64"/>
    <w:rsid w:val="004330D9"/>
    <w:rsid w:val="004337C4"/>
    <w:rsid w:val="00433C60"/>
    <w:rsid w:val="004340C3"/>
    <w:rsid w:val="00434246"/>
    <w:rsid w:val="00434327"/>
    <w:rsid w:val="00434386"/>
    <w:rsid w:val="0043453B"/>
    <w:rsid w:val="00434BE4"/>
    <w:rsid w:val="00434EE0"/>
    <w:rsid w:val="004358C1"/>
    <w:rsid w:val="00435910"/>
    <w:rsid w:val="00435B38"/>
    <w:rsid w:val="004363E5"/>
    <w:rsid w:val="004365EF"/>
    <w:rsid w:val="0043664C"/>
    <w:rsid w:val="00436A7F"/>
    <w:rsid w:val="00436C33"/>
    <w:rsid w:val="00436DE9"/>
    <w:rsid w:val="004370EE"/>
    <w:rsid w:val="00437107"/>
    <w:rsid w:val="004373E5"/>
    <w:rsid w:val="00437D29"/>
    <w:rsid w:val="00437D4F"/>
    <w:rsid w:val="00437E65"/>
    <w:rsid w:val="00437FEB"/>
    <w:rsid w:val="004405A6"/>
    <w:rsid w:val="004409D4"/>
    <w:rsid w:val="0044164B"/>
    <w:rsid w:val="00441724"/>
    <w:rsid w:val="00441B5A"/>
    <w:rsid w:val="00441B9E"/>
    <w:rsid w:val="00442169"/>
    <w:rsid w:val="00442319"/>
    <w:rsid w:val="00442579"/>
    <w:rsid w:val="0044259B"/>
    <w:rsid w:val="004427CD"/>
    <w:rsid w:val="00442971"/>
    <w:rsid w:val="00442DF3"/>
    <w:rsid w:val="00443236"/>
    <w:rsid w:val="00443250"/>
    <w:rsid w:val="004436D2"/>
    <w:rsid w:val="004439DE"/>
    <w:rsid w:val="00443B1B"/>
    <w:rsid w:val="0044429F"/>
    <w:rsid w:val="0044436C"/>
    <w:rsid w:val="00444DEF"/>
    <w:rsid w:val="00444F63"/>
    <w:rsid w:val="0044508C"/>
    <w:rsid w:val="0044514D"/>
    <w:rsid w:val="004451A1"/>
    <w:rsid w:val="004457CB"/>
    <w:rsid w:val="00445C21"/>
    <w:rsid w:val="00445D8A"/>
    <w:rsid w:val="00445E12"/>
    <w:rsid w:val="004460BA"/>
    <w:rsid w:val="004462A9"/>
    <w:rsid w:val="0044678E"/>
    <w:rsid w:val="00446822"/>
    <w:rsid w:val="004468A9"/>
    <w:rsid w:val="00446A0B"/>
    <w:rsid w:val="00446FF2"/>
    <w:rsid w:val="00447121"/>
    <w:rsid w:val="00447185"/>
    <w:rsid w:val="004473C1"/>
    <w:rsid w:val="00447774"/>
    <w:rsid w:val="00447781"/>
    <w:rsid w:val="00447D49"/>
    <w:rsid w:val="00450163"/>
    <w:rsid w:val="00450589"/>
    <w:rsid w:val="00450AE8"/>
    <w:rsid w:val="00451583"/>
    <w:rsid w:val="00451634"/>
    <w:rsid w:val="00451B9B"/>
    <w:rsid w:val="00452019"/>
    <w:rsid w:val="0045276C"/>
    <w:rsid w:val="004528E4"/>
    <w:rsid w:val="00452DE4"/>
    <w:rsid w:val="004535B5"/>
    <w:rsid w:val="004536DF"/>
    <w:rsid w:val="00453931"/>
    <w:rsid w:val="00453AA7"/>
    <w:rsid w:val="00453DC8"/>
    <w:rsid w:val="0045418F"/>
    <w:rsid w:val="0045439D"/>
    <w:rsid w:val="00454BAC"/>
    <w:rsid w:val="00454ED5"/>
    <w:rsid w:val="00455443"/>
    <w:rsid w:val="00455775"/>
    <w:rsid w:val="00455C72"/>
    <w:rsid w:val="00455D79"/>
    <w:rsid w:val="00455F69"/>
    <w:rsid w:val="004560E8"/>
    <w:rsid w:val="00456D07"/>
    <w:rsid w:val="004570A3"/>
    <w:rsid w:val="004570F9"/>
    <w:rsid w:val="00457160"/>
    <w:rsid w:val="00457364"/>
    <w:rsid w:val="00457977"/>
    <w:rsid w:val="00457A82"/>
    <w:rsid w:val="00460222"/>
    <w:rsid w:val="00460474"/>
    <w:rsid w:val="00460490"/>
    <w:rsid w:val="00461082"/>
    <w:rsid w:val="004611EE"/>
    <w:rsid w:val="00461714"/>
    <w:rsid w:val="0046172B"/>
    <w:rsid w:val="004617CF"/>
    <w:rsid w:val="00461D32"/>
    <w:rsid w:val="00461D4B"/>
    <w:rsid w:val="004624CB"/>
    <w:rsid w:val="004625F7"/>
    <w:rsid w:val="00462833"/>
    <w:rsid w:val="00462B1E"/>
    <w:rsid w:val="00462DDB"/>
    <w:rsid w:val="004633F5"/>
    <w:rsid w:val="00463528"/>
    <w:rsid w:val="0046378F"/>
    <w:rsid w:val="00463A3B"/>
    <w:rsid w:val="00463A63"/>
    <w:rsid w:val="00463C6B"/>
    <w:rsid w:val="00463F55"/>
    <w:rsid w:val="004649E6"/>
    <w:rsid w:val="00464A86"/>
    <w:rsid w:val="00464EC7"/>
    <w:rsid w:val="0046526E"/>
    <w:rsid w:val="004654FF"/>
    <w:rsid w:val="004655A2"/>
    <w:rsid w:val="004655C6"/>
    <w:rsid w:val="00465CB7"/>
    <w:rsid w:val="00465CCA"/>
    <w:rsid w:val="00465EA5"/>
    <w:rsid w:val="00466254"/>
    <w:rsid w:val="00466434"/>
    <w:rsid w:val="004667AD"/>
    <w:rsid w:val="00466D55"/>
    <w:rsid w:val="00467396"/>
    <w:rsid w:val="0046798D"/>
    <w:rsid w:val="00470C55"/>
    <w:rsid w:val="00470DD3"/>
    <w:rsid w:val="00470F06"/>
    <w:rsid w:val="00471245"/>
    <w:rsid w:val="00471273"/>
    <w:rsid w:val="0047157F"/>
    <w:rsid w:val="00471944"/>
    <w:rsid w:val="00471A40"/>
    <w:rsid w:val="00471B55"/>
    <w:rsid w:val="00471DE6"/>
    <w:rsid w:val="00472024"/>
    <w:rsid w:val="00472133"/>
    <w:rsid w:val="00472449"/>
    <w:rsid w:val="00472E6B"/>
    <w:rsid w:val="00473484"/>
    <w:rsid w:val="00473729"/>
    <w:rsid w:val="0047380C"/>
    <w:rsid w:val="004739A5"/>
    <w:rsid w:val="00473B32"/>
    <w:rsid w:val="00473D2E"/>
    <w:rsid w:val="004744EF"/>
    <w:rsid w:val="00474B1E"/>
    <w:rsid w:val="00474CE9"/>
    <w:rsid w:val="00475031"/>
    <w:rsid w:val="00475274"/>
    <w:rsid w:val="00475393"/>
    <w:rsid w:val="00475415"/>
    <w:rsid w:val="0047542E"/>
    <w:rsid w:val="00475AAD"/>
    <w:rsid w:val="00475D3B"/>
    <w:rsid w:val="00475E95"/>
    <w:rsid w:val="0047651D"/>
    <w:rsid w:val="004765F6"/>
    <w:rsid w:val="0047693E"/>
    <w:rsid w:val="004769DB"/>
    <w:rsid w:val="00476B06"/>
    <w:rsid w:val="00476B87"/>
    <w:rsid w:val="00477014"/>
    <w:rsid w:val="004773BD"/>
    <w:rsid w:val="00477494"/>
    <w:rsid w:val="00477B55"/>
    <w:rsid w:val="00477B75"/>
    <w:rsid w:val="0048008E"/>
    <w:rsid w:val="0048019A"/>
    <w:rsid w:val="00480842"/>
    <w:rsid w:val="00480A44"/>
    <w:rsid w:val="00480CCC"/>
    <w:rsid w:val="00480DEB"/>
    <w:rsid w:val="00480E3F"/>
    <w:rsid w:val="00480FE0"/>
    <w:rsid w:val="0048100B"/>
    <w:rsid w:val="0048130C"/>
    <w:rsid w:val="00481341"/>
    <w:rsid w:val="00481ACA"/>
    <w:rsid w:val="00481C66"/>
    <w:rsid w:val="00481EC3"/>
    <w:rsid w:val="004822C0"/>
    <w:rsid w:val="004823D5"/>
    <w:rsid w:val="00482696"/>
    <w:rsid w:val="004826EF"/>
    <w:rsid w:val="00482EF1"/>
    <w:rsid w:val="004830FE"/>
    <w:rsid w:val="00483126"/>
    <w:rsid w:val="00483294"/>
    <w:rsid w:val="004836FB"/>
    <w:rsid w:val="00483C3C"/>
    <w:rsid w:val="00483D77"/>
    <w:rsid w:val="00483F46"/>
    <w:rsid w:val="00484746"/>
    <w:rsid w:val="00484976"/>
    <w:rsid w:val="00484AF8"/>
    <w:rsid w:val="00484D0B"/>
    <w:rsid w:val="00484DEE"/>
    <w:rsid w:val="00484EC6"/>
    <w:rsid w:val="00484F48"/>
    <w:rsid w:val="004850F9"/>
    <w:rsid w:val="00485490"/>
    <w:rsid w:val="00485508"/>
    <w:rsid w:val="00485AC7"/>
    <w:rsid w:val="00485B13"/>
    <w:rsid w:val="00485D56"/>
    <w:rsid w:val="004864AA"/>
    <w:rsid w:val="00486725"/>
    <w:rsid w:val="004869D8"/>
    <w:rsid w:val="0048714F"/>
    <w:rsid w:val="00487336"/>
    <w:rsid w:val="0048780B"/>
    <w:rsid w:val="00487A9B"/>
    <w:rsid w:val="00487AC2"/>
    <w:rsid w:val="00487DBA"/>
    <w:rsid w:val="00487E78"/>
    <w:rsid w:val="004903A7"/>
    <w:rsid w:val="004904BA"/>
    <w:rsid w:val="0049081C"/>
    <w:rsid w:val="00490B29"/>
    <w:rsid w:val="004913B0"/>
    <w:rsid w:val="00491913"/>
    <w:rsid w:val="00491FF3"/>
    <w:rsid w:val="0049227F"/>
    <w:rsid w:val="004923AC"/>
    <w:rsid w:val="00492449"/>
    <w:rsid w:val="00492633"/>
    <w:rsid w:val="00492702"/>
    <w:rsid w:val="00492814"/>
    <w:rsid w:val="0049292D"/>
    <w:rsid w:val="004929E5"/>
    <w:rsid w:val="004929ED"/>
    <w:rsid w:val="00492C8E"/>
    <w:rsid w:val="00492CF7"/>
    <w:rsid w:val="004931CC"/>
    <w:rsid w:val="0049322D"/>
    <w:rsid w:val="00493517"/>
    <w:rsid w:val="00493716"/>
    <w:rsid w:val="00493BFD"/>
    <w:rsid w:val="00493C70"/>
    <w:rsid w:val="004940CF"/>
    <w:rsid w:val="00494542"/>
    <w:rsid w:val="0049499C"/>
    <w:rsid w:val="00494AAA"/>
    <w:rsid w:val="00495302"/>
    <w:rsid w:val="00495782"/>
    <w:rsid w:val="00495B5C"/>
    <w:rsid w:val="00495D6B"/>
    <w:rsid w:val="00495FE5"/>
    <w:rsid w:val="00496AA2"/>
    <w:rsid w:val="00497129"/>
    <w:rsid w:val="004976EA"/>
    <w:rsid w:val="00497A2E"/>
    <w:rsid w:val="00497B70"/>
    <w:rsid w:val="00497CA8"/>
    <w:rsid w:val="004A0304"/>
    <w:rsid w:val="004A045E"/>
    <w:rsid w:val="004A053B"/>
    <w:rsid w:val="004A05BD"/>
    <w:rsid w:val="004A0A22"/>
    <w:rsid w:val="004A0AB2"/>
    <w:rsid w:val="004A0BC5"/>
    <w:rsid w:val="004A0BF2"/>
    <w:rsid w:val="004A0CBD"/>
    <w:rsid w:val="004A14E5"/>
    <w:rsid w:val="004A161A"/>
    <w:rsid w:val="004A1DFA"/>
    <w:rsid w:val="004A1E00"/>
    <w:rsid w:val="004A1EC3"/>
    <w:rsid w:val="004A1F3A"/>
    <w:rsid w:val="004A2B94"/>
    <w:rsid w:val="004A2EB1"/>
    <w:rsid w:val="004A3468"/>
    <w:rsid w:val="004A356B"/>
    <w:rsid w:val="004A3719"/>
    <w:rsid w:val="004A39CD"/>
    <w:rsid w:val="004A3AB8"/>
    <w:rsid w:val="004A3C81"/>
    <w:rsid w:val="004A3E5E"/>
    <w:rsid w:val="004A421B"/>
    <w:rsid w:val="004A4223"/>
    <w:rsid w:val="004A46CD"/>
    <w:rsid w:val="004A47E7"/>
    <w:rsid w:val="004A4ED3"/>
    <w:rsid w:val="004A5029"/>
    <w:rsid w:val="004A5129"/>
    <w:rsid w:val="004A520B"/>
    <w:rsid w:val="004A525D"/>
    <w:rsid w:val="004A534F"/>
    <w:rsid w:val="004A556B"/>
    <w:rsid w:val="004A59F3"/>
    <w:rsid w:val="004A5BB5"/>
    <w:rsid w:val="004A6361"/>
    <w:rsid w:val="004A653D"/>
    <w:rsid w:val="004A6733"/>
    <w:rsid w:val="004A7058"/>
    <w:rsid w:val="004A70F7"/>
    <w:rsid w:val="004A7272"/>
    <w:rsid w:val="004A7A2D"/>
    <w:rsid w:val="004A7B7E"/>
    <w:rsid w:val="004A7CD8"/>
    <w:rsid w:val="004A7D23"/>
    <w:rsid w:val="004A7FBD"/>
    <w:rsid w:val="004B012C"/>
    <w:rsid w:val="004B0156"/>
    <w:rsid w:val="004B0177"/>
    <w:rsid w:val="004B04AB"/>
    <w:rsid w:val="004B060B"/>
    <w:rsid w:val="004B0A06"/>
    <w:rsid w:val="004B0F39"/>
    <w:rsid w:val="004B1455"/>
    <w:rsid w:val="004B149E"/>
    <w:rsid w:val="004B1F71"/>
    <w:rsid w:val="004B2399"/>
    <w:rsid w:val="004B249B"/>
    <w:rsid w:val="004B259E"/>
    <w:rsid w:val="004B2806"/>
    <w:rsid w:val="004B2A8D"/>
    <w:rsid w:val="004B2AF6"/>
    <w:rsid w:val="004B34FB"/>
    <w:rsid w:val="004B3A89"/>
    <w:rsid w:val="004B3B10"/>
    <w:rsid w:val="004B3B53"/>
    <w:rsid w:val="004B416E"/>
    <w:rsid w:val="004B4586"/>
    <w:rsid w:val="004B4728"/>
    <w:rsid w:val="004B4765"/>
    <w:rsid w:val="004B4863"/>
    <w:rsid w:val="004B4D4B"/>
    <w:rsid w:val="004B5027"/>
    <w:rsid w:val="004B505A"/>
    <w:rsid w:val="004B5109"/>
    <w:rsid w:val="004B5235"/>
    <w:rsid w:val="004B5ABB"/>
    <w:rsid w:val="004B5C36"/>
    <w:rsid w:val="004B602F"/>
    <w:rsid w:val="004B6489"/>
    <w:rsid w:val="004B6BCC"/>
    <w:rsid w:val="004B6E22"/>
    <w:rsid w:val="004B6E5E"/>
    <w:rsid w:val="004B73C3"/>
    <w:rsid w:val="004B759B"/>
    <w:rsid w:val="004B75A9"/>
    <w:rsid w:val="004B7B6E"/>
    <w:rsid w:val="004B7B9C"/>
    <w:rsid w:val="004B7CC6"/>
    <w:rsid w:val="004B7EDA"/>
    <w:rsid w:val="004C0633"/>
    <w:rsid w:val="004C0BC6"/>
    <w:rsid w:val="004C0C1A"/>
    <w:rsid w:val="004C0DEA"/>
    <w:rsid w:val="004C0F6E"/>
    <w:rsid w:val="004C13AE"/>
    <w:rsid w:val="004C14D5"/>
    <w:rsid w:val="004C1AF0"/>
    <w:rsid w:val="004C1B7B"/>
    <w:rsid w:val="004C1E15"/>
    <w:rsid w:val="004C209D"/>
    <w:rsid w:val="004C2432"/>
    <w:rsid w:val="004C2596"/>
    <w:rsid w:val="004C2DEF"/>
    <w:rsid w:val="004C2EAA"/>
    <w:rsid w:val="004C348F"/>
    <w:rsid w:val="004C3670"/>
    <w:rsid w:val="004C3827"/>
    <w:rsid w:val="004C3DCB"/>
    <w:rsid w:val="004C4045"/>
    <w:rsid w:val="004C497C"/>
    <w:rsid w:val="004C49E7"/>
    <w:rsid w:val="004C4FD7"/>
    <w:rsid w:val="004C5248"/>
    <w:rsid w:val="004C52EA"/>
    <w:rsid w:val="004C581C"/>
    <w:rsid w:val="004C5D3A"/>
    <w:rsid w:val="004C5F87"/>
    <w:rsid w:val="004C60BB"/>
    <w:rsid w:val="004C682B"/>
    <w:rsid w:val="004C6BC0"/>
    <w:rsid w:val="004C6D12"/>
    <w:rsid w:val="004C6F09"/>
    <w:rsid w:val="004C7674"/>
    <w:rsid w:val="004C7885"/>
    <w:rsid w:val="004C78E0"/>
    <w:rsid w:val="004C79B5"/>
    <w:rsid w:val="004C7A34"/>
    <w:rsid w:val="004C7AF8"/>
    <w:rsid w:val="004C7F7A"/>
    <w:rsid w:val="004C7FFE"/>
    <w:rsid w:val="004D0287"/>
    <w:rsid w:val="004D0582"/>
    <w:rsid w:val="004D076D"/>
    <w:rsid w:val="004D0DA1"/>
    <w:rsid w:val="004D1098"/>
    <w:rsid w:val="004D1881"/>
    <w:rsid w:val="004D1D92"/>
    <w:rsid w:val="004D23F1"/>
    <w:rsid w:val="004D247E"/>
    <w:rsid w:val="004D28D5"/>
    <w:rsid w:val="004D29D1"/>
    <w:rsid w:val="004D29E0"/>
    <w:rsid w:val="004D2AEE"/>
    <w:rsid w:val="004D2E14"/>
    <w:rsid w:val="004D3142"/>
    <w:rsid w:val="004D37E0"/>
    <w:rsid w:val="004D3AE4"/>
    <w:rsid w:val="004D3C60"/>
    <w:rsid w:val="004D3EFB"/>
    <w:rsid w:val="004D4363"/>
    <w:rsid w:val="004D4AD3"/>
    <w:rsid w:val="004D4B0C"/>
    <w:rsid w:val="004D5412"/>
    <w:rsid w:val="004D56CE"/>
    <w:rsid w:val="004D5D2B"/>
    <w:rsid w:val="004D5E08"/>
    <w:rsid w:val="004D62D0"/>
    <w:rsid w:val="004D6380"/>
    <w:rsid w:val="004D644A"/>
    <w:rsid w:val="004D69C0"/>
    <w:rsid w:val="004D6C9B"/>
    <w:rsid w:val="004D6DC4"/>
    <w:rsid w:val="004D6F36"/>
    <w:rsid w:val="004D7130"/>
    <w:rsid w:val="004D71D4"/>
    <w:rsid w:val="004D73FD"/>
    <w:rsid w:val="004D7CBD"/>
    <w:rsid w:val="004D7CE8"/>
    <w:rsid w:val="004D7F3A"/>
    <w:rsid w:val="004E03C0"/>
    <w:rsid w:val="004E0486"/>
    <w:rsid w:val="004E06D6"/>
    <w:rsid w:val="004E0719"/>
    <w:rsid w:val="004E0EAE"/>
    <w:rsid w:val="004E12D8"/>
    <w:rsid w:val="004E17A6"/>
    <w:rsid w:val="004E183A"/>
    <w:rsid w:val="004E193A"/>
    <w:rsid w:val="004E1A85"/>
    <w:rsid w:val="004E1ED4"/>
    <w:rsid w:val="004E24F2"/>
    <w:rsid w:val="004E2A26"/>
    <w:rsid w:val="004E2A39"/>
    <w:rsid w:val="004E2F8C"/>
    <w:rsid w:val="004E2FED"/>
    <w:rsid w:val="004E325F"/>
    <w:rsid w:val="004E3305"/>
    <w:rsid w:val="004E3320"/>
    <w:rsid w:val="004E350C"/>
    <w:rsid w:val="004E3875"/>
    <w:rsid w:val="004E3B46"/>
    <w:rsid w:val="004E3CAF"/>
    <w:rsid w:val="004E423E"/>
    <w:rsid w:val="004E476E"/>
    <w:rsid w:val="004E49A5"/>
    <w:rsid w:val="004E4A25"/>
    <w:rsid w:val="004E5646"/>
    <w:rsid w:val="004E59A0"/>
    <w:rsid w:val="004E5C97"/>
    <w:rsid w:val="004E5DD1"/>
    <w:rsid w:val="004E5E9B"/>
    <w:rsid w:val="004E608A"/>
    <w:rsid w:val="004E61FB"/>
    <w:rsid w:val="004E61FE"/>
    <w:rsid w:val="004E6663"/>
    <w:rsid w:val="004E6C3B"/>
    <w:rsid w:val="004E6CF2"/>
    <w:rsid w:val="004E6EA5"/>
    <w:rsid w:val="004E7E20"/>
    <w:rsid w:val="004E7E91"/>
    <w:rsid w:val="004E7FD1"/>
    <w:rsid w:val="004F0049"/>
    <w:rsid w:val="004F012C"/>
    <w:rsid w:val="004F050D"/>
    <w:rsid w:val="004F0709"/>
    <w:rsid w:val="004F07D1"/>
    <w:rsid w:val="004F0D23"/>
    <w:rsid w:val="004F14D1"/>
    <w:rsid w:val="004F1719"/>
    <w:rsid w:val="004F17E7"/>
    <w:rsid w:val="004F1881"/>
    <w:rsid w:val="004F190F"/>
    <w:rsid w:val="004F1B3A"/>
    <w:rsid w:val="004F1BD5"/>
    <w:rsid w:val="004F2521"/>
    <w:rsid w:val="004F27DC"/>
    <w:rsid w:val="004F2DED"/>
    <w:rsid w:val="004F2FE5"/>
    <w:rsid w:val="004F32CE"/>
    <w:rsid w:val="004F3C81"/>
    <w:rsid w:val="004F3D59"/>
    <w:rsid w:val="004F3FF9"/>
    <w:rsid w:val="004F4546"/>
    <w:rsid w:val="004F4574"/>
    <w:rsid w:val="004F48B9"/>
    <w:rsid w:val="004F49E1"/>
    <w:rsid w:val="004F4ABD"/>
    <w:rsid w:val="004F4C6C"/>
    <w:rsid w:val="004F4EA4"/>
    <w:rsid w:val="004F4F1F"/>
    <w:rsid w:val="004F5210"/>
    <w:rsid w:val="004F5254"/>
    <w:rsid w:val="004F52BA"/>
    <w:rsid w:val="004F53B4"/>
    <w:rsid w:val="004F5853"/>
    <w:rsid w:val="004F5880"/>
    <w:rsid w:val="004F5934"/>
    <w:rsid w:val="004F59CE"/>
    <w:rsid w:val="004F5EEF"/>
    <w:rsid w:val="004F60EA"/>
    <w:rsid w:val="004F6348"/>
    <w:rsid w:val="004F69D0"/>
    <w:rsid w:val="004F6F62"/>
    <w:rsid w:val="004F7001"/>
    <w:rsid w:val="004F704D"/>
    <w:rsid w:val="004F7119"/>
    <w:rsid w:val="004F74EE"/>
    <w:rsid w:val="004F77C2"/>
    <w:rsid w:val="004F77E5"/>
    <w:rsid w:val="004F7878"/>
    <w:rsid w:val="004F7BD1"/>
    <w:rsid w:val="00500103"/>
    <w:rsid w:val="00500174"/>
    <w:rsid w:val="005004F3"/>
    <w:rsid w:val="0050054B"/>
    <w:rsid w:val="005005B4"/>
    <w:rsid w:val="00500A09"/>
    <w:rsid w:val="00500B86"/>
    <w:rsid w:val="00500D3C"/>
    <w:rsid w:val="00500D6E"/>
    <w:rsid w:val="00500E22"/>
    <w:rsid w:val="00500F7B"/>
    <w:rsid w:val="0050114B"/>
    <w:rsid w:val="00501398"/>
    <w:rsid w:val="0050139B"/>
    <w:rsid w:val="00501451"/>
    <w:rsid w:val="005014A5"/>
    <w:rsid w:val="00501665"/>
    <w:rsid w:val="00501BEA"/>
    <w:rsid w:val="00501E04"/>
    <w:rsid w:val="005020C1"/>
    <w:rsid w:val="005024A0"/>
    <w:rsid w:val="00502514"/>
    <w:rsid w:val="0050275B"/>
    <w:rsid w:val="00502C05"/>
    <w:rsid w:val="00502E8A"/>
    <w:rsid w:val="00502F7B"/>
    <w:rsid w:val="00503049"/>
    <w:rsid w:val="00503197"/>
    <w:rsid w:val="0050378E"/>
    <w:rsid w:val="0050388C"/>
    <w:rsid w:val="005038E5"/>
    <w:rsid w:val="00503DD4"/>
    <w:rsid w:val="00503F0D"/>
    <w:rsid w:val="00504107"/>
    <w:rsid w:val="00504156"/>
    <w:rsid w:val="00504236"/>
    <w:rsid w:val="00504C1C"/>
    <w:rsid w:val="00504DAC"/>
    <w:rsid w:val="00504EE7"/>
    <w:rsid w:val="005058C2"/>
    <w:rsid w:val="00505F73"/>
    <w:rsid w:val="00505F9A"/>
    <w:rsid w:val="00505FC1"/>
    <w:rsid w:val="00505FD9"/>
    <w:rsid w:val="00505FF4"/>
    <w:rsid w:val="00506068"/>
    <w:rsid w:val="00506174"/>
    <w:rsid w:val="005065AB"/>
    <w:rsid w:val="00506634"/>
    <w:rsid w:val="00506739"/>
    <w:rsid w:val="00507187"/>
    <w:rsid w:val="005077EF"/>
    <w:rsid w:val="00507C7B"/>
    <w:rsid w:val="00507E14"/>
    <w:rsid w:val="00507E17"/>
    <w:rsid w:val="00507EC3"/>
    <w:rsid w:val="00510889"/>
    <w:rsid w:val="00510DF0"/>
    <w:rsid w:val="0051104A"/>
    <w:rsid w:val="00511356"/>
    <w:rsid w:val="00511CF1"/>
    <w:rsid w:val="00511F18"/>
    <w:rsid w:val="005121A1"/>
    <w:rsid w:val="005125F6"/>
    <w:rsid w:val="005125F8"/>
    <w:rsid w:val="005126CA"/>
    <w:rsid w:val="00512C7F"/>
    <w:rsid w:val="00512D28"/>
    <w:rsid w:val="00512D96"/>
    <w:rsid w:val="00512E4D"/>
    <w:rsid w:val="0051306F"/>
    <w:rsid w:val="005130EA"/>
    <w:rsid w:val="005132EB"/>
    <w:rsid w:val="0051374E"/>
    <w:rsid w:val="00513D2D"/>
    <w:rsid w:val="00513DBB"/>
    <w:rsid w:val="00513E5F"/>
    <w:rsid w:val="00513E78"/>
    <w:rsid w:val="00513EE3"/>
    <w:rsid w:val="0051408C"/>
    <w:rsid w:val="00514222"/>
    <w:rsid w:val="005145B3"/>
    <w:rsid w:val="005145EA"/>
    <w:rsid w:val="0051498C"/>
    <w:rsid w:val="00514CC6"/>
    <w:rsid w:val="00515915"/>
    <w:rsid w:val="005159FB"/>
    <w:rsid w:val="00515D17"/>
    <w:rsid w:val="00515D55"/>
    <w:rsid w:val="00515DF9"/>
    <w:rsid w:val="005161D8"/>
    <w:rsid w:val="0051631F"/>
    <w:rsid w:val="00516453"/>
    <w:rsid w:val="0051645B"/>
    <w:rsid w:val="0051646C"/>
    <w:rsid w:val="005164EC"/>
    <w:rsid w:val="0051661E"/>
    <w:rsid w:val="0051690F"/>
    <w:rsid w:val="005169F8"/>
    <w:rsid w:val="00516C28"/>
    <w:rsid w:val="00516EEA"/>
    <w:rsid w:val="00516F9C"/>
    <w:rsid w:val="00516FD3"/>
    <w:rsid w:val="005172EF"/>
    <w:rsid w:val="0051730A"/>
    <w:rsid w:val="00517762"/>
    <w:rsid w:val="00517DAD"/>
    <w:rsid w:val="00517F73"/>
    <w:rsid w:val="00520041"/>
    <w:rsid w:val="0052029A"/>
    <w:rsid w:val="0052039E"/>
    <w:rsid w:val="00520D23"/>
    <w:rsid w:val="00520D2D"/>
    <w:rsid w:val="005210DC"/>
    <w:rsid w:val="005215C1"/>
    <w:rsid w:val="005217AC"/>
    <w:rsid w:val="00521CA5"/>
    <w:rsid w:val="0052221A"/>
    <w:rsid w:val="005222E2"/>
    <w:rsid w:val="00522384"/>
    <w:rsid w:val="005223CC"/>
    <w:rsid w:val="0052240E"/>
    <w:rsid w:val="00522415"/>
    <w:rsid w:val="0052249D"/>
    <w:rsid w:val="00522A4A"/>
    <w:rsid w:val="00522B07"/>
    <w:rsid w:val="00522BAC"/>
    <w:rsid w:val="00522CAE"/>
    <w:rsid w:val="00522CBF"/>
    <w:rsid w:val="005233C5"/>
    <w:rsid w:val="005236A9"/>
    <w:rsid w:val="005239A2"/>
    <w:rsid w:val="005239E9"/>
    <w:rsid w:val="00523D29"/>
    <w:rsid w:val="0052416C"/>
    <w:rsid w:val="005242E4"/>
    <w:rsid w:val="00524341"/>
    <w:rsid w:val="0052499F"/>
    <w:rsid w:val="00524F53"/>
    <w:rsid w:val="005250B7"/>
    <w:rsid w:val="005252D1"/>
    <w:rsid w:val="005255ED"/>
    <w:rsid w:val="00525612"/>
    <w:rsid w:val="00525B7B"/>
    <w:rsid w:val="0052683B"/>
    <w:rsid w:val="00526A4B"/>
    <w:rsid w:val="00526D44"/>
    <w:rsid w:val="00526F4F"/>
    <w:rsid w:val="00527398"/>
    <w:rsid w:val="0052760B"/>
    <w:rsid w:val="00527722"/>
    <w:rsid w:val="0052775E"/>
    <w:rsid w:val="00527A23"/>
    <w:rsid w:val="00527C2F"/>
    <w:rsid w:val="0053002C"/>
    <w:rsid w:val="0053011E"/>
    <w:rsid w:val="00530236"/>
    <w:rsid w:val="005302AF"/>
    <w:rsid w:val="005302D3"/>
    <w:rsid w:val="0053071B"/>
    <w:rsid w:val="005308F3"/>
    <w:rsid w:val="00530A6F"/>
    <w:rsid w:val="00530EF5"/>
    <w:rsid w:val="00531030"/>
    <w:rsid w:val="005310C6"/>
    <w:rsid w:val="005311AA"/>
    <w:rsid w:val="005311EC"/>
    <w:rsid w:val="00531469"/>
    <w:rsid w:val="005318D7"/>
    <w:rsid w:val="00531FDA"/>
    <w:rsid w:val="00532370"/>
    <w:rsid w:val="005329D7"/>
    <w:rsid w:val="00532CA9"/>
    <w:rsid w:val="00532E56"/>
    <w:rsid w:val="00532ED8"/>
    <w:rsid w:val="00533296"/>
    <w:rsid w:val="005336B1"/>
    <w:rsid w:val="0053373C"/>
    <w:rsid w:val="005342B3"/>
    <w:rsid w:val="005346A6"/>
    <w:rsid w:val="005348BF"/>
    <w:rsid w:val="005348F4"/>
    <w:rsid w:val="00534956"/>
    <w:rsid w:val="00534975"/>
    <w:rsid w:val="00534DDD"/>
    <w:rsid w:val="005353C2"/>
    <w:rsid w:val="005356C4"/>
    <w:rsid w:val="00535F96"/>
    <w:rsid w:val="005362C4"/>
    <w:rsid w:val="00537636"/>
    <w:rsid w:val="00537942"/>
    <w:rsid w:val="00537B92"/>
    <w:rsid w:val="00537E20"/>
    <w:rsid w:val="00537F1D"/>
    <w:rsid w:val="0054012D"/>
    <w:rsid w:val="0054018E"/>
    <w:rsid w:val="00540307"/>
    <w:rsid w:val="00540A3F"/>
    <w:rsid w:val="005410BB"/>
    <w:rsid w:val="00541494"/>
    <w:rsid w:val="005414E7"/>
    <w:rsid w:val="00541984"/>
    <w:rsid w:val="00541D06"/>
    <w:rsid w:val="00541D41"/>
    <w:rsid w:val="005420B7"/>
    <w:rsid w:val="00542214"/>
    <w:rsid w:val="005422F5"/>
    <w:rsid w:val="0054234F"/>
    <w:rsid w:val="005424BC"/>
    <w:rsid w:val="00542B93"/>
    <w:rsid w:val="00543256"/>
    <w:rsid w:val="0054338A"/>
    <w:rsid w:val="005435B3"/>
    <w:rsid w:val="005437F4"/>
    <w:rsid w:val="005438B6"/>
    <w:rsid w:val="00543F24"/>
    <w:rsid w:val="0054404C"/>
    <w:rsid w:val="0054430B"/>
    <w:rsid w:val="00544314"/>
    <w:rsid w:val="00544571"/>
    <w:rsid w:val="005447BE"/>
    <w:rsid w:val="005448C3"/>
    <w:rsid w:val="00544A65"/>
    <w:rsid w:val="00544C3C"/>
    <w:rsid w:val="00544CE2"/>
    <w:rsid w:val="00544FD7"/>
    <w:rsid w:val="00545072"/>
    <w:rsid w:val="00545244"/>
    <w:rsid w:val="00546371"/>
    <w:rsid w:val="0054652F"/>
    <w:rsid w:val="005465D5"/>
    <w:rsid w:val="0054671F"/>
    <w:rsid w:val="0054685A"/>
    <w:rsid w:val="00546972"/>
    <w:rsid w:val="00546A41"/>
    <w:rsid w:val="00546E42"/>
    <w:rsid w:val="00546E6C"/>
    <w:rsid w:val="00547050"/>
    <w:rsid w:val="0054706D"/>
    <w:rsid w:val="0054714C"/>
    <w:rsid w:val="005472FA"/>
    <w:rsid w:val="005474B5"/>
    <w:rsid w:val="00547A86"/>
    <w:rsid w:val="00547EA3"/>
    <w:rsid w:val="005505D6"/>
    <w:rsid w:val="005506FC"/>
    <w:rsid w:val="00550C14"/>
    <w:rsid w:val="00551248"/>
    <w:rsid w:val="005514DF"/>
    <w:rsid w:val="00551856"/>
    <w:rsid w:val="00551ACC"/>
    <w:rsid w:val="00551CA5"/>
    <w:rsid w:val="00551D75"/>
    <w:rsid w:val="00551E69"/>
    <w:rsid w:val="005522C9"/>
    <w:rsid w:val="005523BE"/>
    <w:rsid w:val="00552749"/>
    <w:rsid w:val="005529A5"/>
    <w:rsid w:val="00552CBC"/>
    <w:rsid w:val="005533C7"/>
    <w:rsid w:val="00553F23"/>
    <w:rsid w:val="00554166"/>
    <w:rsid w:val="00554620"/>
    <w:rsid w:val="00554A98"/>
    <w:rsid w:val="00554ECE"/>
    <w:rsid w:val="0055503A"/>
    <w:rsid w:val="0055594A"/>
    <w:rsid w:val="00555AB3"/>
    <w:rsid w:val="00555B98"/>
    <w:rsid w:val="00555CCE"/>
    <w:rsid w:val="00555F42"/>
    <w:rsid w:val="0055617C"/>
    <w:rsid w:val="00556877"/>
    <w:rsid w:val="005568E5"/>
    <w:rsid w:val="00556B13"/>
    <w:rsid w:val="00556F7C"/>
    <w:rsid w:val="00557111"/>
    <w:rsid w:val="005571E2"/>
    <w:rsid w:val="005577FA"/>
    <w:rsid w:val="00557C86"/>
    <w:rsid w:val="00557CF7"/>
    <w:rsid w:val="00557D4E"/>
    <w:rsid w:val="00557DDD"/>
    <w:rsid w:val="00557E15"/>
    <w:rsid w:val="00557F64"/>
    <w:rsid w:val="00557FA2"/>
    <w:rsid w:val="0056015B"/>
    <w:rsid w:val="0056043C"/>
    <w:rsid w:val="005604FF"/>
    <w:rsid w:val="00560934"/>
    <w:rsid w:val="00560993"/>
    <w:rsid w:val="005609F7"/>
    <w:rsid w:val="00560BFE"/>
    <w:rsid w:val="00560EBE"/>
    <w:rsid w:val="0056147D"/>
    <w:rsid w:val="00561958"/>
    <w:rsid w:val="005619EF"/>
    <w:rsid w:val="00561B46"/>
    <w:rsid w:val="00561E88"/>
    <w:rsid w:val="0056253D"/>
    <w:rsid w:val="0056266B"/>
    <w:rsid w:val="0056286A"/>
    <w:rsid w:val="00562B2E"/>
    <w:rsid w:val="00562C48"/>
    <w:rsid w:val="00563067"/>
    <w:rsid w:val="00563536"/>
    <w:rsid w:val="00563670"/>
    <w:rsid w:val="00563B18"/>
    <w:rsid w:val="00564104"/>
    <w:rsid w:val="00564156"/>
    <w:rsid w:val="005646E4"/>
    <w:rsid w:val="00564A32"/>
    <w:rsid w:val="00564BCA"/>
    <w:rsid w:val="00564CE4"/>
    <w:rsid w:val="00565012"/>
    <w:rsid w:val="005652D9"/>
    <w:rsid w:val="0056588F"/>
    <w:rsid w:val="00565CE3"/>
    <w:rsid w:val="00565D1C"/>
    <w:rsid w:val="00565F01"/>
    <w:rsid w:val="005662D8"/>
    <w:rsid w:val="00566324"/>
    <w:rsid w:val="00566972"/>
    <w:rsid w:val="00566B6D"/>
    <w:rsid w:val="00567138"/>
    <w:rsid w:val="005678E1"/>
    <w:rsid w:val="00567B6F"/>
    <w:rsid w:val="005704E5"/>
    <w:rsid w:val="00570514"/>
    <w:rsid w:val="00570847"/>
    <w:rsid w:val="005708C9"/>
    <w:rsid w:val="0057092E"/>
    <w:rsid w:val="00571399"/>
    <w:rsid w:val="0057168A"/>
    <w:rsid w:val="005718FA"/>
    <w:rsid w:val="00571CFC"/>
    <w:rsid w:val="0057214A"/>
    <w:rsid w:val="00572E87"/>
    <w:rsid w:val="005731CA"/>
    <w:rsid w:val="005732C8"/>
    <w:rsid w:val="005733CB"/>
    <w:rsid w:val="0057372A"/>
    <w:rsid w:val="0057377C"/>
    <w:rsid w:val="00573AF9"/>
    <w:rsid w:val="00573C90"/>
    <w:rsid w:val="00573D9E"/>
    <w:rsid w:val="005740C3"/>
    <w:rsid w:val="00574159"/>
    <w:rsid w:val="0057523D"/>
    <w:rsid w:val="005754A3"/>
    <w:rsid w:val="005757B1"/>
    <w:rsid w:val="00575809"/>
    <w:rsid w:val="005758B7"/>
    <w:rsid w:val="00575A50"/>
    <w:rsid w:val="00575C03"/>
    <w:rsid w:val="00575FC7"/>
    <w:rsid w:val="005760D3"/>
    <w:rsid w:val="005761BB"/>
    <w:rsid w:val="005761D1"/>
    <w:rsid w:val="005763FC"/>
    <w:rsid w:val="00576478"/>
    <w:rsid w:val="00576C1A"/>
    <w:rsid w:val="00576C5C"/>
    <w:rsid w:val="00576E2C"/>
    <w:rsid w:val="00576FBF"/>
    <w:rsid w:val="00577077"/>
    <w:rsid w:val="00577238"/>
    <w:rsid w:val="0057742A"/>
    <w:rsid w:val="00577798"/>
    <w:rsid w:val="00577C1C"/>
    <w:rsid w:val="00577D22"/>
    <w:rsid w:val="005800DC"/>
    <w:rsid w:val="005802B3"/>
    <w:rsid w:val="005804C9"/>
    <w:rsid w:val="00580871"/>
    <w:rsid w:val="005808FB"/>
    <w:rsid w:val="00580D4D"/>
    <w:rsid w:val="00580E2F"/>
    <w:rsid w:val="00581006"/>
    <w:rsid w:val="0058124E"/>
    <w:rsid w:val="0058140B"/>
    <w:rsid w:val="00581431"/>
    <w:rsid w:val="005817C6"/>
    <w:rsid w:val="00581B74"/>
    <w:rsid w:val="005820C8"/>
    <w:rsid w:val="00582451"/>
    <w:rsid w:val="005824AB"/>
    <w:rsid w:val="005827F0"/>
    <w:rsid w:val="0058288A"/>
    <w:rsid w:val="005829BE"/>
    <w:rsid w:val="00582F5A"/>
    <w:rsid w:val="0058304D"/>
    <w:rsid w:val="005830BB"/>
    <w:rsid w:val="00583121"/>
    <w:rsid w:val="005836A9"/>
    <w:rsid w:val="005839D4"/>
    <w:rsid w:val="00583A6B"/>
    <w:rsid w:val="00583B8F"/>
    <w:rsid w:val="00583C4D"/>
    <w:rsid w:val="00583F23"/>
    <w:rsid w:val="00584333"/>
    <w:rsid w:val="00584987"/>
    <w:rsid w:val="0058516B"/>
    <w:rsid w:val="00585235"/>
    <w:rsid w:val="005857FD"/>
    <w:rsid w:val="00585CFF"/>
    <w:rsid w:val="00585D2E"/>
    <w:rsid w:val="00585E98"/>
    <w:rsid w:val="00585EAE"/>
    <w:rsid w:val="00585F39"/>
    <w:rsid w:val="00585F71"/>
    <w:rsid w:val="005863E2"/>
    <w:rsid w:val="00586673"/>
    <w:rsid w:val="00586D71"/>
    <w:rsid w:val="00586F5E"/>
    <w:rsid w:val="0058742A"/>
    <w:rsid w:val="005879E4"/>
    <w:rsid w:val="00587BC5"/>
    <w:rsid w:val="00587E4C"/>
    <w:rsid w:val="00587EF4"/>
    <w:rsid w:val="0059012B"/>
    <w:rsid w:val="00590251"/>
    <w:rsid w:val="005909B5"/>
    <w:rsid w:val="00591031"/>
    <w:rsid w:val="0059127F"/>
    <w:rsid w:val="00591562"/>
    <w:rsid w:val="005916F9"/>
    <w:rsid w:val="00591878"/>
    <w:rsid w:val="00591C24"/>
    <w:rsid w:val="00591F4B"/>
    <w:rsid w:val="005920A5"/>
    <w:rsid w:val="005923DC"/>
    <w:rsid w:val="0059294D"/>
    <w:rsid w:val="00592C98"/>
    <w:rsid w:val="00592CE8"/>
    <w:rsid w:val="00593166"/>
    <w:rsid w:val="0059399C"/>
    <w:rsid w:val="005939FD"/>
    <w:rsid w:val="00593BD2"/>
    <w:rsid w:val="00593BF9"/>
    <w:rsid w:val="00593D4A"/>
    <w:rsid w:val="00593EB3"/>
    <w:rsid w:val="00594091"/>
    <w:rsid w:val="0059412E"/>
    <w:rsid w:val="00594708"/>
    <w:rsid w:val="00594800"/>
    <w:rsid w:val="005951E9"/>
    <w:rsid w:val="005951FD"/>
    <w:rsid w:val="00595447"/>
    <w:rsid w:val="0059563D"/>
    <w:rsid w:val="00595775"/>
    <w:rsid w:val="0059589E"/>
    <w:rsid w:val="005958E2"/>
    <w:rsid w:val="00595D3A"/>
    <w:rsid w:val="005966F5"/>
    <w:rsid w:val="0059672E"/>
    <w:rsid w:val="0059688F"/>
    <w:rsid w:val="0059690A"/>
    <w:rsid w:val="00596AF2"/>
    <w:rsid w:val="00596F9C"/>
    <w:rsid w:val="00597437"/>
    <w:rsid w:val="0059746D"/>
    <w:rsid w:val="00597833"/>
    <w:rsid w:val="005A00C3"/>
    <w:rsid w:val="005A0271"/>
    <w:rsid w:val="005A0398"/>
    <w:rsid w:val="005A03A1"/>
    <w:rsid w:val="005A083E"/>
    <w:rsid w:val="005A0869"/>
    <w:rsid w:val="005A145D"/>
    <w:rsid w:val="005A1531"/>
    <w:rsid w:val="005A159E"/>
    <w:rsid w:val="005A18D0"/>
    <w:rsid w:val="005A1E09"/>
    <w:rsid w:val="005A2524"/>
    <w:rsid w:val="005A2792"/>
    <w:rsid w:val="005A2DB5"/>
    <w:rsid w:val="005A30A2"/>
    <w:rsid w:val="005A3225"/>
    <w:rsid w:val="005A32DE"/>
    <w:rsid w:val="005A36A7"/>
    <w:rsid w:val="005A37E8"/>
    <w:rsid w:val="005A3A1E"/>
    <w:rsid w:val="005A3B58"/>
    <w:rsid w:val="005A3C2E"/>
    <w:rsid w:val="005A3DEE"/>
    <w:rsid w:val="005A3DF8"/>
    <w:rsid w:val="005A3E63"/>
    <w:rsid w:val="005A4089"/>
    <w:rsid w:val="005A48AD"/>
    <w:rsid w:val="005A4B18"/>
    <w:rsid w:val="005A4B86"/>
    <w:rsid w:val="005A4D1C"/>
    <w:rsid w:val="005A5021"/>
    <w:rsid w:val="005A52EE"/>
    <w:rsid w:val="005A52FC"/>
    <w:rsid w:val="005A550F"/>
    <w:rsid w:val="005A5EF7"/>
    <w:rsid w:val="005A6692"/>
    <w:rsid w:val="005A67D4"/>
    <w:rsid w:val="005A6C54"/>
    <w:rsid w:val="005A6CB7"/>
    <w:rsid w:val="005A6DBB"/>
    <w:rsid w:val="005A6E82"/>
    <w:rsid w:val="005A6F92"/>
    <w:rsid w:val="005A707D"/>
    <w:rsid w:val="005A70AE"/>
    <w:rsid w:val="005A78BC"/>
    <w:rsid w:val="005A7FD8"/>
    <w:rsid w:val="005B0144"/>
    <w:rsid w:val="005B0B55"/>
    <w:rsid w:val="005B0B97"/>
    <w:rsid w:val="005B0FC2"/>
    <w:rsid w:val="005B13BE"/>
    <w:rsid w:val="005B13C9"/>
    <w:rsid w:val="005B153C"/>
    <w:rsid w:val="005B162F"/>
    <w:rsid w:val="005B1870"/>
    <w:rsid w:val="005B1BE9"/>
    <w:rsid w:val="005B1E63"/>
    <w:rsid w:val="005B233D"/>
    <w:rsid w:val="005B2442"/>
    <w:rsid w:val="005B252A"/>
    <w:rsid w:val="005B2AF2"/>
    <w:rsid w:val="005B30AE"/>
    <w:rsid w:val="005B32AE"/>
    <w:rsid w:val="005B35C1"/>
    <w:rsid w:val="005B365E"/>
    <w:rsid w:val="005B37D5"/>
    <w:rsid w:val="005B3CFC"/>
    <w:rsid w:val="005B3FF4"/>
    <w:rsid w:val="005B428A"/>
    <w:rsid w:val="005B4354"/>
    <w:rsid w:val="005B45ED"/>
    <w:rsid w:val="005B46C7"/>
    <w:rsid w:val="005B47EF"/>
    <w:rsid w:val="005B4846"/>
    <w:rsid w:val="005B4A4C"/>
    <w:rsid w:val="005B4B0D"/>
    <w:rsid w:val="005B4B9D"/>
    <w:rsid w:val="005B50F3"/>
    <w:rsid w:val="005B5165"/>
    <w:rsid w:val="005B57DC"/>
    <w:rsid w:val="005B59F0"/>
    <w:rsid w:val="005B5D71"/>
    <w:rsid w:val="005B60E3"/>
    <w:rsid w:val="005B61A4"/>
    <w:rsid w:val="005B63BF"/>
    <w:rsid w:val="005B64EB"/>
    <w:rsid w:val="005B6B3C"/>
    <w:rsid w:val="005B6E19"/>
    <w:rsid w:val="005B71D8"/>
    <w:rsid w:val="005B7393"/>
    <w:rsid w:val="005B788D"/>
    <w:rsid w:val="005B78B4"/>
    <w:rsid w:val="005B7CCA"/>
    <w:rsid w:val="005B7DC3"/>
    <w:rsid w:val="005B7FAB"/>
    <w:rsid w:val="005C04D5"/>
    <w:rsid w:val="005C052F"/>
    <w:rsid w:val="005C0A9E"/>
    <w:rsid w:val="005C0EE4"/>
    <w:rsid w:val="005C10E3"/>
    <w:rsid w:val="005C1172"/>
    <w:rsid w:val="005C126D"/>
    <w:rsid w:val="005C1296"/>
    <w:rsid w:val="005C15E0"/>
    <w:rsid w:val="005C175C"/>
    <w:rsid w:val="005C1A71"/>
    <w:rsid w:val="005C1CD9"/>
    <w:rsid w:val="005C212B"/>
    <w:rsid w:val="005C222D"/>
    <w:rsid w:val="005C255B"/>
    <w:rsid w:val="005C277B"/>
    <w:rsid w:val="005C27B8"/>
    <w:rsid w:val="005C29C1"/>
    <w:rsid w:val="005C2DD6"/>
    <w:rsid w:val="005C3147"/>
    <w:rsid w:val="005C3374"/>
    <w:rsid w:val="005C33A6"/>
    <w:rsid w:val="005C3722"/>
    <w:rsid w:val="005C3757"/>
    <w:rsid w:val="005C397B"/>
    <w:rsid w:val="005C3AAF"/>
    <w:rsid w:val="005C3C54"/>
    <w:rsid w:val="005C3C6D"/>
    <w:rsid w:val="005C3E2C"/>
    <w:rsid w:val="005C44B1"/>
    <w:rsid w:val="005C44CE"/>
    <w:rsid w:val="005C4527"/>
    <w:rsid w:val="005C4592"/>
    <w:rsid w:val="005C493B"/>
    <w:rsid w:val="005C4AD6"/>
    <w:rsid w:val="005C4FEE"/>
    <w:rsid w:val="005C563A"/>
    <w:rsid w:val="005C58CC"/>
    <w:rsid w:val="005C5D2B"/>
    <w:rsid w:val="005C5D75"/>
    <w:rsid w:val="005C5D7E"/>
    <w:rsid w:val="005C5E07"/>
    <w:rsid w:val="005C5F04"/>
    <w:rsid w:val="005C66F2"/>
    <w:rsid w:val="005C6A65"/>
    <w:rsid w:val="005C6E76"/>
    <w:rsid w:val="005C6ED8"/>
    <w:rsid w:val="005C6F13"/>
    <w:rsid w:val="005C7613"/>
    <w:rsid w:val="005C78D5"/>
    <w:rsid w:val="005C793C"/>
    <w:rsid w:val="005C7B0A"/>
    <w:rsid w:val="005C7C5C"/>
    <w:rsid w:val="005C7F40"/>
    <w:rsid w:val="005D0080"/>
    <w:rsid w:val="005D054C"/>
    <w:rsid w:val="005D06AF"/>
    <w:rsid w:val="005D0C0A"/>
    <w:rsid w:val="005D0CF6"/>
    <w:rsid w:val="005D0E34"/>
    <w:rsid w:val="005D0E91"/>
    <w:rsid w:val="005D0F72"/>
    <w:rsid w:val="005D1116"/>
    <w:rsid w:val="005D11AB"/>
    <w:rsid w:val="005D138A"/>
    <w:rsid w:val="005D15ED"/>
    <w:rsid w:val="005D1896"/>
    <w:rsid w:val="005D1C46"/>
    <w:rsid w:val="005D1CD6"/>
    <w:rsid w:val="005D20E7"/>
    <w:rsid w:val="005D2449"/>
    <w:rsid w:val="005D2561"/>
    <w:rsid w:val="005D2B7B"/>
    <w:rsid w:val="005D30FC"/>
    <w:rsid w:val="005D3397"/>
    <w:rsid w:val="005D34A3"/>
    <w:rsid w:val="005D3BB6"/>
    <w:rsid w:val="005D3BF5"/>
    <w:rsid w:val="005D3D62"/>
    <w:rsid w:val="005D3E87"/>
    <w:rsid w:val="005D4359"/>
    <w:rsid w:val="005D45DE"/>
    <w:rsid w:val="005D4657"/>
    <w:rsid w:val="005D4BEA"/>
    <w:rsid w:val="005D4C2F"/>
    <w:rsid w:val="005D5362"/>
    <w:rsid w:val="005D5656"/>
    <w:rsid w:val="005D5759"/>
    <w:rsid w:val="005D591F"/>
    <w:rsid w:val="005D592D"/>
    <w:rsid w:val="005D594F"/>
    <w:rsid w:val="005D5DA3"/>
    <w:rsid w:val="005D5F1E"/>
    <w:rsid w:val="005D634C"/>
    <w:rsid w:val="005D67E4"/>
    <w:rsid w:val="005D68D5"/>
    <w:rsid w:val="005D6B34"/>
    <w:rsid w:val="005D708C"/>
    <w:rsid w:val="005D716E"/>
    <w:rsid w:val="005D7600"/>
    <w:rsid w:val="005D7827"/>
    <w:rsid w:val="005D7843"/>
    <w:rsid w:val="005E01C9"/>
    <w:rsid w:val="005E03A9"/>
    <w:rsid w:val="005E04B7"/>
    <w:rsid w:val="005E0528"/>
    <w:rsid w:val="005E0534"/>
    <w:rsid w:val="005E07F1"/>
    <w:rsid w:val="005E0A2B"/>
    <w:rsid w:val="005E0AF7"/>
    <w:rsid w:val="005E0D5A"/>
    <w:rsid w:val="005E1442"/>
    <w:rsid w:val="005E1F79"/>
    <w:rsid w:val="005E2132"/>
    <w:rsid w:val="005E2287"/>
    <w:rsid w:val="005E2775"/>
    <w:rsid w:val="005E2B27"/>
    <w:rsid w:val="005E3594"/>
    <w:rsid w:val="005E3DE1"/>
    <w:rsid w:val="005E41F8"/>
    <w:rsid w:val="005E4325"/>
    <w:rsid w:val="005E44ED"/>
    <w:rsid w:val="005E454A"/>
    <w:rsid w:val="005E4B56"/>
    <w:rsid w:val="005E5278"/>
    <w:rsid w:val="005E531C"/>
    <w:rsid w:val="005E5397"/>
    <w:rsid w:val="005E6266"/>
    <w:rsid w:val="005E630F"/>
    <w:rsid w:val="005E64EB"/>
    <w:rsid w:val="005E688D"/>
    <w:rsid w:val="005E69C0"/>
    <w:rsid w:val="005E6B4B"/>
    <w:rsid w:val="005E6C28"/>
    <w:rsid w:val="005E6CAC"/>
    <w:rsid w:val="005E6DBA"/>
    <w:rsid w:val="005E6E06"/>
    <w:rsid w:val="005E710E"/>
    <w:rsid w:val="005E726A"/>
    <w:rsid w:val="005E733B"/>
    <w:rsid w:val="005E7420"/>
    <w:rsid w:val="005E757F"/>
    <w:rsid w:val="005E768B"/>
    <w:rsid w:val="005E791D"/>
    <w:rsid w:val="005E7A08"/>
    <w:rsid w:val="005E7AFE"/>
    <w:rsid w:val="005E7D8B"/>
    <w:rsid w:val="005E7ED7"/>
    <w:rsid w:val="005F039E"/>
    <w:rsid w:val="005F09F3"/>
    <w:rsid w:val="005F0B84"/>
    <w:rsid w:val="005F0D50"/>
    <w:rsid w:val="005F0D9F"/>
    <w:rsid w:val="005F0FD3"/>
    <w:rsid w:val="005F1156"/>
    <w:rsid w:val="005F1643"/>
    <w:rsid w:val="005F1DD8"/>
    <w:rsid w:val="005F1E5E"/>
    <w:rsid w:val="005F21CA"/>
    <w:rsid w:val="005F2220"/>
    <w:rsid w:val="005F22D9"/>
    <w:rsid w:val="005F2C2F"/>
    <w:rsid w:val="005F3673"/>
    <w:rsid w:val="005F4017"/>
    <w:rsid w:val="005F45DB"/>
    <w:rsid w:val="005F46D6"/>
    <w:rsid w:val="005F4929"/>
    <w:rsid w:val="005F4A8C"/>
    <w:rsid w:val="005F4EF2"/>
    <w:rsid w:val="005F5730"/>
    <w:rsid w:val="005F57D9"/>
    <w:rsid w:val="005F5813"/>
    <w:rsid w:val="005F5853"/>
    <w:rsid w:val="005F59D4"/>
    <w:rsid w:val="005F621A"/>
    <w:rsid w:val="005F636F"/>
    <w:rsid w:val="005F6572"/>
    <w:rsid w:val="005F67FE"/>
    <w:rsid w:val="005F6C67"/>
    <w:rsid w:val="005F73A0"/>
    <w:rsid w:val="005F74F0"/>
    <w:rsid w:val="005F75D6"/>
    <w:rsid w:val="0060058B"/>
    <w:rsid w:val="006009D2"/>
    <w:rsid w:val="006009FB"/>
    <w:rsid w:val="00600BEB"/>
    <w:rsid w:val="00600DFD"/>
    <w:rsid w:val="00601091"/>
    <w:rsid w:val="006017BD"/>
    <w:rsid w:val="006017CD"/>
    <w:rsid w:val="00601980"/>
    <w:rsid w:val="006019B7"/>
    <w:rsid w:val="00601B0F"/>
    <w:rsid w:val="00601EE1"/>
    <w:rsid w:val="00602098"/>
    <w:rsid w:val="006020D4"/>
    <w:rsid w:val="0060218D"/>
    <w:rsid w:val="0060225C"/>
    <w:rsid w:val="00602C97"/>
    <w:rsid w:val="00603259"/>
    <w:rsid w:val="006036B3"/>
    <w:rsid w:val="006039D2"/>
    <w:rsid w:val="00603A08"/>
    <w:rsid w:val="00603CFC"/>
    <w:rsid w:val="006047DC"/>
    <w:rsid w:val="00604804"/>
    <w:rsid w:val="00604A03"/>
    <w:rsid w:val="00604DC7"/>
    <w:rsid w:val="0060549E"/>
    <w:rsid w:val="00605DA4"/>
    <w:rsid w:val="00605E6F"/>
    <w:rsid w:val="00606416"/>
    <w:rsid w:val="00606712"/>
    <w:rsid w:val="0060679B"/>
    <w:rsid w:val="00606801"/>
    <w:rsid w:val="0060690F"/>
    <w:rsid w:val="00606C02"/>
    <w:rsid w:val="00606C2B"/>
    <w:rsid w:val="00606C84"/>
    <w:rsid w:val="00606CBD"/>
    <w:rsid w:val="00606D7D"/>
    <w:rsid w:val="006071E1"/>
    <w:rsid w:val="006072A6"/>
    <w:rsid w:val="006077D3"/>
    <w:rsid w:val="00607878"/>
    <w:rsid w:val="00607975"/>
    <w:rsid w:val="00607CC0"/>
    <w:rsid w:val="00610714"/>
    <w:rsid w:val="0061078C"/>
    <w:rsid w:val="00610A64"/>
    <w:rsid w:val="00610AA9"/>
    <w:rsid w:val="0061107A"/>
    <w:rsid w:val="006111B4"/>
    <w:rsid w:val="00611240"/>
    <w:rsid w:val="00611446"/>
    <w:rsid w:val="00611464"/>
    <w:rsid w:val="006118D2"/>
    <w:rsid w:val="00611B1F"/>
    <w:rsid w:val="00611D11"/>
    <w:rsid w:val="00611D5F"/>
    <w:rsid w:val="00611D91"/>
    <w:rsid w:val="00612085"/>
    <w:rsid w:val="00612569"/>
    <w:rsid w:val="006126E0"/>
    <w:rsid w:val="006129C4"/>
    <w:rsid w:val="00612A0B"/>
    <w:rsid w:val="00612A92"/>
    <w:rsid w:val="00612CCE"/>
    <w:rsid w:val="00612F2E"/>
    <w:rsid w:val="006133A5"/>
    <w:rsid w:val="006133CE"/>
    <w:rsid w:val="006134FB"/>
    <w:rsid w:val="00613591"/>
    <w:rsid w:val="00613C3D"/>
    <w:rsid w:val="006143DA"/>
    <w:rsid w:val="00614407"/>
    <w:rsid w:val="006147D8"/>
    <w:rsid w:val="006148D6"/>
    <w:rsid w:val="00614951"/>
    <w:rsid w:val="0061506B"/>
    <w:rsid w:val="0061512E"/>
    <w:rsid w:val="00615D80"/>
    <w:rsid w:val="00615DF8"/>
    <w:rsid w:val="006163BA"/>
    <w:rsid w:val="00616675"/>
    <w:rsid w:val="006166BD"/>
    <w:rsid w:val="00616BB5"/>
    <w:rsid w:val="00617917"/>
    <w:rsid w:val="00620229"/>
    <w:rsid w:val="0062055C"/>
    <w:rsid w:val="0062070A"/>
    <w:rsid w:val="00620809"/>
    <w:rsid w:val="00620F34"/>
    <w:rsid w:val="00621264"/>
    <w:rsid w:val="00621770"/>
    <w:rsid w:val="0062193F"/>
    <w:rsid w:val="006219FD"/>
    <w:rsid w:val="00621D1A"/>
    <w:rsid w:val="00622344"/>
    <w:rsid w:val="00622448"/>
    <w:rsid w:val="0062247F"/>
    <w:rsid w:val="00622539"/>
    <w:rsid w:val="0062259C"/>
    <w:rsid w:val="006225B2"/>
    <w:rsid w:val="006225F6"/>
    <w:rsid w:val="00622D39"/>
    <w:rsid w:val="00622F9F"/>
    <w:rsid w:val="00623009"/>
    <w:rsid w:val="00623030"/>
    <w:rsid w:val="00623111"/>
    <w:rsid w:val="006232C5"/>
    <w:rsid w:val="00623363"/>
    <w:rsid w:val="00623571"/>
    <w:rsid w:val="006235DD"/>
    <w:rsid w:val="00623A1A"/>
    <w:rsid w:val="00623B5C"/>
    <w:rsid w:val="00623BA6"/>
    <w:rsid w:val="00623EF2"/>
    <w:rsid w:val="00624094"/>
    <w:rsid w:val="006243EE"/>
    <w:rsid w:val="0062442B"/>
    <w:rsid w:val="006247A2"/>
    <w:rsid w:val="006247BC"/>
    <w:rsid w:val="006249E6"/>
    <w:rsid w:val="00624E07"/>
    <w:rsid w:val="00624F28"/>
    <w:rsid w:val="006251E7"/>
    <w:rsid w:val="00625610"/>
    <w:rsid w:val="00625B23"/>
    <w:rsid w:val="00625F7D"/>
    <w:rsid w:val="006263D1"/>
    <w:rsid w:val="006265A8"/>
    <w:rsid w:val="00626614"/>
    <w:rsid w:val="00626ADE"/>
    <w:rsid w:val="00626B7B"/>
    <w:rsid w:val="00626F50"/>
    <w:rsid w:val="00626F98"/>
    <w:rsid w:val="0062729C"/>
    <w:rsid w:val="0062790A"/>
    <w:rsid w:val="00627A28"/>
    <w:rsid w:val="00627DC9"/>
    <w:rsid w:val="00627ED6"/>
    <w:rsid w:val="00627FEB"/>
    <w:rsid w:val="0063063C"/>
    <w:rsid w:val="0063095D"/>
    <w:rsid w:val="00630BBF"/>
    <w:rsid w:val="00630CE5"/>
    <w:rsid w:val="00631054"/>
    <w:rsid w:val="0063157C"/>
    <w:rsid w:val="006316D6"/>
    <w:rsid w:val="00631A3C"/>
    <w:rsid w:val="00631FD8"/>
    <w:rsid w:val="00632268"/>
    <w:rsid w:val="0063243A"/>
    <w:rsid w:val="00632AAD"/>
    <w:rsid w:val="00632C3E"/>
    <w:rsid w:val="00632C45"/>
    <w:rsid w:val="00632C9F"/>
    <w:rsid w:val="00632D6D"/>
    <w:rsid w:val="00632F14"/>
    <w:rsid w:val="006331B7"/>
    <w:rsid w:val="00633493"/>
    <w:rsid w:val="006338A1"/>
    <w:rsid w:val="006339EB"/>
    <w:rsid w:val="00633C97"/>
    <w:rsid w:val="00633C98"/>
    <w:rsid w:val="00633D12"/>
    <w:rsid w:val="00633D3C"/>
    <w:rsid w:val="00634396"/>
    <w:rsid w:val="006347DF"/>
    <w:rsid w:val="00634EA5"/>
    <w:rsid w:val="0063505F"/>
    <w:rsid w:val="006350C1"/>
    <w:rsid w:val="00635122"/>
    <w:rsid w:val="006356D8"/>
    <w:rsid w:val="0063580C"/>
    <w:rsid w:val="00636760"/>
    <w:rsid w:val="006367E2"/>
    <w:rsid w:val="00636B2B"/>
    <w:rsid w:val="00637224"/>
    <w:rsid w:val="0063759B"/>
    <w:rsid w:val="00640D76"/>
    <w:rsid w:val="00640F4A"/>
    <w:rsid w:val="006415C2"/>
    <w:rsid w:val="00641B15"/>
    <w:rsid w:val="00641FF3"/>
    <w:rsid w:val="00642221"/>
    <w:rsid w:val="0064247D"/>
    <w:rsid w:val="00642849"/>
    <w:rsid w:val="00642A5E"/>
    <w:rsid w:val="00642C5E"/>
    <w:rsid w:val="00642CB7"/>
    <w:rsid w:val="00642FDD"/>
    <w:rsid w:val="0064372E"/>
    <w:rsid w:val="00643862"/>
    <w:rsid w:val="0064391A"/>
    <w:rsid w:val="00643A99"/>
    <w:rsid w:val="0064463F"/>
    <w:rsid w:val="006447A5"/>
    <w:rsid w:val="00644B21"/>
    <w:rsid w:val="00644CEC"/>
    <w:rsid w:val="00644DE6"/>
    <w:rsid w:val="00644E3C"/>
    <w:rsid w:val="00644F04"/>
    <w:rsid w:val="006450F6"/>
    <w:rsid w:val="0064512A"/>
    <w:rsid w:val="006453FF"/>
    <w:rsid w:val="0064567C"/>
    <w:rsid w:val="006462A7"/>
    <w:rsid w:val="00646584"/>
    <w:rsid w:val="006468F7"/>
    <w:rsid w:val="00646C30"/>
    <w:rsid w:val="00646D1E"/>
    <w:rsid w:val="00646D50"/>
    <w:rsid w:val="00646E77"/>
    <w:rsid w:val="006475E1"/>
    <w:rsid w:val="006479A4"/>
    <w:rsid w:val="00647DF9"/>
    <w:rsid w:val="0065090B"/>
    <w:rsid w:val="00650C2A"/>
    <w:rsid w:val="00650E2D"/>
    <w:rsid w:val="006510DB"/>
    <w:rsid w:val="00651107"/>
    <w:rsid w:val="00651260"/>
    <w:rsid w:val="0065164A"/>
    <w:rsid w:val="00651A12"/>
    <w:rsid w:val="00651AB0"/>
    <w:rsid w:val="006520A0"/>
    <w:rsid w:val="006525E7"/>
    <w:rsid w:val="0065267C"/>
    <w:rsid w:val="00652BD9"/>
    <w:rsid w:val="00652D91"/>
    <w:rsid w:val="00653019"/>
    <w:rsid w:val="0065359F"/>
    <w:rsid w:val="00653806"/>
    <w:rsid w:val="00653BE9"/>
    <w:rsid w:val="00653C04"/>
    <w:rsid w:val="00653D61"/>
    <w:rsid w:val="00653DFE"/>
    <w:rsid w:val="006542D4"/>
    <w:rsid w:val="0065433E"/>
    <w:rsid w:val="0065436E"/>
    <w:rsid w:val="0065458D"/>
    <w:rsid w:val="00654A22"/>
    <w:rsid w:val="00654B7E"/>
    <w:rsid w:val="00654B8D"/>
    <w:rsid w:val="00654E92"/>
    <w:rsid w:val="006550E9"/>
    <w:rsid w:val="006557FE"/>
    <w:rsid w:val="00655F5B"/>
    <w:rsid w:val="0065695E"/>
    <w:rsid w:val="00656BA7"/>
    <w:rsid w:val="00656D69"/>
    <w:rsid w:val="0065706F"/>
    <w:rsid w:val="0065711E"/>
    <w:rsid w:val="00657700"/>
    <w:rsid w:val="006578AE"/>
    <w:rsid w:val="00657CEC"/>
    <w:rsid w:val="00660728"/>
    <w:rsid w:val="00660854"/>
    <w:rsid w:val="0066093F"/>
    <w:rsid w:val="00660BB6"/>
    <w:rsid w:val="00660CC6"/>
    <w:rsid w:val="00660EE6"/>
    <w:rsid w:val="006612D1"/>
    <w:rsid w:val="006614EF"/>
    <w:rsid w:val="00661704"/>
    <w:rsid w:val="00661FDD"/>
    <w:rsid w:val="00662051"/>
    <w:rsid w:val="0066213C"/>
    <w:rsid w:val="00662266"/>
    <w:rsid w:val="00662270"/>
    <w:rsid w:val="006622D9"/>
    <w:rsid w:val="006626D9"/>
    <w:rsid w:val="00662E99"/>
    <w:rsid w:val="0066345B"/>
    <w:rsid w:val="0066359F"/>
    <w:rsid w:val="00663914"/>
    <w:rsid w:val="00663AAF"/>
    <w:rsid w:val="00663BED"/>
    <w:rsid w:val="00663C01"/>
    <w:rsid w:val="00664163"/>
    <w:rsid w:val="00664455"/>
    <w:rsid w:val="00664842"/>
    <w:rsid w:val="00664DB0"/>
    <w:rsid w:val="006653B4"/>
    <w:rsid w:val="0066540E"/>
    <w:rsid w:val="006656A4"/>
    <w:rsid w:val="00666142"/>
    <w:rsid w:val="006667E6"/>
    <w:rsid w:val="006669AE"/>
    <w:rsid w:val="00666D55"/>
    <w:rsid w:val="00667086"/>
    <w:rsid w:val="006674A2"/>
    <w:rsid w:val="00667528"/>
    <w:rsid w:val="00667844"/>
    <w:rsid w:val="006679C3"/>
    <w:rsid w:val="00667C93"/>
    <w:rsid w:val="00667EC7"/>
    <w:rsid w:val="00667ED8"/>
    <w:rsid w:val="00670164"/>
    <w:rsid w:val="00670430"/>
    <w:rsid w:val="00670535"/>
    <w:rsid w:val="006708A7"/>
    <w:rsid w:val="00670963"/>
    <w:rsid w:val="0067097C"/>
    <w:rsid w:val="00670C4B"/>
    <w:rsid w:val="00670EAD"/>
    <w:rsid w:val="0067137D"/>
    <w:rsid w:val="006715BA"/>
    <w:rsid w:val="006717DC"/>
    <w:rsid w:val="006719A3"/>
    <w:rsid w:val="00671B7C"/>
    <w:rsid w:val="00671F4C"/>
    <w:rsid w:val="00671FC7"/>
    <w:rsid w:val="006720C4"/>
    <w:rsid w:val="0067232F"/>
    <w:rsid w:val="00672D35"/>
    <w:rsid w:val="00672D54"/>
    <w:rsid w:val="00672ED8"/>
    <w:rsid w:val="00673015"/>
    <w:rsid w:val="006734A6"/>
    <w:rsid w:val="006737DB"/>
    <w:rsid w:val="00673A5C"/>
    <w:rsid w:val="00673BDA"/>
    <w:rsid w:val="00673ED8"/>
    <w:rsid w:val="006743CC"/>
    <w:rsid w:val="00674441"/>
    <w:rsid w:val="00674463"/>
    <w:rsid w:val="006744C0"/>
    <w:rsid w:val="00674A97"/>
    <w:rsid w:val="00674BF2"/>
    <w:rsid w:val="00674C04"/>
    <w:rsid w:val="00674C10"/>
    <w:rsid w:val="00674D28"/>
    <w:rsid w:val="00674D73"/>
    <w:rsid w:val="0067513B"/>
    <w:rsid w:val="00675276"/>
    <w:rsid w:val="00675714"/>
    <w:rsid w:val="00675797"/>
    <w:rsid w:val="00675CFF"/>
    <w:rsid w:val="00675D71"/>
    <w:rsid w:val="00675EF9"/>
    <w:rsid w:val="00676254"/>
    <w:rsid w:val="006766C5"/>
    <w:rsid w:val="00676D7F"/>
    <w:rsid w:val="00676DBD"/>
    <w:rsid w:val="00677121"/>
    <w:rsid w:val="00677205"/>
    <w:rsid w:val="0067734D"/>
    <w:rsid w:val="00677596"/>
    <w:rsid w:val="00677804"/>
    <w:rsid w:val="00677DE7"/>
    <w:rsid w:val="00677F6D"/>
    <w:rsid w:val="00680149"/>
    <w:rsid w:val="006805A0"/>
    <w:rsid w:val="00680702"/>
    <w:rsid w:val="0068075F"/>
    <w:rsid w:val="006808AD"/>
    <w:rsid w:val="006808B3"/>
    <w:rsid w:val="006810A9"/>
    <w:rsid w:val="00681312"/>
    <w:rsid w:val="006816BB"/>
    <w:rsid w:val="0068177B"/>
    <w:rsid w:val="006819C1"/>
    <w:rsid w:val="00681AE8"/>
    <w:rsid w:val="00681BC9"/>
    <w:rsid w:val="00681C49"/>
    <w:rsid w:val="00681DA3"/>
    <w:rsid w:val="00681F79"/>
    <w:rsid w:val="00682BEA"/>
    <w:rsid w:val="00682C32"/>
    <w:rsid w:val="00682FB4"/>
    <w:rsid w:val="006832D6"/>
    <w:rsid w:val="00683593"/>
    <w:rsid w:val="00683D98"/>
    <w:rsid w:val="00684059"/>
    <w:rsid w:val="00684328"/>
    <w:rsid w:val="006843ED"/>
    <w:rsid w:val="00684461"/>
    <w:rsid w:val="006846A0"/>
    <w:rsid w:val="006846D2"/>
    <w:rsid w:val="00684C5B"/>
    <w:rsid w:val="00684D1D"/>
    <w:rsid w:val="00684D76"/>
    <w:rsid w:val="00684E77"/>
    <w:rsid w:val="00684F7D"/>
    <w:rsid w:val="006850DB"/>
    <w:rsid w:val="00685268"/>
    <w:rsid w:val="00685E02"/>
    <w:rsid w:val="006861E2"/>
    <w:rsid w:val="00686867"/>
    <w:rsid w:val="00686EFF"/>
    <w:rsid w:val="00686F40"/>
    <w:rsid w:val="00686F9E"/>
    <w:rsid w:val="006872D2"/>
    <w:rsid w:val="006873A8"/>
    <w:rsid w:val="0068743C"/>
    <w:rsid w:val="006875D7"/>
    <w:rsid w:val="00687813"/>
    <w:rsid w:val="00687B61"/>
    <w:rsid w:val="00687DB0"/>
    <w:rsid w:val="00687DC9"/>
    <w:rsid w:val="00687EEC"/>
    <w:rsid w:val="00687F40"/>
    <w:rsid w:val="0069018D"/>
    <w:rsid w:val="00690662"/>
    <w:rsid w:val="00690AE3"/>
    <w:rsid w:val="00690B63"/>
    <w:rsid w:val="00690FE5"/>
    <w:rsid w:val="006911C9"/>
    <w:rsid w:val="006912D4"/>
    <w:rsid w:val="006913A8"/>
    <w:rsid w:val="00692051"/>
    <w:rsid w:val="006926DA"/>
    <w:rsid w:val="006926EA"/>
    <w:rsid w:val="006927D9"/>
    <w:rsid w:val="00692839"/>
    <w:rsid w:val="00692992"/>
    <w:rsid w:val="00692E6E"/>
    <w:rsid w:val="006930DE"/>
    <w:rsid w:val="00693795"/>
    <w:rsid w:val="0069386E"/>
    <w:rsid w:val="00693C45"/>
    <w:rsid w:val="00693F0C"/>
    <w:rsid w:val="00693F32"/>
    <w:rsid w:val="006941EB"/>
    <w:rsid w:val="0069450E"/>
    <w:rsid w:val="00694A42"/>
    <w:rsid w:val="00694A80"/>
    <w:rsid w:val="00694F6F"/>
    <w:rsid w:val="00694FF5"/>
    <w:rsid w:val="006951BD"/>
    <w:rsid w:val="00695427"/>
    <w:rsid w:val="006955AB"/>
    <w:rsid w:val="0069561A"/>
    <w:rsid w:val="006957BC"/>
    <w:rsid w:val="006958B8"/>
    <w:rsid w:val="00695AE7"/>
    <w:rsid w:val="00695EDD"/>
    <w:rsid w:val="00695F8C"/>
    <w:rsid w:val="006963DE"/>
    <w:rsid w:val="006967AD"/>
    <w:rsid w:val="00696947"/>
    <w:rsid w:val="00697191"/>
    <w:rsid w:val="006971F4"/>
    <w:rsid w:val="0069723A"/>
    <w:rsid w:val="00697288"/>
    <w:rsid w:val="006972AC"/>
    <w:rsid w:val="00697488"/>
    <w:rsid w:val="0069765E"/>
    <w:rsid w:val="00697CD6"/>
    <w:rsid w:val="00697F8B"/>
    <w:rsid w:val="00697F8E"/>
    <w:rsid w:val="006A0129"/>
    <w:rsid w:val="006A029D"/>
    <w:rsid w:val="006A04CB"/>
    <w:rsid w:val="006A0679"/>
    <w:rsid w:val="006A08EF"/>
    <w:rsid w:val="006A08F4"/>
    <w:rsid w:val="006A0B64"/>
    <w:rsid w:val="006A10BF"/>
    <w:rsid w:val="006A1188"/>
    <w:rsid w:val="006A13FE"/>
    <w:rsid w:val="006A1625"/>
    <w:rsid w:val="006A1B35"/>
    <w:rsid w:val="006A1F54"/>
    <w:rsid w:val="006A20A3"/>
    <w:rsid w:val="006A235B"/>
    <w:rsid w:val="006A2382"/>
    <w:rsid w:val="006A28FE"/>
    <w:rsid w:val="006A2C16"/>
    <w:rsid w:val="006A2E53"/>
    <w:rsid w:val="006A2F1A"/>
    <w:rsid w:val="006A3486"/>
    <w:rsid w:val="006A34F4"/>
    <w:rsid w:val="006A36C8"/>
    <w:rsid w:val="006A3EB3"/>
    <w:rsid w:val="006A41FD"/>
    <w:rsid w:val="006A4215"/>
    <w:rsid w:val="006A480E"/>
    <w:rsid w:val="006A484E"/>
    <w:rsid w:val="006A4E7E"/>
    <w:rsid w:val="006A4F31"/>
    <w:rsid w:val="006A572C"/>
    <w:rsid w:val="006A5968"/>
    <w:rsid w:val="006A5F96"/>
    <w:rsid w:val="006A62C9"/>
    <w:rsid w:val="006A638F"/>
    <w:rsid w:val="006A67AD"/>
    <w:rsid w:val="006A687D"/>
    <w:rsid w:val="006A6955"/>
    <w:rsid w:val="006A6CB6"/>
    <w:rsid w:val="006A6CE5"/>
    <w:rsid w:val="006A6CF7"/>
    <w:rsid w:val="006A6ECD"/>
    <w:rsid w:val="006A6F43"/>
    <w:rsid w:val="006A73B1"/>
    <w:rsid w:val="006A7506"/>
    <w:rsid w:val="006A766D"/>
    <w:rsid w:val="006A77C7"/>
    <w:rsid w:val="006A79F7"/>
    <w:rsid w:val="006A7A44"/>
    <w:rsid w:val="006A7CA1"/>
    <w:rsid w:val="006A7DCB"/>
    <w:rsid w:val="006B008F"/>
    <w:rsid w:val="006B0147"/>
    <w:rsid w:val="006B0661"/>
    <w:rsid w:val="006B07C6"/>
    <w:rsid w:val="006B08F5"/>
    <w:rsid w:val="006B0A8B"/>
    <w:rsid w:val="006B0B94"/>
    <w:rsid w:val="006B0D3F"/>
    <w:rsid w:val="006B0F6F"/>
    <w:rsid w:val="006B138D"/>
    <w:rsid w:val="006B15AE"/>
    <w:rsid w:val="006B187A"/>
    <w:rsid w:val="006B1C3F"/>
    <w:rsid w:val="006B1F9E"/>
    <w:rsid w:val="006B2B33"/>
    <w:rsid w:val="006B30D1"/>
    <w:rsid w:val="006B35D1"/>
    <w:rsid w:val="006B37CC"/>
    <w:rsid w:val="006B395B"/>
    <w:rsid w:val="006B3BA8"/>
    <w:rsid w:val="006B402A"/>
    <w:rsid w:val="006B4391"/>
    <w:rsid w:val="006B43F3"/>
    <w:rsid w:val="006B4484"/>
    <w:rsid w:val="006B45DA"/>
    <w:rsid w:val="006B45EA"/>
    <w:rsid w:val="006B48A5"/>
    <w:rsid w:val="006B4CDC"/>
    <w:rsid w:val="006B4CFD"/>
    <w:rsid w:val="006B52A8"/>
    <w:rsid w:val="006B533A"/>
    <w:rsid w:val="006B549B"/>
    <w:rsid w:val="006B557C"/>
    <w:rsid w:val="006B610C"/>
    <w:rsid w:val="006B6786"/>
    <w:rsid w:val="006B6887"/>
    <w:rsid w:val="006B6B36"/>
    <w:rsid w:val="006B7275"/>
    <w:rsid w:val="006B74A7"/>
    <w:rsid w:val="006B7588"/>
    <w:rsid w:val="006B76EC"/>
    <w:rsid w:val="006B7818"/>
    <w:rsid w:val="006B78C0"/>
    <w:rsid w:val="006B7917"/>
    <w:rsid w:val="006B7E13"/>
    <w:rsid w:val="006C0102"/>
    <w:rsid w:val="006C04F2"/>
    <w:rsid w:val="006C062E"/>
    <w:rsid w:val="006C0DAE"/>
    <w:rsid w:val="006C0E42"/>
    <w:rsid w:val="006C0EE7"/>
    <w:rsid w:val="006C14E8"/>
    <w:rsid w:val="006C1857"/>
    <w:rsid w:val="006C1AE3"/>
    <w:rsid w:val="006C1CC0"/>
    <w:rsid w:val="006C2405"/>
    <w:rsid w:val="006C2809"/>
    <w:rsid w:val="006C2C02"/>
    <w:rsid w:val="006C2CD3"/>
    <w:rsid w:val="006C2D14"/>
    <w:rsid w:val="006C386F"/>
    <w:rsid w:val="006C3A99"/>
    <w:rsid w:val="006C3B99"/>
    <w:rsid w:val="006C3C71"/>
    <w:rsid w:val="006C4476"/>
    <w:rsid w:val="006C4483"/>
    <w:rsid w:val="006C4970"/>
    <w:rsid w:val="006C4C43"/>
    <w:rsid w:val="006C4D0D"/>
    <w:rsid w:val="006C5A56"/>
    <w:rsid w:val="006C5B0D"/>
    <w:rsid w:val="006C5CB9"/>
    <w:rsid w:val="006C5F38"/>
    <w:rsid w:val="006C623F"/>
    <w:rsid w:val="006C62BC"/>
    <w:rsid w:val="006C686C"/>
    <w:rsid w:val="006C68B1"/>
    <w:rsid w:val="006C6A02"/>
    <w:rsid w:val="006C6A23"/>
    <w:rsid w:val="006C6A67"/>
    <w:rsid w:val="006C6C8A"/>
    <w:rsid w:val="006C7010"/>
    <w:rsid w:val="006C7254"/>
    <w:rsid w:val="006C763C"/>
    <w:rsid w:val="006C77C9"/>
    <w:rsid w:val="006C7936"/>
    <w:rsid w:val="006C795B"/>
    <w:rsid w:val="006C797A"/>
    <w:rsid w:val="006C79EB"/>
    <w:rsid w:val="006C7A3E"/>
    <w:rsid w:val="006C7CB9"/>
    <w:rsid w:val="006C7F2E"/>
    <w:rsid w:val="006D0465"/>
    <w:rsid w:val="006D05AD"/>
    <w:rsid w:val="006D0832"/>
    <w:rsid w:val="006D08B1"/>
    <w:rsid w:val="006D09A1"/>
    <w:rsid w:val="006D09BE"/>
    <w:rsid w:val="006D0B26"/>
    <w:rsid w:val="006D0C91"/>
    <w:rsid w:val="006D0DD7"/>
    <w:rsid w:val="006D0FEA"/>
    <w:rsid w:val="006D1111"/>
    <w:rsid w:val="006D1871"/>
    <w:rsid w:val="006D1B19"/>
    <w:rsid w:val="006D1BFA"/>
    <w:rsid w:val="006D1EEA"/>
    <w:rsid w:val="006D20FA"/>
    <w:rsid w:val="006D276C"/>
    <w:rsid w:val="006D2856"/>
    <w:rsid w:val="006D28BB"/>
    <w:rsid w:val="006D29EA"/>
    <w:rsid w:val="006D2B1F"/>
    <w:rsid w:val="006D2E87"/>
    <w:rsid w:val="006D370A"/>
    <w:rsid w:val="006D3ACC"/>
    <w:rsid w:val="006D3CC9"/>
    <w:rsid w:val="006D4294"/>
    <w:rsid w:val="006D4484"/>
    <w:rsid w:val="006D4AF6"/>
    <w:rsid w:val="006D4D0F"/>
    <w:rsid w:val="006D5172"/>
    <w:rsid w:val="006D52B9"/>
    <w:rsid w:val="006D5400"/>
    <w:rsid w:val="006D5457"/>
    <w:rsid w:val="006D5735"/>
    <w:rsid w:val="006D575B"/>
    <w:rsid w:val="006D5991"/>
    <w:rsid w:val="006D59C6"/>
    <w:rsid w:val="006D5A3F"/>
    <w:rsid w:val="006D5D7C"/>
    <w:rsid w:val="006D5E21"/>
    <w:rsid w:val="006D5E85"/>
    <w:rsid w:val="006D5F21"/>
    <w:rsid w:val="006D6298"/>
    <w:rsid w:val="006D63FB"/>
    <w:rsid w:val="006D655D"/>
    <w:rsid w:val="006D67D2"/>
    <w:rsid w:val="006D6C80"/>
    <w:rsid w:val="006D765A"/>
    <w:rsid w:val="006D7721"/>
    <w:rsid w:val="006D7AF2"/>
    <w:rsid w:val="006D7BFB"/>
    <w:rsid w:val="006D7FE3"/>
    <w:rsid w:val="006E00C4"/>
    <w:rsid w:val="006E02F0"/>
    <w:rsid w:val="006E04D0"/>
    <w:rsid w:val="006E05F6"/>
    <w:rsid w:val="006E0932"/>
    <w:rsid w:val="006E0F12"/>
    <w:rsid w:val="006E1012"/>
    <w:rsid w:val="006E13E0"/>
    <w:rsid w:val="006E14E1"/>
    <w:rsid w:val="006E166E"/>
    <w:rsid w:val="006E1E71"/>
    <w:rsid w:val="006E1FBF"/>
    <w:rsid w:val="006E2737"/>
    <w:rsid w:val="006E284A"/>
    <w:rsid w:val="006E28DD"/>
    <w:rsid w:val="006E2DA5"/>
    <w:rsid w:val="006E318B"/>
    <w:rsid w:val="006E37EA"/>
    <w:rsid w:val="006E3ABB"/>
    <w:rsid w:val="006E3B0D"/>
    <w:rsid w:val="006E45F0"/>
    <w:rsid w:val="006E468A"/>
    <w:rsid w:val="006E47C6"/>
    <w:rsid w:val="006E4A47"/>
    <w:rsid w:val="006E4AE1"/>
    <w:rsid w:val="006E4CFC"/>
    <w:rsid w:val="006E4F55"/>
    <w:rsid w:val="006E4FF4"/>
    <w:rsid w:val="006E57C0"/>
    <w:rsid w:val="006E57EA"/>
    <w:rsid w:val="006E58B5"/>
    <w:rsid w:val="006E5946"/>
    <w:rsid w:val="006E5E0A"/>
    <w:rsid w:val="006E5FF5"/>
    <w:rsid w:val="006E6494"/>
    <w:rsid w:val="006E6A42"/>
    <w:rsid w:val="006E6D9A"/>
    <w:rsid w:val="006E6F52"/>
    <w:rsid w:val="006E71D6"/>
    <w:rsid w:val="006E77A7"/>
    <w:rsid w:val="006E7C47"/>
    <w:rsid w:val="006E7ED4"/>
    <w:rsid w:val="006F0849"/>
    <w:rsid w:val="006F0A35"/>
    <w:rsid w:val="006F0A8D"/>
    <w:rsid w:val="006F0B9D"/>
    <w:rsid w:val="006F0DAC"/>
    <w:rsid w:val="006F0DAD"/>
    <w:rsid w:val="006F19AE"/>
    <w:rsid w:val="006F1E9C"/>
    <w:rsid w:val="006F24D3"/>
    <w:rsid w:val="006F25E2"/>
    <w:rsid w:val="006F2870"/>
    <w:rsid w:val="006F2AD0"/>
    <w:rsid w:val="006F2B44"/>
    <w:rsid w:val="006F2D3C"/>
    <w:rsid w:val="006F30FB"/>
    <w:rsid w:val="006F310B"/>
    <w:rsid w:val="006F3325"/>
    <w:rsid w:val="006F3B9F"/>
    <w:rsid w:val="006F3F09"/>
    <w:rsid w:val="006F41E6"/>
    <w:rsid w:val="006F42D4"/>
    <w:rsid w:val="006F4D7C"/>
    <w:rsid w:val="006F4E4A"/>
    <w:rsid w:val="006F526F"/>
    <w:rsid w:val="006F5746"/>
    <w:rsid w:val="006F595E"/>
    <w:rsid w:val="006F5C2F"/>
    <w:rsid w:val="006F5E41"/>
    <w:rsid w:val="006F5E4F"/>
    <w:rsid w:val="006F6239"/>
    <w:rsid w:val="006F65D8"/>
    <w:rsid w:val="006F6816"/>
    <w:rsid w:val="006F702B"/>
    <w:rsid w:val="006F70F1"/>
    <w:rsid w:val="006F7772"/>
    <w:rsid w:val="006F7905"/>
    <w:rsid w:val="006F79A1"/>
    <w:rsid w:val="006F7B8F"/>
    <w:rsid w:val="006F7C3A"/>
    <w:rsid w:val="0070006C"/>
    <w:rsid w:val="00700354"/>
    <w:rsid w:val="007003F8"/>
    <w:rsid w:val="00700469"/>
    <w:rsid w:val="00700551"/>
    <w:rsid w:val="0070086F"/>
    <w:rsid w:val="00700A0C"/>
    <w:rsid w:val="00700A6F"/>
    <w:rsid w:val="00700A78"/>
    <w:rsid w:val="00700AFF"/>
    <w:rsid w:val="00700BA9"/>
    <w:rsid w:val="00700D7F"/>
    <w:rsid w:val="00701041"/>
    <w:rsid w:val="00701252"/>
    <w:rsid w:val="00701417"/>
    <w:rsid w:val="0070162B"/>
    <w:rsid w:val="00701938"/>
    <w:rsid w:val="00701CF2"/>
    <w:rsid w:val="0070220C"/>
    <w:rsid w:val="00702612"/>
    <w:rsid w:val="00702792"/>
    <w:rsid w:val="007028AE"/>
    <w:rsid w:val="007029CA"/>
    <w:rsid w:val="00702B34"/>
    <w:rsid w:val="00702D7F"/>
    <w:rsid w:val="007030ED"/>
    <w:rsid w:val="007031D2"/>
    <w:rsid w:val="00703298"/>
    <w:rsid w:val="00703318"/>
    <w:rsid w:val="0070360A"/>
    <w:rsid w:val="0070373B"/>
    <w:rsid w:val="007038B0"/>
    <w:rsid w:val="0070427C"/>
    <w:rsid w:val="00704842"/>
    <w:rsid w:val="00704CB9"/>
    <w:rsid w:val="0070515A"/>
    <w:rsid w:val="0070527B"/>
    <w:rsid w:val="0070555A"/>
    <w:rsid w:val="00705A9A"/>
    <w:rsid w:val="00705EB4"/>
    <w:rsid w:val="00705FA6"/>
    <w:rsid w:val="00706381"/>
    <w:rsid w:val="007066B9"/>
    <w:rsid w:val="00707955"/>
    <w:rsid w:val="00707BEB"/>
    <w:rsid w:val="00707C73"/>
    <w:rsid w:val="00707DC9"/>
    <w:rsid w:val="00707F41"/>
    <w:rsid w:val="00710397"/>
    <w:rsid w:val="00710490"/>
    <w:rsid w:val="00710532"/>
    <w:rsid w:val="007105F7"/>
    <w:rsid w:val="00710815"/>
    <w:rsid w:val="007108AE"/>
    <w:rsid w:val="007108E5"/>
    <w:rsid w:val="00710B10"/>
    <w:rsid w:val="00710CD6"/>
    <w:rsid w:val="007115E5"/>
    <w:rsid w:val="00711C58"/>
    <w:rsid w:val="00711CEB"/>
    <w:rsid w:val="00711DB9"/>
    <w:rsid w:val="00711EC6"/>
    <w:rsid w:val="0071206B"/>
    <w:rsid w:val="0071262D"/>
    <w:rsid w:val="007127FA"/>
    <w:rsid w:val="00712B81"/>
    <w:rsid w:val="00712EBC"/>
    <w:rsid w:val="00712FC1"/>
    <w:rsid w:val="00713169"/>
    <w:rsid w:val="007131BA"/>
    <w:rsid w:val="00713486"/>
    <w:rsid w:val="00713653"/>
    <w:rsid w:val="00714E42"/>
    <w:rsid w:val="00714E5F"/>
    <w:rsid w:val="00715494"/>
    <w:rsid w:val="00715758"/>
    <w:rsid w:val="00715A5D"/>
    <w:rsid w:val="00715A77"/>
    <w:rsid w:val="00715C6B"/>
    <w:rsid w:val="00715E35"/>
    <w:rsid w:val="007163C6"/>
    <w:rsid w:val="007164FE"/>
    <w:rsid w:val="00716A74"/>
    <w:rsid w:val="00717838"/>
    <w:rsid w:val="0071791A"/>
    <w:rsid w:val="0071794C"/>
    <w:rsid w:val="00717B86"/>
    <w:rsid w:val="00717BB5"/>
    <w:rsid w:val="007202E6"/>
    <w:rsid w:val="00720612"/>
    <w:rsid w:val="00720842"/>
    <w:rsid w:val="007209BE"/>
    <w:rsid w:val="00720A94"/>
    <w:rsid w:val="00720E44"/>
    <w:rsid w:val="00720E4D"/>
    <w:rsid w:val="007213FF"/>
    <w:rsid w:val="00721415"/>
    <w:rsid w:val="0072149C"/>
    <w:rsid w:val="007215D3"/>
    <w:rsid w:val="00721731"/>
    <w:rsid w:val="00721CA2"/>
    <w:rsid w:val="00721FE2"/>
    <w:rsid w:val="0072210E"/>
    <w:rsid w:val="00722E02"/>
    <w:rsid w:val="00722E03"/>
    <w:rsid w:val="00722F9F"/>
    <w:rsid w:val="00723004"/>
    <w:rsid w:val="00723437"/>
    <w:rsid w:val="007234E4"/>
    <w:rsid w:val="00723955"/>
    <w:rsid w:val="00723B01"/>
    <w:rsid w:val="00723B66"/>
    <w:rsid w:val="00723E71"/>
    <w:rsid w:val="00724057"/>
    <w:rsid w:val="00724097"/>
    <w:rsid w:val="00724536"/>
    <w:rsid w:val="00724AAB"/>
    <w:rsid w:val="00724C85"/>
    <w:rsid w:val="00724D3B"/>
    <w:rsid w:val="00724E64"/>
    <w:rsid w:val="007250D5"/>
    <w:rsid w:val="00725287"/>
    <w:rsid w:val="00725741"/>
    <w:rsid w:val="00725A9C"/>
    <w:rsid w:val="0072609A"/>
    <w:rsid w:val="007260EE"/>
    <w:rsid w:val="0072625D"/>
    <w:rsid w:val="007265E4"/>
    <w:rsid w:val="0072672F"/>
    <w:rsid w:val="00726844"/>
    <w:rsid w:val="007269AC"/>
    <w:rsid w:val="00726B4C"/>
    <w:rsid w:val="00726B4E"/>
    <w:rsid w:val="00726DAE"/>
    <w:rsid w:val="00726FD2"/>
    <w:rsid w:val="007271DA"/>
    <w:rsid w:val="00727325"/>
    <w:rsid w:val="007277E8"/>
    <w:rsid w:val="00727F97"/>
    <w:rsid w:val="0073019A"/>
    <w:rsid w:val="00730340"/>
    <w:rsid w:val="00730564"/>
    <w:rsid w:val="007306D8"/>
    <w:rsid w:val="007309A0"/>
    <w:rsid w:val="00730E42"/>
    <w:rsid w:val="007310A7"/>
    <w:rsid w:val="007310D0"/>
    <w:rsid w:val="00731332"/>
    <w:rsid w:val="007314A7"/>
    <w:rsid w:val="0073151F"/>
    <w:rsid w:val="0073159D"/>
    <w:rsid w:val="00731F38"/>
    <w:rsid w:val="007322FD"/>
    <w:rsid w:val="00732490"/>
    <w:rsid w:val="00732850"/>
    <w:rsid w:val="0073288A"/>
    <w:rsid w:val="00732CB3"/>
    <w:rsid w:val="007330A8"/>
    <w:rsid w:val="00733C77"/>
    <w:rsid w:val="00733CCA"/>
    <w:rsid w:val="00733EE2"/>
    <w:rsid w:val="00734466"/>
    <w:rsid w:val="0073464F"/>
    <w:rsid w:val="00734BA8"/>
    <w:rsid w:val="00734FE5"/>
    <w:rsid w:val="0073545B"/>
    <w:rsid w:val="007358A0"/>
    <w:rsid w:val="00735981"/>
    <w:rsid w:val="00735FE8"/>
    <w:rsid w:val="007360C5"/>
    <w:rsid w:val="0073622A"/>
    <w:rsid w:val="00736742"/>
    <w:rsid w:val="00736868"/>
    <w:rsid w:val="0073690C"/>
    <w:rsid w:val="00736CAE"/>
    <w:rsid w:val="00736CF2"/>
    <w:rsid w:val="00736F63"/>
    <w:rsid w:val="0073724E"/>
    <w:rsid w:val="00737559"/>
    <w:rsid w:val="007376EE"/>
    <w:rsid w:val="00737C1A"/>
    <w:rsid w:val="00737C24"/>
    <w:rsid w:val="00737F42"/>
    <w:rsid w:val="00740072"/>
    <w:rsid w:val="007403FF"/>
    <w:rsid w:val="00740707"/>
    <w:rsid w:val="00740B0B"/>
    <w:rsid w:val="00740C77"/>
    <w:rsid w:val="00741472"/>
    <w:rsid w:val="00741573"/>
    <w:rsid w:val="00741973"/>
    <w:rsid w:val="00741F24"/>
    <w:rsid w:val="00741F3A"/>
    <w:rsid w:val="00742047"/>
    <w:rsid w:val="00742173"/>
    <w:rsid w:val="00742307"/>
    <w:rsid w:val="0074279F"/>
    <w:rsid w:val="007429D4"/>
    <w:rsid w:val="00742BE2"/>
    <w:rsid w:val="00742E6D"/>
    <w:rsid w:val="007430A9"/>
    <w:rsid w:val="007430BE"/>
    <w:rsid w:val="007433E4"/>
    <w:rsid w:val="007433FF"/>
    <w:rsid w:val="0074357D"/>
    <w:rsid w:val="00743633"/>
    <w:rsid w:val="00743823"/>
    <w:rsid w:val="00743B75"/>
    <w:rsid w:val="00743E1C"/>
    <w:rsid w:val="007446A2"/>
    <w:rsid w:val="00745705"/>
    <w:rsid w:val="00745AB6"/>
    <w:rsid w:val="00745C7C"/>
    <w:rsid w:val="00745D40"/>
    <w:rsid w:val="00745D53"/>
    <w:rsid w:val="007460D0"/>
    <w:rsid w:val="007460EA"/>
    <w:rsid w:val="00746768"/>
    <w:rsid w:val="00746D8A"/>
    <w:rsid w:val="00747542"/>
    <w:rsid w:val="00747ACA"/>
    <w:rsid w:val="00747BF9"/>
    <w:rsid w:val="00747FFB"/>
    <w:rsid w:val="0075005F"/>
    <w:rsid w:val="0075039C"/>
    <w:rsid w:val="00750758"/>
    <w:rsid w:val="007508CA"/>
    <w:rsid w:val="00750B6D"/>
    <w:rsid w:val="00750C5A"/>
    <w:rsid w:val="00750CF4"/>
    <w:rsid w:val="00750F89"/>
    <w:rsid w:val="00751336"/>
    <w:rsid w:val="00751B05"/>
    <w:rsid w:val="00751BA7"/>
    <w:rsid w:val="00752014"/>
    <w:rsid w:val="00752060"/>
    <w:rsid w:val="007520CE"/>
    <w:rsid w:val="007525B0"/>
    <w:rsid w:val="007525B2"/>
    <w:rsid w:val="007526BC"/>
    <w:rsid w:val="0075284F"/>
    <w:rsid w:val="00753663"/>
    <w:rsid w:val="007536B9"/>
    <w:rsid w:val="007538B0"/>
    <w:rsid w:val="00753E56"/>
    <w:rsid w:val="00754390"/>
    <w:rsid w:val="007544C4"/>
    <w:rsid w:val="00754648"/>
    <w:rsid w:val="00754954"/>
    <w:rsid w:val="0075497C"/>
    <w:rsid w:val="007558CE"/>
    <w:rsid w:val="00755A13"/>
    <w:rsid w:val="00756212"/>
    <w:rsid w:val="0075637C"/>
    <w:rsid w:val="007566B6"/>
    <w:rsid w:val="007567F9"/>
    <w:rsid w:val="007568AE"/>
    <w:rsid w:val="00756BE2"/>
    <w:rsid w:val="00756C4B"/>
    <w:rsid w:val="00756D37"/>
    <w:rsid w:val="00756D9E"/>
    <w:rsid w:val="00756DFD"/>
    <w:rsid w:val="00756FB6"/>
    <w:rsid w:val="00757097"/>
    <w:rsid w:val="007570AF"/>
    <w:rsid w:val="00757341"/>
    <w:rsid w:val="007573C1"/>
    <w:rsid w:val="007578F4"/>
    <w:rsid w:val="00760086"/>
    <w:rsid w:val="007601D2"/>
    <w:rsid w:val="00760E70"/>
    <w:rsid w:val="007611CD"/>
    <w:rsid w:val="00761201"/>
    <w:rsid w:val="007612A4"/>
    <w:rsid w:val="007616F8"/>
    <w:rsid w:val="00761AB3"/>
    <w:rsid w:val="00761CA9"/>
    <w:rsid w:val="00761D44"/>
    <w:rsid w:val="00762725"/>
    <w:rsid w:val="00762778"/>
    <w:rsid w:val="007629A8"/>
    <w:rsid w:val="0076304C"/>
    <w:rsid w:val="0076346F"/>
    <w:rsid w:val="0076379F"/>
    <w:rsid w:val="00763C24"/>
    <w:rsid w:val="00763CAD"/>
    <w:rsid w:val="00763E0E"/>
    <w:rsid w:val="00763E86"/>
    <w:rsid w:val="00764294"/>
    <w:rsid w:val="007644A9"/>
    <w:rsid w:val="007649C6"/>
    <w:rsid w:val="00764A80"/>
    <w:rsid w:val="00764B2B"/>
    <w:rsid w:val="0076575C"/>
    <w:rsid w:val="00765B9D"/>
    <w:rsid w:val="00765C6F"/>
    <w:rsid w:val="00765E2F"/>
    <w:rsid w:val="007667B8"/>
    <w:rsid w:val="00766839"/>
    <w:rsid w:val="00766B21"/>
    <w:rsid w:val="00766F5B"/>
    <w:rsid w:val="007672BA"/>
    <w:rsid w:val="007672F3"/>
    <w:rsid w:val="00767342"/>
    <w:rsid w:val="00767484"/>
    <w:rsid w:val="007675C7"/>
    <w:rsid w:val="007677B2"/>
    <w:rsid w:val="00767C6B"/>
    <w:rsid w:val="00767F75"/>
    <w:rsid w:val="00767FCD"/>
    <w:rsid w:val="0077016F"/>
    <w:rsid w:val="007701D2"/>
    <w:rsid w:val="007703AD"/>
    <w:rsid w:val="00770532"/>
    <w:rsid w:val="007708D2"/>
    <w:rsid w:val="00770EB5"/>
    <w:rsid w:val="00771591"/>
    <w:rsid w:val="007715CE"/>
    <w:rsid w:val="00771747"/>
    <w:rsid w:val="00771D3E"/>
    <w:rsid w:val="00771EA4"/>
    <w:rsid w:val="007724AA"/>
    <w:rsid w:val="007725D3"/>
    <w:rsid w:val="007728FE"/>
    <w:rsid w:val="0077328A"/>
    <w:rsid w:val="00773535"/>
    <w:rsid w:val="007738AF"/>
    <w:rsid w:val="00774302"/>
    <w:rsid w:val="00774477"/>
    <w:rsid w:val="007746D8"/>
    <w:rsid w:val="00774B5B"/>
    <w:rsid w:val="00774BB0"/>
    <w:rsid w:val="00774D71"/>
    <w:rsid w:val="00775E29"/>
    <w:rsid w:val="00776385"/>
    <w:rsid w:val="007763F5"/>
    <w:rsid w:val="0077695B"/>
    <w:rsid w:val="00776D26"/>
    <w:rsid w:val="00776D63"/>
    <w:rsid w:val="00776E44"/>
    <w:rsid w:val="00776F83"/>
    <w:rsid w:val="00777099"/>
    <w:rsid w:val="007772DD"/>
    <w:rsid w:val="0077780C"/>
    <w:rsid w:val="00777C06"/>
    <w:rsid w:val="00777CF5"/>
    <w:rsid w:val="0078014C"/>
    <w:rsid w:val="0078043A"/>
    <w:rsid w:val="007804CB"/>
    <w:rsid w:val="00780623"/>
    <w:rsid w:val="00780899"/>
    <w:rsid w:val="00780B60"/>
    <w:rsid w:val="00780E3F"/>
    <w:rsid w:val="00780E61"/>
    <w:rsid w:val="00781512"/>
    <w:rsid w:val="00781759"/>
    <w:rsid w:val="00781BEB"/>
    <w:rsid w:val="00781C08"/>
    <w:rsid w:val="00781E35"/>
    <w:rsid w:val="00781EB3"/>
    <w:rsid w:val="0078246D"/>
    <w:rsid w:val="00782627"/>
    <w:rsid w:val="00782772"/>
    <w:rsid w:val="00782832"/>
    <w:rsid w:val="0078290C"/>
    <w:rsid w:val="00782B15"/>
    <w:rsid w:val="00782B79"/>
    <w:rsid w:val="00782C18"/>
    <w:rsid w:val="00782DE4"/>
    <w:rsid w:val="007831C3"/>
    <w:rsid w:val="00783542"/>
    <w:rsid w:val="00783F4D"/>
    <w:rsid w:val="007841E7"/>
    <w:rsid w:val="007843C3"/>
    <w:rsid w:val="00784433"/>
    <w:rsid w:val="00784862"/>
    <w:rsid w:val="00784D28"/>
    <w:rsid w:val="00784F6B"/>
    <w:rsid w:val="007851E6"/>
    <w:rsid w:val="007858E8"/>
    <w:rsid w:val="0078599B"/>
    <w:rsid w:val="00785B7A"/>
    <w:rsid w:val="00785D42"/>
    <w:rsid w:val="00785D67"/>
    <w:rsid w:val="007860F9"/>
    <w:rsid w:val="0078611B"/>
    <w:rsid w:val="00786638"/>
    <w:rsid w:val="00786960"/>
    <w:rsid w:val="00786D79"/>
    <w:rsid w:val="0078706A"/>
    <w:rsid w:val="00787369"/>
    <w:rsid w:val="00787A1A"/>
    <w:rsid w:val="00787FA0"/>
    <w:rsid w:val="00790323"/>
    <w:rsid w:val="0079097D"/>
    <w:rsid w:val="00790A0D"/>
    <w:rsid w:val="00790A95"/>
    <w:rsid w:val="00790D06"/>
    <w:rsid w:val="007910AB"/>
    <w:rsid w:val="00791DE8"/>
    <w:rsid w:val="00791E7A"/>
    <w:rsid w:val="007923E9"/>
    <w:rsid w:val="007928AA"/>
    <w:rsid w:val="007928B0"/>
    <w:rsid w:val="007928DA"/>
    <w:rsid w:val="007929F9"/>
    <w:rsid w:val="00792A94"/>
    <w:rsid w:val="00792CC9"/>
    <w:rsid w:val="00793627"/>
    <w:rsid w:val="007938AA"/>
    <w:rsid w:val="00793B10"/>
    <w:rsid w:val="00793F4E"/>
    <w:rsid w:val="00794385"/>
    <w:rsid w:val="00794564"/>
    <w:rsid w:val="007945FB"/>
    <w:rsid w:val="00794822"/>
    <w:rsid w:val="00794DB9"/>
    <w:rsid w:val="0079520E"/>
    <w:rsid w:val="0079576D"/>
    <w:rsid w:val="0079582A"/>
    <w:rsid w:val="00795A45"/>
    <w:rsid w:val="00795E38"/>
    <w:rsid w:val="00795F30"/>
    <w:rsid w:val="007964EB"/>
    <w:rsid w:val="00796A34"/>
    <w:rsid w:val="00796AE1"/>
    <w:rsid w:val="00796BC2"/>
    <w:rsid w:val="00796C73"/>
    <w:rsid w:val="00796DB1"/>
    <w:rsid w:val="0079754A"/>
    <w:rsid w:val="00797603"/>
    <w:rsid w:val="007977A7"/>
    <w:rsid w:val="00797BF1"/>
    <w:rsid w:val="00797E1E"/>
    <w:rsid w:val="00797F81"/>
    <w:rsid w:val="007A0091"/>
    <w:rsid w:val="007A0571"/>
    <w:rsid w:val="007A0661"/>
    <w:rsid w:val="007A07A1"/>
    <w:rsid w:val="007A0FFA"/>
    <w:rsid w:val="007A10E3"/>
    <w:rsid w:val="007A1171"/>
    <w:rsid w:val="007A1240"/>
    <w:rsid w:val="007A1247"/>
    <w:rsid w:val="007A186D"/>
    <w:rsid w:val="007A1A79"/>
    <w:rsid w:val="007A2552"/>
    <w:rsid w:val="007A2710"/>
    <w:rsid w:val="007A2907"/>
    <w:rsid w:val="007A2A84"/>
    <w:rsid w:val="007A3024"/>
    <w:rsid w:val="007A3047"/>
    <w:rsid w:val="007A31EF"/>
    <w:rsid w:val="007A35F5"/>
    <w:rsid w:val="007A3753"/>
    <w:rsid w:val="007A383F"/>
    <w:rsid w:val="007A40DB"/>
    <w:rsid w:val="007A4113"/>
    <w:rsid w:val="007A425F"/>
    <w:rsid w:val="007A44DD"/>
    <w:rsid w:val="007A4619"/>
    <w:rsid w:val="007A4804"/>
    <w:rsid w:val="007A4D9D"/>
    <w:rsid w:val="007A4E24"/>
    <w:rsid w:val="007A4FC6"/>
    <w:rsid w:val="007A5055"/>
    <w:rsid w:val="007A52A6"/>
    <w:rsid w:val="007A53B7"/>
    <w:rsid w:val="007A68CB"/>
    <w:rsid w:val="007A69C2"/>
    <w:rsid w:val="007A7298"/>
    <w:rsid w:val="007A781A"/>
    <w:rsid w:val="007A791E"/>
    <w:rsid w:val="007A7A9C"/>
    <w:rsid w:val="007A7C96"/>
    <w:rsid w:val="007A7C98"/>
    <w:rsid w:val="007B0167"/>
    <w:rsid w:val="007B063B"/>
    <w:rsid w:val="007B06DE"/>
    <w:rsid w:val="007B0809"/>
    <w:rsid w:val="007B0834"/>
    <w:rsid w:val="007B08CC"/>
    <w:rsid w:val="007B0E5C"/>
    <w:rsid w:val="007B0ED2"/>
    <w:rsid w:val="007B0EF4"/>
    <w:rsid w:val="007B0F2B"/>
    <w:rsid w:val="007B1039"/>
    <w:rsid w:val="007B1512"/>
    <w:rsid w:val="007B1A24"/>
    <w:rsid w:val="007B271C"/>
    <w:rsid w:val="007B27BA"/>
    <w:rsid w:val="007B2A4B"/>
    <w:rsid w:val="007B2CC4"/>
    <w:rsid w:val="007B2E86"/>
    <w:rsid w:val="007B2FAB"/>
    <w:rsid w:val="007B3180"/>
    <w:rsid w:val="007B353D"/>
    <w:rsid w:val="007B3572"/>
    <w:rsid w:val="007B3584"/>
    <w:rsid w:val="007B3749"/>
    <w:rsid w:val="007B38BD"/>
    <w:rsid w:val="007B39E0"/>
    <w:rsid w:val="007B3BBA"/>
    <w:rsid w:val="007B3E5E"/>
    <w:rsid w:val="007B40D1"/>
    <w:rsid w:val="007B43B6"/>
    <w:rsid w:val="007B4CD5"/>
    <w:rsid w:val="007B4D07"/>
    <w:rsid w:val="007B4F09"/>
    <w:rsid w:val="007B528B"/>
    <w:rsid w:val="007B5536"/>
    <w:rsid w:val="007B584B"/>
    <w:rsid w:val="007B605B"/>
    <w:rsid w:val="007B6683"/>
    <w:rsid w:val="007B66B5"/>
    <w:rsid w:val="007B688B"/>
    <w:rsid w:val="007B6C1A"/>
    <w:rsid w:val="007B6CBA"/>
    <w:rsid w:val="007B6D4A"/>
    <w:rsid w:val="007B6DD4"/>
    <w:rsid w:val="007B6FB9"/>
    <w:rsid w:val="007B707C"/>
    <w:rsid w:val="007B77B8"/>
    <w:rsid w:val="007B7B4A"/>
    <w:rsid w:val="007B7D3B"/>
    <w:rsid w:val="007C035B"/>
    <w:rsid w:val="007C06C9"/>
    <w:rsid w:val="007C06DA"/>
    <w:rsid w:val="007C08FF"/>
    <w:rsid w:val="007C09D0"/>
    <w:rsid w:val="007C0D74"/>
    <w:rsid w:val="007C10BF"/>
    <w:rsid w:val="007C1593"/>
    <w:rsid w:val="007C1E0E"/>
    <w:rsid w:val="007C20EC"/>
    <w:rsid w:val="007C2211"/>
    <w:rsid w:val="007C244F"/>
    <w:rsid w:val="007C2579"/>
    <w:rsid w:val="007C2613"/>
    <w:rsid w:val="007C27B7"/>
    <w:rsid w:val="007C2833"/>
    <w:rsid w:val="007C2D59"/>
    <w:rsid w:val="007C2E67"/>
    <w:rsid w:val="007C30B8"/>
    <w:rsid w:val="007C344B"/>
    <w:rsid w:val="007C3C32"/>
    <w:rsid w:val="007C4032"/>
    <w:rsid w:val="007C44E0"/>
    <w:rsid w:val="007C46E2"/>
    <w:rsid w:val="007C4D39"/>
    <w:rsid w:val="007C51E8"/>
    <w:rsid w:val="007C556C"/>
    <w:rsid w:val="007C58FB"/>
    <w:rsid w:val="007C5CBB"/>
    <w:rsid w:val="007C5F0D"/>
    <w:rsid w:val="007C5F1C"/>
    <w:rsid w:val="007C5F9C"/>
    <w:rsid w:val="007C64E2"/>
    <w:rsid w:val="007C6717"/>
    <w:rsid w:val="007C6A5A"/>
    <w:rsid w:val="007C6D12"/>
    <w:rsid w:val="007C6DCD"/>
    <w:rsid w:val="007C6E78"/>
    <w:rsid w:val="007C6F8C"/>
    <w:rsid w:val="007C7429"/>
    <w:rsid w:val="007C7593"/>
    <w:rsid w:val="007C777B"/>
    <w:rsid w:val="007C7BD3"/>
    <w:rsid w:val="007C7D26"/>
    <w:rsid w:val="007C7DF1"/>
    <w:rsid w:val="007C7EE8"/>
    <w:rsid w:val="007D012B"/>
    <w:rsid w:val="007D01FE"/>
    <w:rsid w:val="007D0387"/>
    <w:rsid w:val="007D08B7"/>
    <w:rsid w:val="007D0CB0"/>
    <w:rsid w:val="007D134D"/>
    <w:rsid w:val="007D14C3"/>
    <w:rsid w:val="007D1AC2"/>
    <w:rsid w:val="007D232E"/>
    <w:rsid w:val="007D248B"/>
    <w:rsid w:val="007D2935"/>
    <w:rsid w:val="007D3526"/>
    <w:rsid w:val="007D3A6E"/>
    <w:rsid w:val="007D3BE9"/>
    <w:rsid w:val="007D4285"/>
    <w:rsid w:val="007D42B3"/>
    <w:rsid w:val="007D4318"/>
    <w:rsid w:val="007D4411"/>
    <w:rsid w:val="007D4476"/>
    <w:rsid w:val="007D46F4"/>
    <w:rsid w:val="007D470A"/>
    <w:rsid w:val="007D4EE4"/>
    <w:rsid w:val="007D4EF7"/>
    <w:rsid w:val="007D52D6"/>
    <w:rsid w:val="007D56EF"/>
    <w:rsid w:val="007D59E6"/>
    <w:rsid w:val="007D5C94"/>
    <w:rsid w:val="007D6216"/>
    <w:rsid w:val="007D6590"/>
    <w:rsid w:val="007D666D"/>
    <w:rsid w:val="007D66E7"/>
    <w:rsid w:val="007D674C"/>
    <w:rsid w:val="007D6A24"/>
    <w:rsid w:val="007D6B13"/>
    <w:rsid w:val="007D6C4C"/>
    <w:rsid w:val="007D6C85"/>
    <w:rsid w:val="007D6CFE"/>
    <w:rsid w:val="007D7379"/>
    <w:rsid w:val="007D7647"/>
    <w:rsid w:val="007D76DF"/>
    <w:rsid w:val="007D78D4"/>
    <w:rsid w:val="007E02EC"/>
    <w:rsid w:val="007E07B9"/>
    <w:rsid w:val="007E0897"/>
    <w:rsid w:val="007E09A1"/>
    <w:rsid w:val="007E0A6E"/>
    <w:rsid w:val="007E0C43"/>
    <w:rsid w:val="007E130F"/>
    <w:rsid w:val="007E14F6"/>
    <w:rsid w:val="007E15DE"/>
    <w:rsid w:val="007E163D"/>
    <w:rsid w:val="007E1706"/>
    <w:rsid w:val="007E1E11"/>
    <w:rsid w:val="007E2112"/>
    <w:rsid w:val="007E2498"/>
    <w:rsid w:val="007E2499"/>
    <w:rsid w:val="007E256E"/>
    <w:rsid w:val="007E27D3"/>
    <w:rsid w:val="007E2BCE"/>
    <w:rsid w:val="007E2CFC"/>
    <w:rsid w:val="007E2DF1"/>
    <w:rsid w:val="007E315E"/>
    <w:rsid w:val="007E32CD"/>
    <w:rsid w:val="007E32F3"/>
    <w:rsid w:val="007E3486"/>
    <w:rsid w:val="007E35B6"/>
    <w:rsid w:val="007E394A"/>
    <w:rsid w:val="007E3B14"/>
    <w:rsid w:val="007E431F"/>
    <w:rsid w:val="007E4B77"/>
    <w:rsid w:val="007E4B89"/>
    <w:rsid w:val="007E4BEF"/>
    <w:rsid w:val="007E4C5F"/>
    <w:rsid w:val="007E5049"/>
    <w:rsid w:val="007E5168"/>
    <w:rsid w:val="007E578B"/>
    <w:rsid w:val="007E5FD5"/>
    <w:rsid w:val="007E617F"/>
    <w:rsid w:val="007E6887"/>
    <w:rsid w:val="007E6C32"/>
    <w:rsid w:val="007E6D11"/>
    <w:rsid w:val="007E6D38"/>
    <w:rsid w:val="007E71FB"/>
    <w:rsid w:val="007E75A4"/>
    <w:rsid w:val="007E76F4"/>
    <w:rsid w:val="007E778A"/>
    <w:rsid w:val="007E7A47"/>
    <w:rsid w:val="007F04D3"/>
    <w:rsid w:val="007F05EF"/>
    <w:rsid w:val="007F0731"/>
    <w:rsid w:val="007F0ABC"/>
    <w:rsid w:val="007F0BFC"/>
    <w:rsid w:val="007F0E63"/>
    <w:rsid w:val="007F11BB"/>
    <w:rsid w:val="007F124A"/>
    <w:rsid w:val="007F1491"/>
    <w:rsid w:val="007F15C8"/>
    <w:rsid w:val="007F1B81"/>
    <w:rsid w:val="007F1CDA"/>
    <w:rsid w:val="007F1D16"/>
    <w:rsid w:val="007F1F90"/>
    <w:rsid w:val="007F1F9B"/>
    <w:rsid w:val="007F2A90"/>
    <w:rsid w:val="007F2AC2"/>
    <w:rsid w:val="007F2CE2"/>
    <w:rsid w:val="007F2D59"/>
    <w:rsid w:val="007F3408"/>
    <w:rsid w:val="007F343E"/>
    <w:rsid w:val="007F3813"/>
    <w:rsid w:val="007F392D"/>
    <w:rsid w:val="007F3F64"/>
    <w:rsid w:val="007F430B"/>
    <w:rsid w:val="007F43E0"/>
    <w:rsid w:val="007F45BA"/>
    <w:rsid w:val="007F477E"/>
    <w:rsid w:val="007F492C"/>
    <w:rsid w:val="007F4B96"/>
    <w:rsid w:val="007F4C50"/>
    <w:rsid w:val="007F4C62"/>
    <w:rsid w:val="007F4EAF"/>
    <w:rsid w:val="007F4ED3"/>
    <w:rsid w:val="007F5AD3"/>
    <w:rsid w:val="007F5C34"/>
    <w:rsid w:val="007F5C45"/>
    <w:rsid w:val="007F61E8"/>
    <w:rsid w:val="007F62E6"/>
    <w:rsid w:val="007F6311"/>
    <w:rsid w:val="007F6403"/>
    <w:rsid w:val="007F6F9B"/>
    <w:rsid w:val="007F7010"/>
    <w:rsid w:val="007F70EB"/>
    <w:rsid w:val="007F7451"/>
    <w:rsid w:val="007F782C"/>
    <w:rsid w:val="007F7D24"/>
    <w:rsid w:val="0080024F"/>
    <w:rsid w:val="0080044E"/>
    <w:rsid w:val="00800507"/>
    <w:rsid w:val="0080072C"/>
    <w:rsid w:val="00800761"/>
    <w:rsid w:val="0080090C"/>
    <w:rsid w:val="00800B83"/>
    <w:rsid w:val="00800E5A"/>
    <w:rsid w:val="008010B2"/>
    <w:rsid w:val="008014F7"/>
    <w:rsid w:val="0080219C"/>
    <w:rsid w:val="00802267"/>
    <w:rsid w:val="008029AA"/>
    <w:rsid w:val="00802DB9"/>
    <w:rsid w:val="008036C6"/>
    <w:rsid w:val="00803728"/>
    <w:rsid w:val="0080385B"/>
    <w:rsid w:val="00803968"/>
    <w:rsid w:val="00803BFE"/>
    <w:rsid w:val="00803C0A"/>
    <w:rsid w:val="00803C2E"/>
    <w:rsid w:val="00803D70"/>
    <w:rsid w:val="00803FAF"/>
    <w:rsid w:val="008041A4"/>
    <w:rsid w:val="00804397"/>
    <w:rsid w:val="008044A9"/>
    <w:rsid w:val="00804A17"/>
    <w:rsid w:val="00804ACD"/>
    <w:rsid w:val="00804EB0"/>
    <w:rsid w:val="00804F2A"/>
    <w:rsid w:val="00804F97"/>
    <w:rsid w:val="0080506C"/>
    <w:rsid w:val="0080519E"/>
    <w:rsid w:val="00805213"/>
    <w:rsid w:val="00805251"/>
    <w:rsid w:val="008056A7"/>
    <w:rsid w:val="008057CE"/>
    <w:rsid w:val="00805A64"/>
    <w:rsid w:val="00805B05"/>
    <w:rsid w:val="00805BB5"/>
    <w:rsid w:val="00805E2E"/>
    <w:rsid w:val="00805EEA"/>
    <w:rsid w:val="00805F79"/>
    <w:rsid w:val="00806148"/>
    <w:rsid w:val="008063A2"/>
    <w:rsid w:val="008063C1"/>
    <w:rsid w:val="00806520"/>
    <w:rsid w:val="00806967"/>
    <w:rsid w:val="008069C6"/>
    <w:rsid w:val="00806EA5"/>
    <w:rsid w:val="00806EC4"/>
    <w:rsid w:val="00806F51"/>
    <w:rsid w:val="0080717D"/>
    <w:rsid w:val="00807218"/>
    <w:rsid w:val="00807294"/>
    <w:rsid w:val="008072C7"/>
    <w:rsid w:val="008074A4"/>
    <w:rsid w:val="00807588"/>
    <w:rsid w:val="008075D0"/>
    <w:rsid w:val="008076D8"/>
    <w:rsid w:val="00807983"/>
    <w:rsid w:val="00807AB3"/>
    <w:rsid w:val="00807BBA"/>
    <w:rsid w:val="00807C0E"/>
    <w:rsid w:val="00807DB8"/>
    <w:rsid w:val="00807E9B"/>
    <w:rsid w:val="00810707"/>
    <w:rsid w:val="0081086C"/>
    <w:rsid w:val="00810952"/>
    <w:rsid w:val="00810B36"/>
    <w:rsid w:val="00810CE7"/>
    <w:rsid w:val="00810ED7"/>
    <w:rsid w:val="00811080"/>
    <w:rsid w:val="008110BD"/>
    <w:rsid w:val="00811153"/>
    <w:rsid w:val="00811324"/>
    <w:rsid w:val="0081195D"/>
    <w:rsid w:val="00811F23"/>
    <w:rsid w:val="008124DC"/>
    <w:rsid w:val="00812664"/>
    <w:rsid w:val="00812854"/>
    <w:rsid w:val="0081290C"/>
    <w:rsid w:val="00812CB4"/>
    <w:rsid w:val="00812DE6"/>
    <w:rsid w:val="00813015"/>
    <w:rsid w:val="0081313C"/>
    <w:rsid w:val="008135F7"/>
    <w:rsid w:val="00813611"/>
    <w:rsid w:val="00813654"/>
    <w:rsid w:val="0081395A"/>
    <w:rsid w:val="00813C7A"/>
    <w:rsid w:val="00813F2E"/>
    <w:rsid w:val="00814108"/>
    <w:rsid w:val="00814769"/>
    <w:rsid w:val="008148F1"/>
    <w:rsid w:val="00814A96"/>
    <w:rsid w:val="00814F96"/>
    <w:rsid w:val="008152D6"/>
    <w:rsid w:val="008155A2"/>
    <w:rsid w:val="00815716"/>
    <w:rsid w:val="00815769"/>
    <w:rsid w:val="0081590E"/>
    <w:rsid w:val="00815B0B"/>
    <w:rsid w:val="00815C11"/>
    <w:rsid w:val="00815DA8"/>
    <w:rsid w:val="00815DC6"/>
    <w:rsid w:val="00815E03"/>
    <w:rsid w:val="008168C2"/>
    <w:rsid w:val="00816A50"/>
    <w:rsid w:val="0081707F"/>
    <w:rsid w:val="008171A0"/>
    <w:rsid w:val="008171BE"/>
    <w:rsid w:val="00817372"/>
    <w:rsid w:val="00817771"/>
    <w:rsid w:val="00817B51"/>
    <w:rsid w:val="00817F58"/>
    <w:rsid w:val="00817F99"/>
    <w:rsid w:val="008200DF"/>
    <w:rsid w:val="008202E4"/>
    <w:rsid w:val="0082042F"/>
    <w:rsid w:val="00820AC7"/>
    <w:rsid w:val="00821623"/>
    <w:rsid w:val="008216D6"/>
    <w:rsid w:val="00821809"/>
    <w:rsid w:val="00821C8E"/>
    <w:rsid w:val="008220E1"/>
    <w:rsid w:val="00822571"/>
    <w:rsid w:val="00822781"/>
    <w:rsid w:val="00822CCC"/>
    <w:rsid w:val="00822EE5"/>
    <w:rsid w:val="0082326D"/>
    <w:rsid w:val="00823410"/>
    <w:rsid w:val="00823662"/>
    <w:rsid w:val="00823AF7"/>
    <w:rsid w:val="00823C98"/>
    <w:rsid w:val="00823DE1"/>
    <w:rsid w:val="00823F83"/>
    <w:rsid w:val="00823FDA"/>
    <w:rsid w:val="0082456B"/>
    <w:rsid w:val="0082462F"/>
    <w:rsid w:val="008247BE"/>
    <w:rsid w:val="008252DB"/>
    <w:rsid w:val="00825436"/>
    <w:rsid w:val="0082548C"/>
    <w:rsid w:val="008255A0"/>
    <w:rsid w:val="00825DAC"/>
    <w:rsid w:val="00825E98"/>
    <w:rsid w:val="008265BD"/>
    <w:rsid w:val="008267F4"/>
    <w:rsid w:val="008268F6"/>
    <w:rsid w:val="00826EDC"/>
    <w:rsid w:val="0082738E"/>
    <w:rsid w:val="008273AE"/>
    <w:rsid w:val="00827470"/>
    <w:rsid w:val="00827977"/>
    <w:rsid w:val="008300B1"/>
    <w:rsid w:val="0083032F"/>
    <w:rsid w:val="00830372"/>
    <w:rsid w:val="0083068B"/>
    <w:rsid w:val="008306B9"/>
    <w:rsid w:val="00830C8D"/>
    <w:rsid w:val="00830D74"/>
    <w:rsid w:val="0083136D"/>
    <w:rsid w:val="00831421"/>
    <w:rsid w:val="0083149A"/>
    <w:rsid w:val="008325A0"/>
    <w:rsid w:val="008326EF"/>
    <w:rsid w:val="00832A39"/>
    <w:rsid w:val="00832E25"/>
    <w:rsid w:val="00832F7E"/>
    <w:rsid w:val="008330CE"/>
    <w:rsid w:val="00833345"/>
    <w:rsid w:val="00833EAD"/>
    <w:rsid w:val="00833F5A"/>
    <w:rsid w:val="00834230"/>
    <w:rsid w:val="008343A0"/>
    <w:rsid w:val="0083471B"/>
    <w:rsid w:val="00834815"/>
    <w:rsid w:val="00834A95"/>
    <w:rsid w:val="00834BFA"/>
    <w:rsid w:val="00834C12"/>
    <w:rsid w:val="00834FD2"/>
    <w:rsid w:val="00835229"/>
    <w:rsid w:val="0083543F"/>
    <w:rsid w:val="0083596C"/>
    <w:rsid w:val="00835F01"/>
    <w:rsid w:val="00836102"/>
    <w:rsid w:val="008363A3"/>
    <w:rsid w:val="0083642B"/>
    <w:rsid w:val="00836EB8"/>
    <w:rsid w:val="00837325"/>
    <w:rsid w:val="008374F4"/>
    <w:rsid w:val="0083772A"/>
    <w:rsid w:val="00837CF2"/>
    <w:rsid w:val="00837D0E"/>
    <w:rsid w:val="00837D5D"/>
    <w:rsid w:val="00840066"/>
    <w:rsid w:val="00840080"/>
    <w:rsid w:val="008400A2"/>
    <w:rsid w:val="0084048C"/>
    <w:rsid w:val="0084069C"/>
    <w:rsid w:val="008406CF"/>
    <w:rsid w:val="00840C8A"/>
    <w:rsid w:val="0084117F"/>
    <w:rsid w:val="008412C3"/>
    <w:rsid w:val="008412EB"/>
    <w:rsid w:val="0084157B"/>
    <w:rsid w:val="008417D4"/>
    <w:rsid w:val="00841BDF"/>
    <w:rsid w:val="00841CBE"/>
    <w:rsid w:val="00841E26"/>
    <w:rsid w:val="008421BF"/>
    <w:rsid w:val="00842284"/>
    <w:rsid w:val="00842507"/>
    <w:rsid w:val="00842BFB"/>
    <w:rsid w:val="00842CB8"/>
    <w:rsid w:val="008437DC"/>
    <w:rsid w:val="0084397E"/>
    <w:rsid w:val="00843DED"/>
    <w:rsid w:val="008440D6"/>
    <w:rsid w:val="008446C7"/>
    <w:rsid w:val="0084487E"/>
    <w:rsid w:val="00844935"/>
    <w:rsid w:val="00844A04"/>
    <w:rsid w:val="00844B99"/>
    <w:rsid w:val="00844FEE"/>
    <w:rsid w:val="008450CB"/>
    <w:rsid w:val="0084522A"/>
    <w:rsid w:val="00845250"/>
    <w:rsid w:val="0084528C"/>
    <w:rsid w:val="008455B5"/>
    <w:rsid w:val="00845794"/>
    <w:rsid w:val="0084584F"/>
    <w:rsid w:val="008464ED"/>
    <w:rsid w:val="00846DA2"/>
    <w:rsid w:val="008474C0"/>
    <w:rsid w:val="0084771B"/>
    <w:rsid w:val="00847937"/>
    <w:rsid w:val="00847A7C"/>
    <w:rsid w:val="00847C88"/>
    <w:rsid w:val="00847CA3"/>
    <w:rsid w:val="00847DFA"/>
    <w:rsid w:val="00850007"/>
    <w:rsid w:val="008502D1"/>
    <w:rsid w:val="00850504"/>
    <w:rsid w:val="0085052D"/>
    <w:rsid w:val="00850637"/>
    <w:rsid w:val="0085086F"/>
    <w:rsid w:val="0085087C"/>
    <w:rsid w:val="008509F2"/>
    <w:rsid w:val="00850DA4"/>
    <w:rsid w:val="00851160"/>
    <w:rsid w:val="008513B7"/>
    <w:rsid w:val="008523A3"/>
    <w:rsid w:val="00852C1C"/>
    <w:rsid w:val="008533A1"/>
    <w:rsid w:val="00853549"/>
    <w:rsid w:val="00853593"/>
    <w:rsid w:val="00853766"/>
    <w:rsid w:val="00853A23"/>
    <w:rsid w:val="00853B0E"/>
    <w:rsid w:val="00854566"/>
    <w:rsid w:val="008545A8"/>
    <w:rsid w:val="008548C0"/>
    <w:rsid w:val="00854AD1"/>
    <w:rsid w:val="00854C02"/>
    <w:rsid w:val="00854C6C"/>
    <w:rsid w:val="00854E25"/>
    <w:rsid w:val="00854FBA"/>
    <w:rsid w:val="0085555F"/>
    <w:rsid w:val="00855F68"/>
    <w:rsid w:val="00855FC1"/>
    <w:rsid w:val="00856252"/>
    <w:rsid w:val="00856287"/>
    <w:rsid w:val="008564A6"/>
    <w:rsid w:val="00856A16"/>
    <w:rsid w:val="00856B0E"/>
    <w:rsid w:val="00856BE2"/>
    <w:rsid w:val="00856DB5"/>
    <w:rsid w:val="0085711F"/>
    <w:rsid w:val="008571E5"/>
    <w:rsid w:val="008577BC"/>
    <w:rsid w:val="008577D0"/>
    <w:rsid w:val="0085795F"/>
    <w:rsid w:val="008579C0"/>
    <w:rsid w:val="00857D63"/>
    <w:rsid w:val="00857E06"/>
    <w:rsid w:val="00860176"/>
    <w:rsid w:val="00860308"/>
    <w:rsid w:val="008607CB"/>
    <w:rsid w:val="00860B77"/>
    <w:rsid w:val="00860FAA"/>
    <w:rsid w:val="00861082"/>
    <w:rsid w:val="008610EB"/>
    <w:rsid w:val="008611A5"/>
    <w:rsid w:val="008612E5"/>
    <w:rsid w:val="0086174C"/>
    <w:rsid w:val="008618B1"/>
    <w:rsid w:val="00861A18"/>
    <w:rsid w:val="008624C1"/>
    <w:rsid w:val="00862713"/>
    <w:rsid w:val="00862A2B"/>
    <w:rsid w:val="00862ABF"/>
    <w:rsid w:val="008631F1"/>
    <w:rsid w:val="00863285"/>
    <w:rsid w:val="00863552"/>
    <w:rsid w:val="00863561"/>
    <w:rsid w:val="008636C8"/>
    <w:rsid w:val="00863999"/>
    <w:rsid w:val="00863BF2"/>
    <w:rsid w:val="008643DF"/>
    <w:rsid w:val="008644DF"/>
    <w:rsid w:val="0086450F"/>
    <w:rsid w:val="00864B9D"/>
    <w:rsid w:val="00864C9D"/>
    <w:rsid w:val="00864E4B"/>
    <w:rsid w:val="00865613"/>
    <w:rsid w:val="0086564B"/>
    <w:rsid w:val="0086574B"/>
    <w:rsid w:val="008657A4"/>
    <w:rsid w:val="008657ED"/>
    <w:rsid w:val="00865BF8"/>
    <w:rsid w:val="00865D74"/>
    <w:rsid w:val="00865E1E"/>
    <w:rsid w:val="00866114"/>
    <w:rsid w:val="008663B2"/>
    <w:rsid w:val="00866484"/>
    <w:rsid w:val="008667C7"/>
    <w:rsid w:val="00866BAC"/>
    <w:rsid w:val="00867452"/>
    <w:rsid w:val="008675CA"/>
    <w:rsid w:val="00867834"/>
    <w:rsid w:val="008679F3"/>
    <w:rsid w:val="00867CE1"/>
    <w:rsid w:val="00867E96"/>
    <w:rsid w:val="0087096B"/>
    <w:rsid w:val="0087113B"/>
    <w:rsid w:val="00871170"/>
    <w:rsid w:val="00871C59"/>
    <w:rsid w:val="00871E65"/>
    <w:rsid w:val="00871FBF"/>
    <w:rsid w:val="0087205D"/>
    <w:rsid w:val="00872BB9"/>
    <w:rsid w:val="00872E6B"/>
    <w:rsid w:val="00873110"/>
    <w:rsid w:val="0087352F"/>
    <w:rsid w:val="00873758"/>
    <w:rsid w:val="00873B52"/>
    <w:rsid w:val="00873BE2"/>
    <w:rsid w:val="00873CF7"/>
    <w:rsid w:val="00873E6B"/>
    <w:rsid w:val="00873EAE"/>
    <w:rsid w:val="008741AE"/>
    <w:rsid w:val="008742FE"/>
    <w:rsid w:val="008751ED"/>
    <w:rsid w:val="00875683"/>
    <w:rsid w:val="00875A9B"/>
    <w:rsid w:val="00875AC8"/>
    <w:rsid w:val="0087645A"/>
    <w:rsid w:val="008765AC"/>
    <w:rsid w:val="008767B1"/>
    <w:rsid w:val="00876947"/>
    <w:rsid w:val="00876FC2"/>
    <w:rsid w:val="008772B8"/>
    <w:rsid w:val="0087747B"/>
    <w:rsid w:val="00877792"/>
    <w:rsid w:val="0087786E"/>
    <w:rsid w:val="00880108"/>
    <w:rsid w:val="00880112"/>
    <w:rsid w:val="00880256"/>
    <w:rsid w:val="00880477"/>
    <w:rsid w:val="008805CC"/>
    <w:rsid w:val="00880871"/>
    <w:rsid w:val="008809AD"/>
    <w:rsid w:val="008809DE"/>
    <w:rsid w:val="00880CDA"/>
    <w:rsid w:val="00880F15"/>
    <w:rsid w:val="008813A6"/>
    <w:rsid w:val="0088147B"/>
    <w:rsid w:val="008817AF"/>
    <w:rsid w:val="0088211C"/>
    <w:rsid w:val="008829DE"/>
    <w:rsid w:val="00882B93"/>
    <w:rsid w:val="00882C55"/>
    <w:rsid w:val="00882DA7"/>
    <w:rsid w:val="00882DC6"/>
    <w:rsid w:val="00882E54"/>
    <w:rsid w:val="00882ED5"/>
    <w:rsid w:val="008836B9"/>
    <w:rsid w:val="008837E9"/>
    <w:rsid w:val="00883ADD"/>
    <w:rsid w:val="00883BA2"/>
    <w:rsid w:val="00883CB9"/>
    <w:rsid w:val="00883E88"/>
    <w:rsid w:val="008848D3"/>
    <w:rsid w:val="00884FB1"/>
    <w:rsid w:val="00885312"/>
    <w:rsid w:val="00885399"/>
    <w:rsid w:val="00885492"/>
    <w:rsid w:val="00885500"/>
    <w:rsid w:val="00885822"/>
    <w:rsid w:val="0088587A"/>
    <w:rsid w:val="008861C2"/>
    <w:rsid w:val="00886201"/>
    <w:rsid w:val="008865D7"/>
    <w:rsid w:val="008868E9"/>
    <w:rsid w:val="008869B5"/>
    <w:rsid w:val="00887061"/>
    <w:rsid w:val="0088712D"/>
    <w:rsid w:val="00887A41"/>
    <w:rsid w:val="00887E6F"/>
    <w:rsid w:val="008900AC"/>
    <w:rsid w:val="00890108"/>
    <w:rsid w:val="00890191"/>
    <w:rsid w:val="00890248"/>
    <w:rsid w:val="00890537"/>
    <w:rsid w:val="00890571"/>
    <w:rsid w:val="00891066"/>
    <w:rsid w:val="008916D4"/>
    <w:rsid w:val="008918A6"/>
    <w:rsid w:val="008919F5"/>
    <w:rsid w:val="00892A5E"/>
    <w:rsid w:val="00892AC6"/>
    <w:rsid w:val="00892DED"/>
    <w:rsid w:val="00893013"/>
    <w:rsid w:val="0089316A"/>
    <w:rsid w:val="008932F0"/>
    <w:rsid w:val="00893350"/>
    <w:rsid w:val="008941AB"/>
    <w:rsid w:val="00894284"/>
    <w:rsid w:val="00894350"/>
    <w:rsid w:val="00894839"/>
    <w:rsid w:val="00894BA1"/>
    <w:rsid w:val="00894BF9"/>
    <w:rsid w:val="00894CFA"/>
    <w:rsid w:val="00894F65"/>
    <w:rsid w:val="00895007"/>
    <w:rsid w:val="008956F6"/>
    <w:rsid w:val="00895776"/>
    <w:rsid w:val="00895962"/>
    <w:rsid w:val="008967D4"/>
    <w:rsid w:val="00896859"/>
    <w:rsid w:val="008968B0"/>
    <w:rsid w:val="00896FBA"/>
    <w:rsid w:val="00897080"/>
    <w:rsid w:val="00897303"/>
    <w:rsid w:val="008977C1"/>
    <w:rsid w:val="00897C03"/>
    <w:rsid w:val="008A036C"/>
    <w:rsid w:val="008A0522"/>
    <w:rsid w:val="008A0603"/>
    <w:rsid w:val="008A0B47"/>
    <w:rsid w:val="008A0B9A"/>
    <w:rsid w:val="008A0C32"/>
    <w:rsid w:val="008A0C7E"/>
    <w:rsid w:val="008A1015"/>
    <w:rsid w:val="008A1119"/>
    <w:rsid w:val="008A11A8"/>
    <w:rsid w:val="008A12B0"/>
    <w:rsid w:val="008A12EE"/>
    <w:rsid w:val="008A1BEA"/>
    <w:rsid w:val="008A224E"/>
    <w:rsid w:val="008A24BD"/>
    <w:rsid w:val="008A2795"/>
    <w:rsid w:val="008A2B45"/>
    <w:rsid w:val="008A2EA7"/>
    <w:rsid w:val="008A2F5B"/>
    <w:rsid w:val="008A30D2"/>
    <w:rsid w:val="008A3545"/>
    <w:rsid w:val="008A37C9"/>
    <w:rsid w:val="008A3875"/>
    <w:rsid w:val="008A3B1B"/>
    <w:rsid w:val="008A4385"/>
    <w:rsid w:val="008A4796"/>
    <w:rsid w:val="008A4E74"/>
    <w:rsid w:val="008A556E"/>
    <w:rsid w:val="008A55C1"/>
    <w:rsid w:val="008A5654"/>
    <w:rsid w:val="008A59C9"/>
    <w:rsid w:val="008A5AA5"/>
    <w:rsid w:val="008A5BCB"/>
    <w:rsid w:val="008A5C5D"/>
    <w:rsid w:val="008A60E3"/>
    <w:rsid w:val="008A6188"/>
    <w:rsid w:val="008A694F"/>
    <w:rsid w:val="008A6BEE"/>
    <w:rsid w:val="008A7449"/>
    <w:rsid w:val="008A7AC8"/>
    <w:rsid w:val="008A7ADC"/>
    <w:rsid w:val="008B0095"/>
    <w:rsid w:val="008B049C"/>
    <w:rsid w:val="008B0860"/>
    <w:rsid w:val="008B0A09"/>
    <w:rsid w:val="008B0D71"/>
    <w:rsid w:val="008B153B"/>
    <w:rsid w:val="008B1AA6"/>
    <w:rsid w:val="008B206C"/>
    <w:rsid w:val="008B24A3"/>
    <w:rsid w:val="008B26D1"/>
    <w:rsid w:val="008B2AC6"/>
    <w:rsid w:val="008B2B78"/>
    <w:rsid w:val="008B2D85"/>
    <w:rsid w:val="008B33D7"/>
    <w:rsid w:val="008B35F7"/>
    <w:rsid w:val="008B3A9F"/>
    <w:rsid w:val="008B3CB2"/>
    <w:rsid w:val="008B462F"/>
    <w:rsid w:val="008B477A"/>
    <w:rsid w:val="008B48E5"/>
    <w:rsid w:val="008B4BCC"/>
    <w:rsid w:val="008B4FB3"/>
    <w:rsid w:val="008B50F8"/>
    <w:rsid w:val="008B5336"/>
    <w:rsid w:val="008B5C5E"/>
    <w:rsid w:val="008B5D9B"/>
    <w:rsid w:val="008B6230"/>
    <w:rsid w:val="008B62C9"/>
    <w:rsid w:val="008B682C"/>
    <w:rsid w:val="008B687B"/>
    <w:rsid w:val="008B6882"/>
    <w:rsid w:val="008B6AEE"/>
    <w:rsid w:val="008B6CC9"/>
    <w:rsid w:val="008B7017"/>
    <w:rsid w:val="008B752B"/>
    <w:rsid w:val="008B756C"/>
    <w:rsid w:val="008B77DE"/>
    <w:rsid w:val="008B7871"/>
    <w:rsid w:val="008B79F2"/>
    <w:rsid w:val="008B7D7A"/>
    <w:rsid w:val="008C02C3"/>
    <w:rsid w:val="008C0328"/>
    <w:rsid w:val="008C0792"/>
    <w:rsid w:val="008C0942"/>
    <w:rsid w:val="008C0EEB"/>
    <w:rsid w:val="008C1545"/>
    <w:rsid w:val="008C169B"/>
    <w:rsid w:val="008C1877"/>
    <w:rsid w:val="008C1CCB"/>
    <w:rsid w:val="008C204F"/>
    <w:rsid w:val="008C21B7"/>
    <w:rsid w:val="008C26FC"/>
    <w:rsid w:val="008C2BF0"/>
    <w:rsid w:val="008C3348"/>
    <w:rsid w:val="008C37E9"/>
    <w:rsid w:val="008C3993"/>
    <w:rsid w:val="008C3AA9"/>
    <w:rsid w:val="008C3B75"/>
    <w:rsid w:val="008C3C40"/>
    <w:rsid w:val="008C4124"/>
    <w:rsid w:val="008C435F"/>
    <w:rsid w:val="008C496A"/>
    <w:rsid w:val="008C508A"/>
    <w:rsid w:val="008C522F"/>
    <w:rsid w:val="008C5600"/>
    <w:rsid w:val="008C56E7"/>
    <w:rsid w:val="008C59F5"/>
    <w:rsid w:val="008C5C46"/>
    <w:rsid w:val="008C5D1E"/>
    <w:rsid w:val="008C6294"/>
    <w:rsid w:val="008C6528"/>
    <w:rsid w:val="008C697F"/>
    <w:rsid w:val="008C70E4"/>
    <w:rsid w:val="008C72ED"/>
    <w:rsid w:val="008C731B"/>
    <w:rsid w:val="008C7AEB"/>
    <w:rsid w:val="008C7C9A"/>
    <w:rsid w:val="008C7D62"/>
    <w:rsid w:val="008C7F29"/>
    <w:rsid w:val="008D011E"/>
    <w:rsid w:val="008D061F"/>
    <w:rsid w:val="008D074A"/>
    <w:rsid w:val="008D0CD5"/>
    <w:rsid w:val="008D102A"/>
    <w:rsid w:val="008D11AD"/>
    <w:rsid w:val="008D1301"/>
    <w:rsid w:val="008D1425"/>
    <w:rsid w:val="008D1522"/>
    <w:rsid w:val="008D157B"/>
    <w:rsid w:val="008D1596"/>
    <w:rsid w:val="008D16B1"/>
    <w:rsid w:val="008D176D"/>
    <w:rsid w:val="008D1EF2"/>
    <w:rsid w:val="008D23F1"/>
    <w:rsid w:val="008D25FA"/>
    <w:rsid w:val="008D2916"/>
    <w:rsid w:val="008D2D70"/>
    <w:rsid w:val="008D3080"/>
    <w:rsid w:val="008D330D"/>
    <w:rsid w:val="008D3B94"/>
    <w:rsid w:val="008D3BEE"/>
    <w:rsid w:val="008D3E22"/>
    <w:rsid w:val="008D4085"/>
    <w:rsid w:val="008D4195"/>
    <w:rsid w:val="008D41A2"/>
    <w:rsid w:val="008D4296"/>
    <w:rsid w:val="008D43FB"/>
    <w:rsid w:val="008D47EA"/>
    <w:rsid w:val="008D4DBA"/>
    <w:rsid w:val="008D50C3"/>
    <w:rsid w:val="008D52FD"/>
    <w:rsid w:val="008D5307"/>
    <w:rsid w:val="008D54D8"/>
    <w:rsid w:val="008D558F"/>
    <w:rsid w:val="008D596D"/>
    <w:rsid w:val="008D5DC9"/>
    <w:rsid w:val="008D6454"/>
    <w:rsid w:val="008D6632"/>
    <w:rsid w:val="008D691A"/>
    <w:rsid w:val="008D707C"/>
    <w:rsid w:val="008D7161"/>
    <w:rsid w:val="008D7197"/>
    <w:rsid w:val="008D7508"/>
    <w:rsid w:val="008D763A"/>
    <w:rsid w:val="008D7850"/>
    <w:rsid w:val="008D7AF5"/>
    <w:rsid w:val="008D7DF6"/>
    <w:rsid w:val="008E010C"/>
    <w:rsid w:val="008E0AB1"/>
    <w:rsid w:val="008E0ACC"/>
    <w:rsid w:val="008E0B38"/>
    <w:rsid w:val="008E0D47"/>
    <w:rsid w:val="008E0F54"/>
    <w:rsid w:val="008E1048"/>
    <w:rsid w:val="008E14C6"/>
    <w:rsid w:val="008E1785"/>
    <w:rsid w:val="008E1AFD"/>
    <w:rsid w:val="008E224D"/>
    <w:rsid w:val="008E25A8"/>
    <w:rsid w:val="008E29F2"/>
    <w:rsid w:val="008E2B30"/>
    <w:rsid w:val="008E2D8F"/>
    <w:rsid w:val="008E3251"/>
    <w:rsid w:val="008E350D"/>
    <w:rsid w:val="008E3994"/>
    <w:rsid w:val="008E4291"/>
    <w:rsid w:val="008E43D7"/>
    <w:rsid w:val="008E45B6"/>
    <w:rsid w:val="008E45F9"/>
    <w:rsid w:val="008E4850"/>
    <w:rsid w:val="008E49B7"/>
    <w:rsid w:val="008E555F"/>
    <w:rsid w:val="008E5590"/>
    <w:rsid w:val="008E5592"/>
    <w:rsid w:val="008E571D"/>
    <w:rsid w:val="008E5796"/>
    <w:rsid w:val="008E57B3"/>
    <w:rsid w:val="008E5A80"/>
    <w:rsid w:val="008E6156"/>
    <w:rsid w:val="008E62A2"/>
    <w:rsid w:val="008E6301"/>
    <w:rsid w:val="008E6AA8"/>
    <w:rsid w:val="008E70A8"/>
    <w:rsid w:val="008E7137"/>
    <w:rsid w:val="008E7658"/>
    <w:rsid w:val="008E77EC"/>
    <w:rsid w:val="008E7983"/>
    <w:rsid w:val="008F01C3"/>
    <w:rsid w:val="008F0495"/>
    <w:rsid w:val="008F049F"/>
    <w:rsid w:val="008F0AC1"/>
    <w:rsid w:val="008F0EB9"/>
    <w:rsid w:val="008F0ED9"/>
    <w:rsid w:val="008F119B"/>
    <w:rsid w:val="008F1670"/>
    <w:rsid w:val="008F168E"/>
    <w:rsid w:val="008F189A"/>
    <w:rsid w:val="008F1B42"/>
    <w:rsid w:val="008F1B97"/>
    <w:rsid w:val="008F1C68"/>
    <w:rsid w:val="008F1E05"/>
    <w:rsid w:val="008F256C"/>
    <w:rsid w:val="008F2B7B"/>
    <w:rsid w:val="008F2C11"/>
    <w:rsid w:val="008F2D50"/>
    <w:rsid w:val="008F2D6C"/>
    <w:rsid w:val="008F32C4"/>
    <w:rsid w:val="008F33BE"/>
    <w:rsid w:val="008F3491"/>
    <w:rsid w:val="008F39E4"/>
    <w:rsid w:val="008F3C99"/>
    <w:rsid w:val="008F42FC"/>
    <w:rsid w:val="008F491E"/>
    <w:rsid w:val="008F498C"/>
    <w:rsid w:val="008F4A3C"/>
    <w:rsid w:val="008F5772"/>
    <w:rsid w:val="008F5B31"/>
    <w:rsid w:val="008F5BF6"/>
    <w:rsid w:val="008F5C56"/>
    <w:rsid w:val="008F6044"/>
    <w:rsid w:val="008F60BA"/>
    <w:rsid w:val="008F6295"/>
    <w:rsid w:val="008F63C1"/>
    <w:rsid w:val="008F658B"/>
    <w:rsid w:val="008F6650"/>
    <w:rsid w:val="008F6651"/>
    <w:rsid w:val="008F6763"/>
    <w:rsid w:val="008F67BE"/>
    <w:rsid w:val="008F67CA"/>
    <w:rsid w:val="008F6964"/>
    <w:rsid w:val="008F6F0B"/>
    <w:rsid w:val="008F750A"/>
    <w:rsid w:val="008F761A"/>
    <w:rsid w:val="008F7869"/>
    <w:rsid w:val="008F797A"/>
    <w:rsid w:val="008F7ABE"/>
    <w:rsid w:val="008F7AF0"/>
    <w:rsid w:val="008F7DE7"/>
    <w:rsid w:val="008F7FCC"/>
    <w:rsid w:val="00900047"/>
    <w:rsid w:val="0090022E"/>
    <w:rsid w:val="00900500"/>
    <w:rsid w:val="009009EC"/>
    <w:rsid w:val="00900AAF"/>
    <w:rsid w:val="0090109A"/>
    <w:rsid w:val="00901217"/>
    <w:rsid w:val="009014B6"/>
    <w:rsid w:val="00901760"/>
    <w:rsid w:val="0090185B"/>
    <w:rsid w:val="00901C6C"/>
    <w:rsid w:val="009022AB"/>
    <w:rsid w:val="0090230A"/>
    <w:rsid w:val="00902763"/>
    <w:rsid w:val="00902765"/>
    <w:rsid w:val="00902809"/>
    <w:rsid w:val="00902A6B"/>
    <w:rsid w:val="00902BE9"/>
    <w:rsid w:val="0090322E"/>
    <w:rsid w:val="009039B5"/>
    <w:rsid w:val="00903A1D"/>
    <w:rsid w:val="00903A85"/>
    <w:rsid w:val="00903BE5"/>
    <w:rsid w:val="00904307"/>
    <w:rsid w:val="0090465C"/>
    <w:rsid w:val="009046B7"/>
    <w:rsid w:val="00904814"/>
    <w:rsid w:val="009048F5"/>
    <w:rsid w:val="00905036"/>
    <w:rsid w:val="009050AF"/>
    <w:rsid w:val="00905194"/>
    <w:rsid w:val="009051B1"/>
    <w:rsid w:val="00905B0C"/>
    <w:rsid w:val="009065C9"/>
    <w:rsid w:val="009066A4"/>
    <w:rsid w:val="009073E8"/>
    <w:rsid w:val="00907792"/>
    <w:rsid w:val="0090780F"/>
    <w:rsid w:val="009078B4"/>
    <w:rsid w:val="00907C7B"/>
    <w:rsid w:val="00907ECE"/>
    <w:rsid w:val="00907FDB"/>
    <w:rsid w:val="0091058E"/>
    <w:rsid w:val="0091065F"/>
    <w:rsid w:val="00910F6F"/>
    <w:rsid w:val="009113E8"/>
    <w:rsid w:val="009128AD"/>
    <w:rsid w:val="00912C0D"/>
    <w:rsid w:val="00912ED1"/>
    <w:rsid w:val="00912FFE"/>
    <w:rsid w:val="009130A0"/>
    <w:rsid w:val="0091338A"/>
    <w:rsid w:val="00913A0F"/>
    <w:rsid w:val="00914719"/>
    <w:rsid w:val="00914A91"/>
    <w:rsid w:val="009152C9"/>
    <w:rsid w:val="009153FF"/>
    <w:rsid w:val="00915690"/>
    <w:rsid w:val="00915ACF"/>
    <w:rsid w:val="0091625C"/>
    <w:rsid w:val="00916532"/>
    <w:rsid w:val="00916A21"/>
    <w:rsid w:val="00916B5C"/>
    <w:rsid w:val="0091705D"/>
    <w:rsid w:val="0091720D"/>
    <w:rsid w:val="00917621"/>
    <w:rsid w:val="0091763C"/>
    <w:rsid w:val="00917761"/>
    <w:rsid w:val="009178D6"/>
    <w:rsid w:val="00917D2C"/>
    <w:rsid w:val="00917F78"/>
    <w:rsid w:val="0092006F"/>
    <w:rsid w:val="0092044E"/>
    <w:rsid w:val="00920458"/>
    <w:rsid w:val="00920642"/>
    <w:rsid w:val="00920A2F"/>
    <w:rsid w:val="00920C2A"/>
    <w:rsid w:val="009218CA"/>
    <w:rsid w:val="009218F3"/>
    <w:rsid w:val="00921AAB"/>
    <w:rsid w:val="00921AF0"/>
    <w:rsid w:val="0092209F"/>
    <w:rsid w:val="0092237F"/>
    <w:rsid w:val="00922526"/>
    <w:rsid w:val="0092252E"/>
    <w:rsid w:val="009228B1"/>
    <w:rsid w:val="00922976"/>
    <w:rsid w:val="00922B4F"/>
    <w:rsid w:val="00922C71"/>
    <w:rsid w:val="0092317C"/>
    <w:rsid w:val="00923E30"/>
    <w:rsid w:val="00923F38"/>
    <w:rsid w:val="00923FE6"/>
    <w:rsid w:val="009241FE"/>
    <w:rsid w:val="00924335"/>
    <w:rsid w:val="0092456D"/>
    <w:rsid w:val="0092488F"/>
    <w:rsid w:val="009248BD"/>
    <w:rsid w:val="00924AD2"/>
    <w:rsid w:val="00925193"/>
    <w:rsid w:val="009256DD"/>
    <w:rsid w:val="00925B85"/>
    <w:rsid w:val="00926121"/>
    <w:rsid w:val="00926391"/>
    <w:rsid w:val="0092672F"/>
    <w:rsid w:val="009267A6"/>
    <w:rsid w:val="00926D85"/>
    <w:rsid w:val="00927125"/>
    <w:rsid w:val="009279C4"/>
    <w:rsid w:val="00927A46"/>
    <w:rsid w:val="00927BA1"/>
    <w:rsid w:val="00927D62"/>
    <w:rsid w:val="00927FEB"/>
    <w:rsid w:val="009301F5"/>
    <w:rsid w:val="009302B8"/>
    <w:rsid w:val="00930433"/>
    <w:rsid w:val="00930BDF"/>
    <w:rsid w:val="00932464"/>
    <w:rsid w:val="00932A7A"/>
    <w:rsid w:val="00932FC3"/>
    <w:rsid w:val="00933060"/>
    <w:rsid w:val="00933104"/>
    <w:rsid w:val="00933397"/>
    <w:rsid w:val="00933483"/>
    <w:rsid w:val="00933514"/>
    <w:rsid w:val="0093389E"/>
    <w:rsid w:val="00933C0B"/>
    <w:rsid w:val="00933F98"/>
    <w:rsid w:val="00934299"/>
    <w:rsid w:val="0093430E"/>
    <w:rsid w:val="009345D9"/>
    <w:rsid w:val="00934B6C"/>
    <w:rsid w:val="00934CC0"/>
    <w:rsid w:val="00934EA6"/>
    <w:rsid w:val="00934F0D"/>
    <w:rsid w:val="00934F0F"/>
    <w:rsid w:val="00935029"/>
    <w:rsid w:val="00935243"/>
    <w:rsid w:val="00935289"/>
    <w:rsid w:val="009352ED"/>
    <w:rsid w:val="0093541E"/>
    <w:rsid w:val="00935505"/>
    <w:rsid w:val="0093552B"/>
    <w:rsid w:val="00935701"/>
    <w:rsid w:val="009363F0"/>
    <w:rsid w:val="00936534"/>
    <w:rsid w:val="009365B4"/>
    <w:rsid w:val="0093660C"/>
    <w:rsid w:val="00936971"/>
    <w:rsid w:val="00936C8A"/>
    <w:rsid w:val="00936E01"/>
    <w:rsid w:val="00936FDC"/>
    <w:rsid w:val="0093714F"/>
    <w:rsid w:val="00937228"/>
    <w:rsid w:val="0093726B"/>
    <w:rsid w:val="00937272"/>
    <w:rsid w:val="009373D7"/>
    <w:rsid w:val="009377C1"/>
    <w:rsid w:val="00937888"/>
    <w:rsid w:val="00940246"/>
    <w:rsid w:val="00940AE4"/>
    <w:rsid w:val="0094141C"/>
    <w:rsid w:val="009416B5"/>
    <w:rsid w:val="00941C63"/>
    <w:rsid w:val="00941E62"/>
    <w:rsid w:val="00942028"/>
    <w:rsid w:val="009420BC"/>
    <w:rsid w:val="0094250E"/>
    <w:rsid w:val="00942EC7"/>
    <w:rsid w:val="00943025"/>
    <w:rsid w:val="00943374"/>
    <w:rsid w:val="009439AD"/>
    <w:rsid w:val="00943A9B"/>
    <w:rsid w:val="00943FF9"/>
    <w:rsid w:val="009440AA"/>
    <w:rsid w:val="0094414B"/>
    <w:rsid w:val="009446B1"/>
    <w:rsid w:val="00944A53"/>
    <w:rsid w:val="00944B01"/>
    <w:rsid w:val="00944C7B"/>
    <w:rsid w:val="00945137"/>
    <w:rsid w:val="009452F4"/>
    <w:rsid w:val="009457D1"/>
    <w:rsid w:val="00945C88"/>
    <w:rsid w:val="00945D74"/>
    <w:rsid w:val="00945E34"/>
    <w:rsid w:val="00946035"/>
    <w:rsid w:val="0094630F"/>
    <w:rsid w:val="0094654F"/>
    <w:rsid w:val="009466C1"/>
    <w:rsid w:val="0094698E"/>
    <w:rsid w:val="009469E4"/>
    <w:rsid w:val="00946A8D"/>
    <w:rsid w:val="00946F9A"/>
    <w:rsid w:val="00946FC4"/>
    <w:rsid w:val="009476C3"/>
    <w:rsid w:val="00947B21"/>
    <w:rsid w:val="00947BCD"/>
    <w:rsid w:val="00947C3B"/>
    <w:rsid w:val="0095050E"/>
    <w:rsid w:val="0095089C"/>
    <w:rsid w:val="00950A9C"/>
    <w:rsid w:val="00950CD1"/>
    <w:rsid w:val="0095105C"/>
    <w:rsid w:val="009510B6"/>
    <w:rsid w:val="00951282"/>
    <w:rsid w:val="00951577"/>
    <w:rsid w:val="009517D6"/>
    <w:rsid w:val="00951C6A"/>
    <w:rsid w:val="00952474"/>
    <w:rsid w:val="00952681"/>
    <w:rsid w:val="0095272F"/>
    <w:rsid w:val="00952920"/>
    <w:rsid w:val="00952A63"/>
    <w:rsid w:val="00952B1C"/>
    <w:rsid w:val="0095306A"/>
    <w:rsid w:val="00953266"/>
    <w:rsid w:val="00953DFA"/>
    <w:rsid w:val="00954344"/>
    <w:rsid w:val="0095455B"/>
    <w:rsid w:val="00954C82"/>
    <w:rsid w:val="00954CBC"/>
    <w:rsid w:val="00954E43"/>
    <w:rsid w:val="00955158"/>
    <w:rsid w:val="00955314"/>
    <w:rsid w:val="00955524"/>
    <w:rsid w:val="00955652"/>
    <w:rsid w:val="009558F8"/>
    <w:rsid w:val="00955A7B"/>
    <w:rsid w:val="00955C5B"/>
    <w:rsid w:val="00955CFE"/>
    <w:rsid w:val="00955F66"/>
    <w:rsid w:val="0095618C"/>
    <w:rsid w:val="0095640E"/>
    <w:rsid w:val="009564F8"/>
    <w:rsid w:val="009564FB"/>
    <w:rsid w:val="0095655B"/>
    <w:rsid w:val="00956637"/>
    <w:rsid w:val="00956800"/>
    <w:rsid w:val="00956CAE"/>
    <w:rsid w:val="00956E10"/>
    <w:rsid w:val="009572FE"/>
    <w:rsid w:val="00957A1D"/>
    <w:rsid w:val="00960020"/>
    <w:rsid w:val="0096041D"/>
    <w:rsid w:val="00960C52"/>
    <w:rsid w:val="00960EC8"/>
    <w:rsid w:val="00961090"/>
    <w:rsid w:val="0096115A"/>
    <w:rsid w:val="00961B60"/>
    <w:rsid w:val="00961DF8"/>
    <w:rsid w:val="009621F7"/>
    <w:rsid w:val="00962997"/>
    <w:rsid w:val="009629F9"/>
    <w:rsid w:val="00962B3B"/>
    <w:rsid w:val="00962D5C"/>
    <w:rsid w:val="009630C5"/>
    <w:rsid w:val="00963144"/>
    <w:rsid w:val="009632E2"/>
    <w:rsid w:val="00963388"/>
    <w:rsid w:val="00963690"/>
    <w:rsid w:val="00963962"/>
    <w:rsid w:val="009639F7"/>
    <w:rsid w:val="00963EC7"/>
    <w:rsid w:val="00964102"/>
    <w:rsid w:val="0096423F"/>
    <w:rsid w:val="00964294"/>
    <w:rsid w:val="00964595"/>
    <w:rsid w:val="00964664"/>
    <w:rsid w:val="009648AF"/>
    <w:rsid w:val="009648D6"/>
    <w:rsid w:val="00965354"/>
    <w:rsid w:val="009653A1"/>
    <w:rsid w:val="009658A7"/>
    <w:rsid w:val="00965F47"/>
    <w:rsid w:val="00966512"/>
    <w:rsid w:val="00966762"/>
    <w:rsid w:val="0096687B"/>
    <w:rsid w:val="009669C1"/>
    <w:rsid w:val="00966B7A"/>
    <w:rsid w:val="00966C6C"/>
    <w:rsid w:val="00966D40"/>
    <w:rsid w:val="00966ED2"/>
    <w:rsid w:val="009674A1"/>
    <w:rsid w:val="009677B7"/>
    <w:rsid w:val="009678B7"/>
    <w:rsid w:val="00967AF3"/>
    <w:rsid w:val="00967F61"/>
    <w:rsid w:val="0097006D"/>
    <w:rsid w:val="0097007E"/>
    <w:rsid w:val="009704EE"/>
    <w:rsid w:val="00970560"/>
    <w:rsid w:val="00970688"/>
    <w:rsid w:val="00970707"/>
    <w:rsid w:val="0097096B"/>
    <w:rsid w:val="0097112C"/>
    <w:rsid w:val="00971914"/>
    <w:rsid w:val="00971A0A"/>
    <w:rsid w:val="00971C6E"/>
    <w:rsid w:val="00971CC8"/>
    <w:rsid w:val="00971E88"/>
    <w:rsid w:val="00972444"/>
    <w:rsid w:val="009728B1"/>
    <w:rsid w:val="00972CD6"/>
    <w:rsid w:val="00972FB1"/>
    <w:rsid w:val="00972FB9"/>
    <w:rsid w:val="009732FA"/>
    <w:rsid w:val="00973453"/>
    <w:rsid w:val="00973A33"/>
    <w:rsid w:val="00973C3E"/>
    <w:rsid w:val="00973DC0"/>
    <w:rsid w:val="0097428C"/>
    <w:rsid w:val="00974338"/>
    <w:rsid w:val="0097444B"/>
    <w:rsid w:val="0097499D"/>
    <w:rsid w:val="009749CF"/>
    <w:rsid w:val="00974CB6"/>
    <w:rsid w:val="00975011"/>
    <w:rsid w:val="009750AB"/>
    <w:rsid w:val="009750EA"/>
    <w:rsid w:val="00975512"/>
    <w:rsid w:val="00975D3D"/>
    <w:rsid w:val="009760B0"/>
    <w:rsid w:val="00976327"/>
    <w:rsid w:val="0097637A"/>
    <w:rsid w:val="009764D5"/>
    <w:rsid w:val="009766C6"/>
    <w:rsid w:val="00977894"/>
    <w:rsid w:val="00977AC9"/>
    <w:rsid w:val="00977C2A"/>
    <w:rsid w:val="00977DDB"/>
    <w:rsid w:val="00977E06"/>
    <w:rsid w:val="00980166"/>
    <w:rsid w:val="0098027C"/>
    <w:rsid w:val="0098032C"/>
    <w:rsid w:val="00980433"/>
    <w:rsid w:val="009804ED"/>
    <w:rsid w:val="00980F02"/>
    <w:rsid w:val="009817D8"/>
    <w:rsid w:val="00981CAA"/>
    <w:rsid w:val="009827BD"/>
    <w:rsid w:val="00982908"/>
    <w:rsid w:val="00982B52"/>
    <w:rsid w:val="009833CE"/>
    <w:rsid w:val="0098365D"/>
    <w:rsid w:val="00983671"/>
    <w:rsid w:val="00983775"/>
    <w:rsid w:val="00983884"/>
    <w:rsid w:val="00983F07"/>
    <w:rsid w:val="00983F25"/>
    <w:rsid w:val="00984781"/>
    <w:rsid w:val="00984AFB"/>
    <w:rsid w:val="00984B89"/>
    <w:rsid w:val="00984D6F"/>
    <w:rsid w:val="00984E79"/>
    <w:rsid w:val="00984F58"/>
    <w:rsid w:val="00985A1B"/>
    <w:rsid w:val="00985CCE"/>
    <w:rsid w:val="00985CD1"/>
    <w:rsid w:val="00985F0E"/>
    <w:rsid w:val="00986042"/>
    <w:rsid w:val="00986274"/>
    <w:rsid w:val="00986390"/>
    <w:rsid w:val="00986A19"/>
    <w:rsid w:val="0098762E"/>
    <w:rsid w:val="00987AC0"/>
    <w:rsid w:val="00987B5A"/>
    <w:rsid w:val="00987BE1"/>
    <w:rsid w:val="00987DE3"/>
    <w:rsid w:val="00987ED1"/>
    <w:rsid w:val="0099053C"/>
    <w:rsid w:val="00990599"/>
    <w:rsid w:val="009905CD"/>
    <w:rsid w:val="009905E5"/>
    <w:rsid w:val="0099062A"/>
    <w:rsid w:val="00990686"/>
    <w:rsid w:val="00990AED"/>
    <w:rsid w:val="00990AFF"/>
    <w:rsid w:val="00990BAA"/>
    <w:rsid w:val="00990BB1"/>
    <w:rsid w:val="0099116E"/>
    <w:rsid w:val="009911FF"/>
    <w:rsid w:val="00991289"/>
    <w:rsid w:val="00991583"/>
    <w:rsid w:val="009918AE"/>
    <w:rsid w:val="009920B1"/>
    <w:rsid w:val="009921FA"/>
    <w:rsid w:val="009923B7"/>
    <w:rsid w:val="009926BF"/>
    <w:rsid w:val="009927C7"/>
    <w:rsid w:val="009928D4"/>
    <w:rsid w:val="0099302C"/>
    <w:rsid w:val="00993276"/>
    <w:rsid w:val="00993287"/>
    <w:rsid w:val="009932D5"/>
    <w:rsid w:val="009936FB"/>
    <w:rsid w:val="00993CEB"/>
    <w:rsid w:val="00993FC1"/>
    <w:rsid w:val="00993FE1"/>
    <w:rsid w:val="00994107"/>
    <w:rsid w:val="009943CC"/>
    <w:rsid w:val="0099465F"/>
    <w:rsid w:val="00994816"/>
    <w:rsid w:val="00994DAA"/>
    <w:rsid w:val="00994DCE"/>
    <w:rsid w:val="00994EED"/>
    <w:rsid w:val="00994F30"/>
    <w:rsid w:val="00995387"/>
    <w:rsid w:val="009954AF"/>
    <w:rsid w:val="00995545"/>
    <w:rsid w:val="009959F6"/>
    <w:rsid w:val="00995C8E"/>
    <w:rsid w:val="00995D12"/>
    <w:rsid w:val="00996136"/>
    <w:rsid w:val="009963AE"/>
    <w:rsid w:val="009964B6"/>
    <w:rsid w:val="0099665D"/>
    <w:rsid w:val="009968DD"/>
    <w:rsid w:val="00996A4C"/>
    <w:rsid w:val="00996A7C"/>
    <w:rsid w:val="0099737B"/>
    <w:rsid w:val="0099750D"/>
    <w:rsid w:val="00997BC8"/>
    <w:rsid w:val="00997E45"/>
    <w:rsid w:val="00997EFF"/>
    <w:rsid w:val="009A009C"/>
    <w:rsid w:val="009A02C9"/>
    <w:rsid w:val="009A037B"/>
    <w:rsid w:val="009A0464"/>
    <w:rsid w:val="009A05DB"/>
    <w:rsid w:val="009A0945"/>
    <w:rsid w:val="009A0D5C"/>
    <w:rsid w:val="009A0DE3"/>
    <w:rsid w:val="009A0E21"/>
    <w:rsid w:val="009A0FEE"/>
    <w:rsid w:val="009A12CE"/>
    <w:rsid w:val="009A14A1"/>
    <w:rsid w:val="009A1A95"/>
    <w:rsid w:val="009A20B6"/>
    <w:rsid w:val="009A2150"/>
    <w:rsid w:val="009A226B"/>
    <w:rsid w:val="009A23B9"/>
    <w:rsid w:val="009A2756"/>
    <w:rsid w:val="009A2D20"/>
    <w:rsid w:val="009A2FF0"/>
    <w:rsid w:val="009A3102"/>
    <w:rsid w:val="009A329D"/>
    <w:rsid w:val="009A3B9C"/>
    <w:rsid w:val="009A3D0D"/>
    <w:rsid w:val="009A4191"/>
    <w:rsid w:val="009A4487"/>
    <w:rsid w:val="009A4879"/>
    <w:rsid w:val="009A4A8B"/>
    <w:rsid w:val="009A4BC5"/>
    <w:rsid w:val="009A5101"/>
    <w:rsid w:val="009A5113"/>
    <w:rsid w:val="009A546E"/>
    <w:rsid w:val="009A5B28"/>
    <w:rsid w:val="009A5C57"/>
    <w:rsid w:val="009A5DB1"/>
    <w:rsid w:val="009A5E2C"/>
    <w:rsid w:val="009A5F12"/>
    <w:rsid w:val="009A61E0"/>
    <w:rsid w:val="009A62B4"/>
    <w:rsid w:val="009A631A"/>
    <w:rsid w:val="009A64BF"/>
    <w:rsid w:val="009A662F"/>
    <w:rsid w:val="009A6630"/>
    <w:rsid w:val="009A6655"/>
    <w:rsid w:val="009A67F4"/>
    <w:rsid w:val="009A6831"/>
    <w:rsid w:val="009A692F"/>
    <w:rsid w:val="009A6AD3"/>
    <w:rsid w:val="009A6B11"/>
    <w:rsid w:val="009A70B9"/>
    <w:rsid w:val="009A71D9"/>
    <w:rsid w:val="009A7365"/>
    <w:rsid w:val="009A75EF"/>
    <w:rsid w:val="009B05D5"/>
    <w:rsid w:val="009B0C27"/>
    <w:rsid w:val="009B0D3A"/>
    <w:rsid w:val="009B0D5C"/>
    <w:rsid w:val="009B0E63"/>
    <w:rsid w:val="009B10E5"/>
    <w:rsid w:val="009B16AE"/>
    <w:rsid w:val="009B1A38"/>
    <w:rsid w:val="009B1B44"/>
    <w:rsid w:val="009B1B5E"/>
    <w:rsid w:val="009B1D0E"/>
    <w:rsid w:val="009B21DA"/>
    <w:rsid w:val="009B22D5"/>
    <w:rsid w:val="009B294F"/>
    <w:rsid w:val="009B2E9D"/>
    <w:rsid w:val="009B3283"/>
    <w:rsid w:val="009B3438"/>
    <w:rsid w:val="009B37EB"/>
    <w:rsid w:val="009B3DE4"/>
    <w:rsid w:val="009B4085"/>
    <w:rsid w:val="009B4196"/>
    <w:rsid w:val="009B444F"/>
    <w:rsid w:val="009B4925"/>
    <w:rsid w:val="009B4D00"/>
    <w:rsid w:val="009B4DE3"/>
    <w:rsid w:val="009B56D9"/>
    <w:rsid w:val="009B5AAB"/>
    <w:rsid w:val="009B5D44"/>
    <w:rsid w:val="009B5E11"/>
    <w:rsid w:val="009B5F56"/>
    <w:rsid w:val="009B60D1"/>
    <w:rsid w:val="009B6675"/>
    <w:rsid w:val="009B6DAC"/>
    <w:rsid w:val="009B6E61"/>
    <w:rsid w:val="009B70E0"/>
    <w:rsid w:val="009B73FD"/>
    <w:rsid w:val="009B79D4"/>
    <w:rsid w:val="009B7B36"/>
    <w:rsid w:val="009B7B67"/>
    <w:rsid w:val="009C050A"/>
    <w:rsid w:val="009C0572"/>
    <w:rsid w:val="009C06F8"/>
    <w:rsid w:val="009C0E68"/>
    <w:rsid w:val="009C116B"/>
    <w:rsid w:val="009C12EC"/>
    <w:rsid w:val="009C1338"/>
    <w:rsid w:val="009C177F"/>
    <w:rsid w:val="009C188D"/>
    <w:rsid w:val="009C1D04"/>
    <w:rsid w:val="009C1DA0"/>
    <w:rsid w:val="009C1F02"/>
    <w:rsid w:val="009C2476"/>
    <w:rsid w:val="009C2533"/>
    <w:rsid w:val="009C254E"/>
    <w:rsid w:val="009C2BC8"/>
    <w:rsid w:val="009C2C9F"/>
    <w:rsid w:val="009C30DE"/>
    <w:rsid w:val="009C3434"/>
    <w:rsid w:val="009C40B4"/>
    <w:rsid w:val="009C42BF"/>
    <w:rsid w:val="009C438E"/>
    <w:rsid w:val="009C43E8"/>
    <w:rsid w:val="009C447D"/>
    <w:rsid w:val="009C451F"/>
    <w:rsid w:val="009C469E"/>
    <w:rsid w:val="009C47EA"/>
    <w:rsid w:val="009C49D2"/>
    <w:rsid w:val="009C4AA5"/>
    <w:rsid w:val="009C4C68"/>
    <w:rsid w:val="009C4DD1"/>
    <w:rsid w:val="009C4E57"/>
    <w:rsid w:val="009C5373"/>
    <w:rsid w:val="009C5921"/>
    <w:rsid w:val="009C59BF"/>
    <w:rsid w:val="009C6018"/>
    <w:rsid w:val="009C62E4"/>
    <w:rsid w:val="009C6383"/>
    <w:rsid w:val="009C63B8"/>
    <w:rsid w:val="009C6579"/>
    <w:rsid w:val="009C6709"/>
    <w:rsid w:val="009C6E9E"/>
    <w:rsid w:val="009C70F0"/>
    <w:rsid w:val="009C7183"/>
    <w:rsid w:val="009C719B"/>
    <w:rsid w:val="009C7B1A"/>
    <w:rsid w:val="009C7E01"/>
    <w:rsid w:val="009D02E7"/>
    <w:rsid w:val="009D0E57"/>
    <w:rsid w:val="009D125F"/>
    <w:rsid w:val="009D1628"/>
    <w:rsid w:val="009D169C"/>
    <w:rsid w:val="009D170A"/>
    <w:rsid w:val="009D173D"/>
    <w:rsid w:val="009D1909"/>
    <w:rsid w:val="009D1912"/>
    <w:rsid w:val="009D1DCB"/>
    <w:rsid w:val="009D24F3"/>
    <w:rsid w:val="009D252C"/>
    <w:rsid w:val="009D2635"/>
    <w:rsid w:val="009D283A"/>
    <w:rsid w:val="009D290D"/>
    <w:rsid w:val="009D29DE"/>
    <w:rsid w:val="009D2CAF"/>
    <w:rsid w:val="009D2CB2"/>
    <w:rsid w:val="009D2D95"/>
    <w:rsid w:val="009D2F84"/>
    <w:rsid w:val="009D332A"/>
    <w:rsid w:val="009D3527"/>
    <w:rsid w:val="009D368E"/>
    <w:rsid w:val="009D3E95"/>
    <w:rsid w:val="009D4C40"/>
    <w:rsid w:val="009D4D04"/>
    <w:rsid w:val="009D4D98"/>
    <w:rsid w:val="009D5215"/>
    <w:rsid w:val="009D52BF"/>
    <w:rsid w:val="009D5A11"/>
    <w:rsid w:val="009D5E7E"/>
    <w:rsid w:val="009D5EBC"/>
    <w:rsid w:val="009D5ED8"/>
    <w:rsid w:val="009D63D4"/>
    <w:rsid w:val="009D67D9"/>
    <w:rsid w:val="009D6859"/>
    <w:rsid w:val="009D69AB"/>
    <w:rsid w:val="009D70FA"/>
    <w:rsid w:val="009D768B"/>
    <w:rsid w:val="009D76D6"/>
    <w:rsid w:val="009D7750"/>
    <w:rsid w:val="009D7827"/>
    <w:rsid w:val="009D79DB"/>
    <w:rsid w:val="009D7C2C"/>
    <w:rsid w:val="009D7C54"/>
    <w:rsid w:val="009E0068"/>
    <w:rsid w:val="009E02E5"/>
    <w:rsid w:val="009E03E2"/>
    <w:rsid w:val="009E05CB"/>
    <w:rsid w:val="009E0C66"/>
    <w:rsid w:val="009E11CE"/>
    <w:rsid w:val="009E12EA"/>
    <w:rsid w:val="009E1656"/>
    <w:rsid w:val="009E1794"/>
    <w:rsid w:val="009E1C85"/>
    <w:rsid w:val="009E2580"/>
    <w:rsid w:val="009E2986"/>
    <w:rsid w:val="009E29AB"/>
    <w:rsid w:val="009E305F"/>
    <w:rsid w:val="009E3AFB"/>
    <w:rsid w:val="009E3B0F"/>
    <w:rsid w:val="009E4034"/>
    <w:rsid w:val="009E41A7"/>
    <w:rsid w:val="009E4423"/>
    <w:rsid w:val="009E45AF"/>
    <w:rsid w:val="009E47E7"/>
    <w:rsid w:val="009E48F4"/>
    <w:rsid w:val="009E4A7D"/>
    <w:rsid w:val="009E4A91"/>
    <w:rsid w:val="009E4B82"/>
    <w:rsid w:val="009E4EC0"/>
    <w:rsid w:val="009E51C6"/>
    <w:rsid w:val="009E52BF"/>
    <w:rsid w:val="009E5356"/>
    <w:rsid w:val="009E5D48"/>
    <w:rsid w:val="009E6106"/>
    <w:rsid w:val="009E6158"/>
    <w:rsid w:val="009E63DC"/>
    <w:rsid w:val="009E6450"/>
    <w:rsid w:val="009E64D6"/>
    <w:rsid w:val="009E6582"/>
    <w:rsid w:val="009E6890"/>
    <w:rsid w:val="009E6D15"/>
    <w:rsid w:val="009E6D42"/>
    <w:rsid w:val="009E6E32"/>
    <w:rsid w:val="009E70D0"/>
    <w:rsid w:val="009E726D"/>
    <w:rsid w:val="009E7854"/>
    <w:rsid w:val="009E7BE7"/>
    <w:rsid w:val="009E7C81"/>
    <w:rsid w:val="009F036E"/>
    <w:rsid w:val="009F0648"/>
    <w:rsid w:val="009F0740"/>
    <w:rsid w:val="009F07FE"/>
    <w:rsid w:val="009F0A47"/>
    <w:rsid w:val="009F0A62"/>
    <w:rsid w:val="009F0EBB"/>
    <w:rsid w:val="009F1143"/>
    <w:rsid w:val="009F119A"/>
    <w:rsid w:val="009F1D46"/>
    <w:rsid w:val="009F1D5E"/>
    <w:rsid w:val="009F20B8"/>
    <w:rsid w:val="009F2530"/>
    <w:rsid w:val="009F2570"/>
    <w:rsid w:val="009F259C"/>
    <w:rsid w:val="009F25F8"/>
    <w:rsid w:val="009F2886"/>
    <w:rsid w:val="009F299D"/>
    <w:rsid w:val="009F2D09"/>
    <w:rsid w:val="009F2F18"/>
    <w:rsid w:val="009F2FD6"/>
    <w:rsid w:val="009F336A"/>
    <w:rsid w:val="009F345A"/>
    <w:rsid w:val="009F3496"/>
    <w:rsid w:val="009F38AB"/>
    <w:rsid w:val="009F39FB"/>
    <w:rsid w:val="009F3C57"/>
    <w:rsid w:val="009F3ED3"/>
    <w:rsid w:val="009F4049"/>
    <w:rsid w:val="009F440E"/>
    <w:rsid w:val="009F4465"/>
    <w:rsid w:val="009F447B"/>
    <w:rsid w:val="009F4535"/>
    <w:rsid w:val="009F4AF8"/>
    <w:rsid w:val="009F4B81"/>
    <w:rsid w:val="009F50FA"/>
    <w:rsid w:val="009F52DF"/>
    <w:rsid w:val="009F551D"/>
    <w:rsid w:val="009F56FA"/>
    <w:rsid w:val="009F5F88"/>
    <w:rsid w:val="009F60B5"/>
    <w:rsid w:val="009F62C8"/>
    <w:rsid w:val="009F64BE"/>
    <w:rsid w:val="009F6762"/>
    <w:rsid w:val="009F67A2"/>
    <w:rsid w:val="009F70F6"/>
    <w:rsid w:val="009F773D"/>
    <w:rsid w:val="009F7AA9"/>
    <w:rsid w:val="009F7BD4"/>
    <w:rsid w:val="009F7BD7"/>
    <w:rsid w:val="009F7DF4"/>
    <w:rsid w:val="009F7E86"/>
    <w:rsid w:val="00A0033F"/>
    <w:rsid w:val="00A007FB"/>
    <w:rsid w:val="00A00889"/>
    <w:rsid w:val="00A0089F"/>
    <w:rsid w:val="00A00918"/>
    <w:rsid w:val="00A01259"/>
    <w:rsid w:val="00A01281"/>
    <w:rsid w:val="00A01349"/>
    <w:rsid w:val="00A01697"/>
    <w:rsid w:val="00A016D6"/>
    <w:rsid w:val="00A01E3C"/>
    <w:rsid w:val="00A0246C"/>
    <w:rsid w:val="00A028A6"/>
    <w:rsid w:val="00A029DA"/>
    <w:rsid w:val="00A02A66"/>
    <w:rsid w:val="00A02ED4"/>
    <w:rsid w:val="00A0319F"/>
    <w:rsid w:val="00A03677"/>
    <w:rsid w:val="00A037DB"/>
    <w:rsid w:val="00A039ED"/>
    <w:rsid w:val="00A03A34"/>
    <w:rsid w:val="00A03CAB"/>
    <w:rsid w:val="00A04188"/>
    <w:rsid w:val="00A04250"/>
    <w:rsid w:val="00A04292"/>
    <w:rsid w:val="00A04326"/>
    <w:rsid w:val="00A04651"/>
    <w:rsid w:val="00A04CF1"/>
    <w:rsid w:val="00A04D0B"/>
    <w:rsid w:val="00A050CD"/>
    <w:rsid w:val="00A05132"/>
    <w:rsid w:val="00A051F8"/>
    <w:rsid w:val="00A05C77"/>
    <w:rsid w:val="00A05DE8"/>
    <w:rsid w:val="00A0631B"/>
    <w:rsid w:val="00A063B2"/>
    <w:rsid w:val="00A06505"/>
    <w:rsid w:val="00A0662F"/>
    <w:rsid w:val="00A06B82"/>
    <w:rsid w:val="00A06E93"/>
    <w:rsid w:val="00A07070"/>
    <w:rsid w:val="00A07235"/>
    <w:rsid w:val="00A07A14"/>
    <w:rsid w:val="00A07C05"/>
    <w:rsid w:val="00A07EEE"/>
    <w:rsid w:val="00A1047C"/>
    <w:rsid w:val="00A104FC"/>
    <w:rsid w:val="00A10A82"/>
    <w:rsid w:val="00A10E47"/>
    <w:rsid w:val="00A10FE4"/>
    <w:rsid w:val="00A1116B"/>
    <w:rsid w:val="00A11638"/>
    <w:rsid w:val="00A117D1"/>
    <w:rsid w:val="00A11899"/>
    <w:rsid w:val="00A118BA"/>
    <w:rsid w:val="00A119F2"/>
    <w:rsid w:val="00A124CF"/>
    <w:rsid w:val="00A1258F"/>
    <w:rsid w:val="00A1273E"/>
    <w:rsid w:val="00A127A3"/>
    <w:rsid w:val="00A12C1F"/>
    <w:rsid w:val="00A1321A"/>
    <w:rsid w:val="00A134CB"/>
    <w:rsid w:val="00A1382E"/>
    <w:rsid w:val="00A1391E"/>
    <w:rsid w:val="00A140A9"/>
    <w:rsid w:val="00A1432E"/>
    <w:rsid w:val="00A143B9"/>
    <w:rsid w:val="00A14513"/>
    <w:rsid w:val="00A1468E"/>
    <w:rsid w:val="00A146D1"/>
    <w:rsid w:val="00A14D95"/>
    <w:rsid w:val="00A14EEB"/>
    <w:rsid w:val="00A15056"/>
    <w:rsid w:val="00A15330"/>
    <w:rsid w:val="00A155A2"/>
    <w:rsid w:val="00A1573C"/>
    <w:rsid w:val="00A16139"/>
    <w:rsid w:val="00A1636A"/>
    <w:rsid w:val="00A164F0"/>
    <w:rsid w:val="00A16701"/>
    <w:rsid w:val="00A16970"/>
    <w:rsid w:val="00A17218"/>
    <w:rsid w:val="00A1747B"/>
    <w:rsid w:val="00A1755A"/>
    <w:rsid w:val="00A17720"/>
    <w:rsid w:val="00A17737"/>
    <w:rsid w:val="00A17CBA"/>
    <w:rsid w:val="00A17FB9"/>
    <w:rsid w:val="00A21462"/>
    <w:rsid w:val="00A218A8"/>
    <w:rsid w:val="00A21B19"/>
    <w:rsid w:val="00A21EEA"/>
    <w:rsid w:val="00A22445"/>
    <w:rsid w:val="00A2249E"/>
    <w:rsid w:val="00A2265C"/>
    <w:rsid w:val="00A22B57"/>
    <w:rsid w:val="00A23279"/>
    <w:rsid w:val="00A2357B"/>
    <w:rsid w:val="00A235F5"/>
    <w:rsid w:val="00A2375B"/>
    <w:rsid w:val="00A23935"/>
    <w:rsid w:val="00A23A83"/>
    <w:rsid w:val="00A2440E"/>
    <w:rsid w:val="00A2476E"/>
    <w:rsid w:val="00A24ADF"/>
    <w:rsid w:val="00A24C30"/>
    <w:rsid w:val="00A24E7D"/>
    <w:rsid w:val="00A251D2"/>
    <w:rsid w:val="00A25A57"/>
    <w:rsid w:val="00A25AC2"/>
    <w:rsid w:val="00A25B4C"/>
    <w:rsid w:val="00A261B3"/>
    <w:rsid w:val="00A26637"/>
    <w:rsid w:val="00A267F0"/>
    <w:rsid w:val="00A2694A"/>
    <w:rsid w:val="00A26971"/>
    <w:rsid w:val="00A26989"/>
    <w:rsid w:val="00A26A51"/>
    <w:rsid w:val="00A26A8C"/>
    <w:rsid w:val="00A2736B"/>
    <w:rsid w:val="00A27433"/>
    <w:rsid w:val="00A27487"/>
    <w:rsid w:val="00A279A6"/>
    <w:rsid w:val="00A27B03"/>
    <w:rsid w:val="00A27FB6"/>
    <w:rsid w:val="00A27FF5"/>
    <w:rsid w:val="00A302DD"/>
    <w:rsid w:val="00A30648"/>
    <w:rsid w:val="00A30765"/>
    <w:rsid w:val="00A30769"/>
    <w:rsid w:val="00A30F80"/>
    <w:rsid w:val="00A31033"/>
    <w:rsid w:val="00A31423"/>
    <w:rsid w:val="00A31D13"/>
    <w:rsid w:val="00A31FF3"/>
    <w:rsid w:val="00A32071"/>
    <w:rsid w:val="00A32374"/>
    <w:rsid w:val="00A32E18"/>
    <w:rsid w:val="00A32F1F"/>
    <w:rsid w:val="00A33060"/>
    <w:rsid w:val="00A33389"/>
    <w:rsid w:val="00A33D0D"/>
    <w:rsid w:val="00A33D9E"/>
    <w:rsid w:val="00A34175"/>
    <w:rsid w:val="00A341E1"/>
    <w:rsid w:val="00A34386"/>
    <w:rsid w:val="00A34394"/>
    <w:rsid w:val="00A34CE7"/>
    <w:rsid w:val="00A34D50"/>
    <w:rsid w:val="00A34E72"/>
    <w:rsid w:val="00A352AA"/>
    <w:rsid w:val="00A35396"/>
    <w:rsid w:val="00A358F2"/>
    <w:rsid w:val="00A35F7C"/>
    <w:rsid w:val="00A36560"/>
    <w:rsid w:val="00A366D0"/>
    <w:rsid w:val="00A3674F"/>
    <w:rsid w:val="00A367FF"/>
    <w:rsid w:val="00A36EE1"/>
    <w:rsid w:val="00A37141"/>
    <w:rsid w:val="00A373AE"/>
    <w:rsid w:val="00A37636"/>
    <w:rsid w:val="00A37785"/>
    <w:rsid w:val="00A377F1"/>
    <w:rsid w:val="00A378A5"/>
    <w:rsid w:val="00A37B82"/>
    <w:rsid w:val="00A37F79"/>
    <w:rsid w:val="00A37FC4"/>
    <w:rsid w:val="00A40058"/>
    <w:rsid w:val="00A40136"/>
    <w:rsid w:val="00A401F5"/>
    <w:rsid w:val="00A407D3"/>
    <w:rsid w:val="00A407DB"/>
    <w:rsid w:val="00A40A38"/>
    <w:rsid w:val="00A40CF0"/>
    <w:rsid w:val="00A40EDE"/>
    <w:rsid w:val="00A41057"/>
    <w:rsid w:val="00A410C9"/>
    <w:rsid w:val="00A4111C"/>
    <w:rsid w:val="00A41255"/>
    <w:rsid w:val="00A4137C"/>
    <w:rsid w:val="00A413CC"/>
    <w:rsid w:val="00A4193E"/>
    <w:rsid w:val="00A4196E"/>
    <w:rsid w:val="00A41A9B"/>
    <w:rsid w:val="00A4202A"/>
    <w:rsid w:val="00A42063"/>
    <w:rsid w:val="00A42491"/>
    <w:rsid w:val="00A426BB"/>
    <w:rsid w:val="00A427C2"/>
    <w:rsid w:val="00A42BA5"/>
    <w:rsid w:val="00A43578"/>
    <w:rsid w:val="00A43685"/>
    <w:rsid w:val="00A439F9"/>
    <w:rsid w:val="00A43CA4"/>
    <w:rsid w:val="00A4423C"/>
    <w:rsid w:val="00A4489F"/>
    <w:rsid w:val="00A448FC"/>
    <w:rsid w:val="00A44AAE"/>
    <w:rsid w:val="00A44E40"/>
    <w:rsid w:val="00A45196"/>
    <w:rsid w:val="00A452D7"/>
    <w:rsid w:val="00A452F8"/>
    <w:rsid w:val="00A45363"/>
    <w:rsid w:val="00A4590C"/>
    <w:rsid w:val="00A45BF2"/>
    <w:rsid w:val="00A45F53"/>
    <w:rsid w:val="00A461F0"/>
    <w:rsid w:val="00A46343"/>
    <w:rsid w:val="00A4664C"/>
    <w:rsid w:val="00A46675"/>
    <w:rsid w:val="00A466BE"/>
    <w:rsid w:val="00A46A7B"/>
    <w:rsid w:val="00A46BA6"/>
    <w:rsid w:val="00A47646"/>
    <w:rsid w:val="00A478AD"/>
    <w:rsid w:val="00A47980"/>
    <w:rsid w:val="00A47E20"/>
    <w:rsid w:val="00A47FB2"/>
    <w:rsid w:val="00A50468"/>
    <w:rsid w:val="00A5114E"/>
    <w:rsid w:val="00A51383"/>
    <w:rsid w:val="00A5151E"/>
    <w:rsid w:val="00A515AD"/>
    <w:rsid w:val="00A5173A"/>
    <w:rsid w:val="00A51863"/>
    <w:rsid w:val="00A51D7E"/>
    <w:rsid w:val="00A520B9"/>
    <w:rsid w:val="00A5262A"/>
    <w:rsid w:val="00A52FAD"/>
    <w:rsid w:val="00A53A26"/>
    <w:rsid w:val="00A53BA7"/>
    <w:rsid w:val="00A544BD"/>
    <w:rsid w:val="00A54598"/>
    <w:rsid w:val="00A549AC"/>
    <w:rsid w:val="00A54D1A"/>
    <w:rsid w:val="00A54FBB"/>
    <w:rsid w:val="00A55015"/>
    <w:rsid w:val="00A551E1"/>
    <w:rsid w:val="00A5522C"/>
    <w:rsid w:val="00A552D3"/>
    <w:rsid w:val="00A55414"/>
    <w:rsid w:val="00A554B0"/>
    <w:rsid w:val="00A55659"/>
    <w:rsid w:val="00A55780"/>
    <w:rsid w:val="00A55A34"/>
    <w:rsid w:val="00A55B96"/>
    <w:rsid w:val="00A55D5F"/>
    <w:rsid w:val="00A55E85"/>
    <w:rsid w:val="00A56249"/>
    <w:rsid w:val="00A563A5"/>
    <w:rsid w:val="00A566C7"/>
    <w:rsid w:val="00A56999"/>
    <w:rsid w:val="00A56A36"/>
    <w:rsid w:val="00A56AEB"/>
    <w:rsid w:val="00A56CE3"/>
    <w:rsid w:val="00A573B2"/>
    <w:rsid w:val="00A57C90"/>
    <w:rsid w:val="00A6001B"/>
    <w:rsid w:val="00A60036"/>
    <w:rsid w:val="00A60735"/>
    <w:rsid w:val="00A60979"/>
    <w:rsid w:val="00A60C2F"/>
    <w:rsid w:val="00A61239"/>
    <w:rsid w:val="00A613B8"/>
    <w:rsid w:val="00A614F6"/>
    <w:rsid w:val="00A61678"/>
    <w:rsid w:val="00A61B78"/>
    <w:rsid w:val="00A61DD7"/>
    <w:rsid w:val="00A61EB6"/>
    <w:rsid w:val="00A62133"/>
    <w:rsid w:val="00A62476"/>
    <w:rsid w:val="00A6259A"/>
    <w:rsid w:val="00A627C1"/>
    <w:rsid w:val="00A62AAB"/>
    <w:rsid w:val="00A62D72"/>
    <w:rsid w:val="00A63080"/>
    <w:rsid w:val="00A63288"/>
    <w:rsid w:val="00A63433"/>
    <w:rsid w:val="00A63471"/>
    <w:rsid w:val="00A6376D"/>
    <w:rsid w:val="00A63B4C"/>
    <w:rsid w:val="00A64030"/>
    <w:rsid w:val="00A64604"/>
    <w:rsid w:val="00A64794"/>
    <w:rsid w:val="00A64A64"/>
    <w:rsid w:val="00A64B48"/>
    <w:rsid w:val="00A64D9A"/>
    <w:rsid w:val="00A64DD1"/>
    <w:rsid w:val="00A64F53"/>
    <w:rsid w:val="00A65380"/>
    <w:rsid w:val="00A658D8"/>
    <w:rsid w:val="00A6590C"/>
    <w:rsid w:val="00A65949"/>
    <w:rsid w:val="00A65FA7"/>
    <w:rsid w:val="00A66601"/>
    <w:rsid w:val="00A667A0"/>
    <w:rsid w:val="00A66A9F"/>
    <w:rsid w:val="00A66B3D"/>
    <w:rsid w:val="00A67363"/>
    <w:rsid w:val="00A676D2"/>
    <w:rsid w:val="00A67EA7"/>
    <w:rsid w:val="00A67F50"/>
    <w:rsid w:val="00A67FFA"/>
    <w:rsid w:val="00A70348"/>
    <w:rsid w:val="00A7090E"/>
    <w:rsid w:val="00A70A2B"/>
    <w:rsid w:val="00A70AA1"/>
    <w:rsid w:val="00A70D1F"/>
    <w:rsid w:val="00A70EF2"/>
    <w:rsid w:val="00A71329"/>
    <w:rsid w:val="00A71DCA"/>
    <w:rsid w:val="00A7200E"/>
    <w:rsid w:val="00A72181"/>
    <w:rsid w:val="00A72520"/>
    <w:rsid w:val="00A726C6"/>
    <w:rsid w:val="00A726FC"/>
    <w:rsid w:val="00A7271F"/>
    <w:rsid w:val="00A72B9C"/>
    <w:rsid w:val="00A7314A"/>
    <w:rsid w:val="00A735C3"/>
    <w:rsid w:val="00A739FD"/>
    <w:rsid w:val="00A7423F"/>
    <w:rsid w:val="00A7428E"/>
    <w:rsid w:val="00A743A9"/>
    <w:rsid w:val="00A745AD"/>
    <w:rsid w:val="00A7482B"/>
    <w:rsid w:val="00A74D80"/>
    <w:rsid w:val="00A74FC4"/>
    <w:rsid w:val="00A750A6"/>
    <w:rsid w:val="00A750BB"/>
    <w:rsid w:val="00A75351"/>
    <w:rsid w:val="00A75707"/>
    <w:rsid w:val="00A75836"/>
    <w:rsid w:val="00A75D09"/>
    <w:rsid w:val="00A75D26"/>
    <w:rsid w:val="00A75E60"/>
    <w:rsid w:val="00A76585"/>
    <w:rsid w:val="00A7662E"/>
    <w:rsid w:val="00A768B2"/>
    <w:rsid w:val="00A76903"/>
    <w:rsid w:val="00A76A66"/>
    <w:rsid w:val="00A76BD7"/>
    <w:rsid w:val="00A7719F"/>
    <w:rsid w:val="00A771DC"/>
    <w:rsid w:val="00A77331"/>
    <w:rsid w:val="00A77E3D"/>
    <w:rsid w:val="00A77FFD"/>
    <w:rsid w:val="00A8013B"/>
    <w:rsid w:val="00A80DA6"/>
    <w:rsid w:val="00A81239"/>
    <w:rsid w:val="00A81513"/>
    <w:rsid w:val="00A81D60"/>
    <w:rsid w:val="00A82007"/>
    <w:rsid w:val="00A8218D"/>
    <w:rsid w:val="00A8262C"/>
    <w:rsid w:val="00A82CBC"/>
    <w:rsid w:val="00A82D7C"/>
    <w:rsid w:val="00A830C0"/>
    <w:rsid w:val="00A8331C"/>
    <w:rsid w:val="00A83847"/>
    <w:rsid w:val="00A8389C"/>
    <w:rsid w:val="00A84149"/>
    <w:rsid w:val="00A843C1"/>
    <w:rsid w:val="00A8443C"/>
    <w:rsid w:val="00A84E48"/>
    <w:rsid w:val="00A84E97"/>
    <w:rsid w:val="00A85122"/>
    <w:rsid w:val="00A85173"/>
    <w:rsid w:val="00A8526C"/>
    <w:rsid w:val="00A853CF"/>
    <w:rsid w:val="00A855BC"/>
    <w:rsid w:val="00A85B72"/>
    <w:rsid w:val="00A86339"/>
    <w:rsid w:val="00A86463"/>
    <w:rsid w:val="00A868B1"/>
    <w:rsid w:val="00A8692B"/>
    <w:rsid w:val="00A8736C"/>
    <w:rsid w:val="00A873AF"/>
    <w:rsid w:val="00A875B1"/>
    <w:rsid w:val="00A877EB"/>
    <w:rsid w:val="00A87B64"/>
    <w:rsid w:val="00A87D7A"/>
    <w:rsid w:val="00A9026C"/>
    <w:rsid w:val="00A9062F"/>
    <w:rsid w:val="00A906FE"/>
    <w:rsid w:val="00A90822"/>
    <w:rsid w:val="00A90DFA"/>
    <w:rsid w:val="00A9136C"/>
    <w:rsid w:val="00A9155E"/>
    <w:rsid w:val="00A9170F"/>
    <w:rsid w:val="00A91806"/>
    <w:rsid w:val="00A91A41"/>
    <w:rsid w:val="00A91B2F"/>
    <w:rsid w:val="00A91B36"/>
    <w:rsid w:val="00A91B39"/>
    <w:rsid w:val="00A91BEB"/>
    <w:rsid w:val="00A91CF1"/>
    <w:rsid w:val="00A91F8D"/>
    <w:rsid w:val="00A924B7"/>
    <w:rsid w:val="00A926E8"/>
    <w:rsid w:val="00A928BF"/>
    <w:rsid w:val="00A930D1"/>
    <w:rsid w:val="00A93696"/>
    <w:rsid w:val="00A93891"/>
    <w:rsid w:val="00A93AD0"/>
    <w:rsid w:val="00A93B88"/>
    <w:rsid w:val="00A93BEF"/>
    <w:rsid w:val="00A93D5B"/>
    <w:rsid w:val="00A943A4"/>
    <w:rsid w:val="00A94AC5"/>
    <w:rsid w:val="00A94D38"/>
    <w:rsid w:val="00A94DA1"/>
    <w:rsid w:val="00A94F90"/>
    <w:rsid w:val="00A9526E"/>
    <w:rsid w:val="00A95757"/>
    <w:rsid w:val="00A95A82"/>
    <w:rsid w:val="00A95BC5"/>
    <w:rsid w:val="00A95F31"/>
    <w:rsid w:val="00A9655F"/>
    <w:rsid w:val="00A965ED"/>
    <w:rsid w:val="00A96722"/>
    <w:rsid w:val="00A96796"/>
    <w:rsid w:val="00A96955"/>
    <w:rsid w:val="00A9758C"/>
    <w:rsid w:val="00A97834"/>
    <w:rsid w:val="00A97CA4"/>
    <w:rsid w:val="00A97E02"/>
    <w:rsid w:val="00AA0C9F"/>
    <w:rsid w:val="00AA0DC3"/>
    <w:rsid w:val="00AA100D"/>
    <w:rsid w:val="00AA1705"/>
    <w:rsid w:val="00AA1E3C"/>
    <w:rsid w:val="00AA1EB1"/>
    <w:rsid w:val="00AA22A1"/>
    <w:rsid w:val="00AA26B6"/>
    <w:rsid w:val="00AA2828"/>
    <w:rsid w:val="00AA2A29"/>
    <w:rsid w:val="00AA3085"/>
    <w:rsid w:val="00AA3232"/>
    <w:rsid w:val="00AA3D7F"/>
    <w:rsid w:val="00AA3F59"/>
    <w:rsid w:val="00AA406A"/>
    <w:rsid w:val="00AA40B7"/>
    <w:rsid w:val="00AA40E4"/>
    <w:rsid w:val="00AA4300"/>
    <w:rsid w:val="00AA43F9"/>
    <w:rsid w:val="00AA4830"/>
    <w:rsid w:val="00AA4B69"/>
    <w:rsid w:val="00AA4D0A"/>
    <w:rsid w:val="00AA4EB4"/>
    <w:rsid w:val="00AA5363"/>
    <w:rsid w:val="00AA55B3"/>
    <w:rsid w:val="00AA59D3"/>
    <w:rsid w:val="00AA6025"/>
    <w:rsid w:val="00AA6580"/>
    <w:rsid w:val="00AA667D"/>
    <w:rsid w:val="00AA6AE9"/>
    <w:rsid w:val="00AA6BF7"/>
    <w:rsid w:val="00AA6C4A"/>
    <w:rsid w:val="00AA6DF4"/>
    <w:rsid w:val="00AA72A9"/>
    <w:rsid w:val="00AA7380"/>
    <w:rsid w:val="00AA748E"/>
    <w:rsid w:val="00AA7799"/>
    <w:rsid w:val="00AA781E"/>
    <w:rsid w:val="00AA7F1C"/>
    <w:rsid w:val="00AB025C"/>
    <w:rsid w:val="00AB0773"/>
    <w:rsid w:val="00AB0780"/>
    <w:rsid w:val="00AB0BD2"/>
    <w:rsid w:val="00AB0D4F"/>
    <w:rsid w:val="00AB0F53"/>
    <w:rsid w:val="00AB1024"/>
    <w:rsid w:val="00AB10D7"/>
    <w:rsid w:val="00AB12D0"/>
    <w:rsid w:val="00AB1A1E"/>
    <w:rsid w:val="00AB1B5E"/>
    <w:rsid w:val="00AB1D53"/>
    <w:rsid w:val="00AB2255"/>
    <w:rsid w:val="00AB2461"/>
    <w:rsid w:val="00AB2542"/>
    <w:rsid w:val="00AB2629"/>
    <w:rsid w:val="00AB2692"/>
    <w:rsid w:val="00AB26CD"/>
    <w:rsid w:val="00AB2769"/>
    <w:rsid w:val="00AB2EFC"/>
    <w:rsid w:val="00AB3177"/>
    <w:rsid w:val="00AB3283"/>
    <w:rsid w:val="00AB37B4"/>
    <w:rsid w:val="00AB3AD1"/>
    <w:rsid w:val="00AB3EFE"/>
    <w:rsid w:val="00AB431A"/>
    <w:rsid w:val="00AB4519"/>
    <w:rsid w:val="00AB48C2"/>
    <w:rsid w:val="00AB4B76"/>
    <w:rsid w:val="00AB4F5B"/>
    <w:rsid w:val="00AB5056"/>
    <w:rsid w:val="00AB5555"/>
    <w:rsid w:val="00AB5701"/>
    <w:rsid w:val="00AB5C27"/>
    <w:rsid w:val="00AB5E4B"/>
    <w:rsid w:val="00AB6177"/>
    <w:rsid w:val="00AB65C8"/>
    <w:rsid w:val="00AB66B8"/>
    <w:rsid w:val="00AB6A57"/>
    <w:rsid w:val="00AB6C03"/>
    <w:rsid w:val="00AB701E"/>
    <w:rsid w:val="00AB73DF"/>
    <w:rsid w:val="00AB7C99"/>
    <w:rsid w:val="00AB7CF3"/>
    <w:rsid w:val="00AB7E44"/>
    <w:rsid w:val="00AC01C4"/>
    <w:rsid w:val="00AC0452"/>
    <w:rsid w:val="00AC09DD"/>
    <w:rsid w:val="00AC0AA2"/>
    <w:rsid w:val="00AC1213"/>
    <w:rsid w:val="00AC185B"/>
    <w:rsid w:val="00AC1EE3"/>
    <w:rsid w:val="00AC2232"/>
    <w:rsid w:val="00AC2B59"/>
    <w:rsid w:val="00AC2CE0"/>
    <w:rsid w:val="00AC2DCE"/>
    <w:rsid w:val="00AC2E29"/>
    <w:rsid w:val="00AC2F0E"/>
    <w:rsid w:val="00AC3125"/>
    <w:rsid w:val="00AC3667"/>
    <w:rsid w:val="00AC37EF"/>
    <w:rsid w:val="00AC3903"/>
    <w:rsid w:val="00AC3E13"/>
    <w:rsid w:val="00AC4730"/>
    <w:rsid w:val="00AC4962"/>
    <w:rsid w:val="00AC497B"/>
    <w:rsid w:val="00AC5076"/>
    <w:rsid w:val="00AC50CA"/>
    <w:rsid w:val="00AC5108"/>
    <w:rsid w:val="00AC52FC"/>
    <w:rsid w:val="00AC57D4"/>
    <w:rsid w:val="00AC58B2"/>
    <w:rsid w:val="00AC5A05"/>
    <w:rsid w:val="00AC5C83"/>
    <w:rsid w:val="00AC5DE8"/>
    <w:rsid w:val="00AC649A"/>
    <w:rsid w:val="00AC64AA"/>
    <w:rsid w:val="00AC64E3"/>
    <w:rsid w:val="00AC67EB"/>
    <w:rsid w:val="00AC69EB"/>
    <w:rsid w:val="00AC7282"/>
    <w:rsid w:val="00AC7977"/>
    <w:rsid w:val="00AC7C40"/>
    <w:rsid w:val="00AC7F30"/>
    <w:rsid w:val="00AD027A"/>
    <w:rsid w:val="00AD0413"/>
    <w:rsid w:val="00AD04AA"/>
    <w:rsid w:val="00AD04CD"/>
    <w:rsid w:val="00AD05EE"/>
    <w:rsid w:val="00AD06A5"/>
    <w:rsid w:val="00AD0770"/>
    <w:rsid w:val="00AD0AEC"/>
    <w:rsid w:val="00AD1812"/>
    <w:rsid w:val="00AD18CF"/>
    <w:rsid w:val="00AD19ED"/>
    <w:rsid w:val="00AD1C1C"/>
    <w:rsid w:val="00AD1D8A"/>
    <w:rsid w:val="00AD1E3F"/>
    <w:rsid w:val="00AD2B7C"/>
    <w:rsid w:val="00AD2D78"/>
    <w:rsid w:val="00AD3333"/>
    <w:rsid w:val="00AD3558"/>
    <w:rsid w:val="00AD3801"/>
    <w:rsid w:val="00AD39BE"/>
    <w:rsid w:val="00AD3AA1"/>
    <w:rsid w:val="00AD3CCD"/>
    <w:rsid w:val="00AD40AD"/>
    <w:rsid w:val="00AD4158"/>
    <w:rsid w:val="00AD4214"/>
    <w:rsid w:val="00AD4384"/>
    <w:rsid w:val="00AD46B9"/>
    <w:rsid w:val="00AD4AD7"/>
    <w:rsid w:val="00AD4BA8"/>
    <w:rsid w:val="00AD5620"/>
    <w:rsid w:val="00AD5A84"/>
    <w:rsid w:val="00AD5A8F"/>
    <w:rsid w:val="00AD61F5"/>
    <w:rsid w:val="00AD62ED"/>
    <w:rsid w:val="00AD6406"/>
    <w:rsid w:val="00AD659D"/>
    <w:rsid w:val="00AD673E"/>
    <w:rsid w:val="00AD6A8E"/>
    <w:rsid w:val="00AD6F5A"/>
    <w:rsid w:val="00AD6FC8"/>
    <w:rsid w:val="00AD7381"/>
    <w:rsid w:val="00AD7402"/>
    <w:rsid w:val="00AE0185"/>
    <w:rsid w:val="00AE0457"/>
    <w:rsid w:val="00AE08FE"/>
    <w:rsid w:val="00AE0AC5"/>
    <w:rsid w:val="00AE0E88"/>
    <w:rsid w:val="00AE0EF4"/>
    <w:rsid w:val="00AE12A5"/>
    <w:rsid w:val="00AE12D8"/>
    <w:rsid w:val="00AE1415"/>
    <w:rsid w:val="00AE1538"/>
    <w:rsid w:val="00AE19A3"/>
    <w:rsid w:val="00AE1C8E"/>
    <w:rsid w:val="00AE1F89"/>
    <w:rsid w:val="00AE22E8"/>
    <w:rsid w:val="00AE2634"/>
    <w:rsid w:val="00AE2920"/>
    <w:rsid w:val="00AE29C8"/>
    <w:rsid w:val="00AE2AC0"/>
    <w:rsid w:val="00AE301A"/>
    <w:rsid w:val="00AE31CB"/>
    <w:rsid w:val="00AE39CB"/>
    <w:rsid w:val="00AE43C4"/>
    <w:rsid w:val="00AE4494"/>
    <w:rsid w:val="00AE454E"/>
    <w:rsid w:val="00AE5A0C"/>
    <w:rsid w:val="00AE5A32"/>
    <w:rsid w:val="00AE5A84"/>
    <w:rsid w:val="00AE5EC8"/>
    <w:rsid w:val="00AE649F"/>
    <w:rsid w:val="00AE67BF"/>
    <w:rsid w:val="00AE68B9"/>
    <w:rsid w:val="00AE6CAC"/>
    <w:rsid w:val="00AE6DBD"/>
    <w:rsid w:val="00AE6F3F"/>
    <w:rsid w:val="00AE6F87"/>
    <w:rsid w:val="00AE7241"/>
    <w:rsid w:val="00AE7326"/>
    <w:rsid w:val="00AE7342"/>
    <w:rsid w:val="00AE765A"/>
    <w:rsid w:val="00AE787B"/>
    <w:rsid w:val="00AE7B14"/>
    <w:rsid w:val="00AE7CA8"/>
    <w:rsid w:val="00AE7E75"/>
    <w:rsid w:val="00AF019B"/>
    <w:rsid w:val="00AF01CF"/>
    <w:rsid w:val="00AF01FA"/>
    <w:rsid w:val="00AF02B1"/>
    <w:rsid w:val="00AF05DC"/>
    <w:rsid w:val="00AF061D"/>
    <w:rsid w:val="00AF078D"/>
    <w:rsid w:val="00AF0A45"/>
    <w:rsid w:val="00AF0CA7"/>
    <w:rsid w:val="00AF100C"/>
    <w:rsid w:val="00AF14EA"/>
    <w:rsid w:val="00AF173A"/>
    <w:rsid w:val="00AF1A77"/>
    <w:rsid w:val="00AF1E69"/>
    <w:rsid w:val="00AF1F7B"/>
    <w:rsid w:val="00AF24B2"/>
    <w:rsid w:val="00AF2763"/>
    <w:rsid w:val="00AF28E7"/>
    <w:rsid w:val="00AF2BC4"/>
    <w:rsid w:val="00AF2C56"/>
    <w:rsid w:val="00AF2F66"/>
    <w:rsid w:val="00AF3A93"/>
    <w:rsid w:val="00AF3E61"/>
    <w:rsid w:val="00AF3E94"/>
    <w:rsid w:val="00AF4365"/>
    <w:rsid w:val="00AF45FC"/>
    <w:rsid w:val="00AF4CBF"/>
    <w:rsid w:val="00AF4D5C"/>
    <w:rsid w:val="00AF5289"/>
    <w:rsid w:val="00AF60AB"/>
    <w:rsid w:val="00AF6256"/>
    <w:rsid w:val="00AF6476"/>
    <w:rsid w:val="00AF675F"/>
    <w:rsid w:val="00AF71E8"/>
    <w:rsid w:val="00AF7C0D"/>
    <w:rsid w:val="00B003BE"/>
    <w:rsid w:val="00B00554"/>
    <w:rsid w:val="00B006C1"/>
    <w:rsid w:val="00B00763"/>
    <w:rsid w:val="00B01081"/>
    <w:rsid w:val="00B01096"/>
    <w:rsid w:val="00B01525"/>
    <w:rsid w:val="00B01964"/>
    <w:rsid w:val="00B01AB7"/>
    <w:rsid w:val="00B01F57"/>
    <w:rsid w:val="00B02337"/>
    <w:rsid w:val="00B027A8"/>
    <w:rsid w:val="00B02821"/>
    <w:rsid w:val="00B02831"/>
    <w:rsid w:val="00B02844"/>
    <w:rsid w:val="00B02A11"/>
    <w:rsid w:val="00B02CCB"/>
    <w:rsid w:val="00B02E18"/>
    <w:rsid w:val="00B02FB0"/>
    <w:rsid w:val="00B02FE9"/>
    <w:rsid w:val="00B03C39"/>
    <w:rsid w:val="00B03D56"/>
    <w:rsid w:val="00B03E3F"/>
    <w:rsid w:val="00B04029"/>
    <w:rsid w:val="00B04040"/>
    <w:rsid w:val="00B041F0"/>
    <w:rsid w:val="00B04240"/>
    <w:rsid w:val="00B04263"/>
    <w:rsid w:val="00B047A0"/>
    <w:rsid w:val="00B04943"/>
    <w:rsid w:val="00B04BA6"/>
    <w:rsid w:val="00B04C6E"/>
    <w:rsid w:val="00B0562B"/>
    <w:rsid w:val="00B05BAC"/>
    <w:rsid w:val="00B06094"/>
    <w:rsid w:val="00B065F7"/>
    <w:rsid w:val="00B068CD"/>
    <w:rsid w:val="00B0697B"/>
    <w:rsid w:val="00B06A23"/>
    <w:rsid w:val="00B06A27"/>
    <w:rsid w:val="00B06B8E"/>
    <w:rsid w:val="00B06EB4"/>
    <w:rsid w:val="00B07058"/>
    <w:rsid w:val="00B07229"/>
    <w:rsid w:val="00B072BD"/>
    <w:rsid w:val="00B074A0"/>
    <w:rsid w:val="00B0751B"/>
    <w:rsid w:val="00B07A32"/>
    <w:rsid w:val="00B07AA7"/>
    <w:rsid w:val="00B07B71"/>
    <w:rsid w:val="00B10219"/>
    <w:rsid w:val="00B10703"/>
    <w:rsid w:val="00B1082D"/>
    <w:rsid w:val="00B1085C"/>
    <w:rsid w:val="00B10945"/>
    <w:rsid w:val="00B1109D"/>
    <w:rsid w:val="00B11206"/>
    <w:rsid w:val="00B1188D"/>
    <w:rsid w:val="00B11B1C"/>
    <w:rsid w:val="00B11B23"/>
    <w:rsid w:val="00B11E6B"/>
    <w:rsid w:val="00B12095"/>
    <w:rsid w:val="00B12326"/>
    <w:rsid w:val="00B12355"/>
    <w:rsid w:val="00B12511"/>
    <w:rsid w:val="00B125C0"/>
    <w:rsid w:val="00B125F9"/>
    <w:rsid w:val="00B1278D"/>
    <w:rsid w:val="00B12B6A"/>
    <w:rsid w:val="00B12BF8"/>
    <w:rsid w:val="00B132FF"/>
    <w:rsid w:val="00B13400"/>
    <w:rsid w:val="00B134E3"/>
    <w:rsid w:val="00B13843"/>
    <w:rsid w:val="00B1396C"/>
    <w:rsid w:val="00B13B53"/>
    <w:rsid w:val="00B13FEC"/>
    <w:rsid w:val="00B14479"/>
    <w:rsid w:val="00B14690"/>
    <w:rsid w:val="00B14913"/>
    <w:rsid w:val="00B14962"/>
    <w:rsid w:val="00B14AB0"/>
    <w:rsid w:val="00B14F51"/>
    <w:rsid w:val="00B159A6"/>
    <w:rsid w:val="00B15B50"/>
    <w:rsid w:val="00B15DFA"/>
    <w:rsid w:val="00B163EB"/>
    <w:rsid w:val="00B16469"/>
    <w:rsid w:val="00B1674E"/>
    <w:rsid w:val="00B16C16"/>
    <w:rsid w:val="00B1716C"/>
    <w:rsid w:val="00B173C9"/>
    <w:rsid w:val="00B17802"/>
    <w:rsid w:val="00B17C40"/>
    <w:rsid w:val="00B20042"/>
    <w:rsid w:val="00B20304"/>
    <w:rsid w:val="00B20337"/>
    <w:rsid w:val="00B207D6"/>
    <w:rsid w:val="00B209B4"/>
    <w:rsid w:val="00B209F1"/>
    <w:rsid w:val="00B20A5C"/>
    <w:rsid w:val="00B210FA"/>
    <w:rsid w:val="00B211E7"/>
    <w:rsid w:val="00B2126B"/>
    <w:rsid w:val="00B21CF0"/>
    <w:rsid w:val="00B221B1"/>
    <w:rsid w:val="00B224D6"/>
    <w:rsid w:val="00B227CE"/>
    <w:rsid w:val="00B228B6"/>
    <w:rsid w:val="00B229D5"/>
    <w:rsid w:val="00B229E7"/>
    <w:rsid w:val="00B22A62"/>
    <w:rsid w:val="00B22AAB"/>
    <w:rsid w:val="00B22AC6"/>
    <w:rsid w:val="00B2366E"/>
    <w:rsid w:val="00B239E9"/>
    <w:rsid w:val="00B23CCC"/>
    <w:rsid w:val="00B23D25"/>
    <w:rsid w:val="00B24035"/>
    <w:rsid w:val="00B243C0"/>
    <w:rsid w:val="00B243C1"/>
    <w:rsid w:val="00B244AD"/>
    <w:rsid w:val="00B2459F"/>
    <w:rsid w:val="00B248E3"/>
    <w:rsid w:val="00B24DC5"/>
    <w:rsid w:val="00B24E38"/>
    <w:rsid w:val="00B254EA"/>
    <w:rsid w:val="00B2556A"/>
    <w:rsid w:val="00B2565B"/>
    <w:rsid w:val="00B256C1"/>
    <w:rsid w:val="00B258DC"/>
    <w:rsid w:val="00B25BDD"/>
    <w:rsid w:val="00B25C47"/>
    <w:rsid w:val="00B25C48"/>
    <w:rsid w:val="00B26247"/>
    <w:rsid w:val="00B264C6"/>
    <w:rsid w:val="00B2705F"/>
    <w:rsid w:val="00B27140"/>
    <w:rsid w:val="00B27BCB"/>
    <w:rsid w:val="00B27CEC"/>
    <w:rsid w:val="00B27E6F"/>
    <w:rsid w:val="00B302AA"/>
    <w:rsid w:val="00B30553"/>
    <w:rsid w:val="00B308E1"/>
    <w:rsid w:val="00B3103A"/>
    <w:rsid w:val="00B31296"/>
    <w:rsid w:val="00B3179F"/>
    <w:rsid w:val="00B31D7C"/>
    <w:rsid w:val="00B3205E"/>
    <w:rsid w:val="00B32427"/>
    <w:rsid w:val="00B3242F"/>
    <w:rsid w:val="00B328CC"/>
    <w:rsid w:val="00B32960"/>
    <w:rsid w:val="00B32D94"/>
    <w:rsid w:val="00B32FA7"/>
    <w:rsid w:val="00B336E0"/>
    <w:rsid w:val="00B33902"/>
    <w:rsid w:val="00B3398A"/>
    <w:rsid w:val="00B33B9E"/>
    <w:rsid w:val="00B33E7E"/>
    <w:rsid w:val="00B341A4"/>
    <w:rsid w:val="00B3459F"/>
    <w:rsid w:val="00B346AA"/>
    <w:rsid w:val="00B34BCF"/>
    <w:rsid w:val="00B34C35"/>
    <w:rsid w:val="00B34E37"/>
    <w:rsid w:val="00B34E49"/>
    <w:rsid w:val="00B3511E"/>
    <w:rsid w:val="00B3523E"/>
    <w:rsid w:val="00B3536A"/>
    <w:rsid w:val="00B35489"/>
    <w:rsid w:val="00B35788"/>
    <w:rsid w:val="00B35CB3"/>
    <w:rsid w:val="00B3670B"/>
    <w:rsid w:val="00B36A51"/>
    <w:rsid w:val="00B36ECE"/>
    <w:rsid w:val="00B36FB7"/>
    <w:rsid w:val="00B3702E"/>
    <w:rsid w:val="00B37231"/>
    <w:rsid w:val="00B373FE"/>
    <w:rsid w:val="00B3770F"/>
    <w:rsid w:val="00B37A7F"/>
    <w:rsid w:val="00B37B6F"/>
    <w:rsid w:val="00B37D31"/>
    <w:rsid w:val="00B40272"/>
    <w:rsid w:val="00B40276"/>
    <w:rsid w:val="00B4051C"/>
    <w:rsid w:val="00B40529"/>
    <w:rsid w:val="00B4083E"/>
    <w:rsid w:val="00B40A7B"/>
    <w:rsid w:val="00B40C5C"/>
    <w:rsid w:val="00B4103A"/>
    <w:rsid w:val="00B410B1"/>
    <w:rsid w:val="00B414BB"/>
    <w:rsid w:val="00B41741"/>
    <w:rsid w:val="00B41859"/>
    <w:rsid w:val="00B41B5A"/>
    <w:rsid w:val="00B41E15"/>
    <w:rsid w:val="00B4237C"/>
    <w:rsid w:val="00B42E21"/>
    <w:rsid w:val="00B43036"/>
    <w:rsid w:val="00B43130"/>
    <w:rsid w:val="00B43287"/>
    <w:rsid w:val="00B4336C"/>
    <w:rsid w:val="00B43564"/>
    <w:rsid w:val="00B4356E"/>
    <w:rsid w:val="00B43652"/>
    <w:rsid w:val="00B43C79"/>
    <w:rsid w:val="00B444FC"/>
    <w:rsid w:val="00B44617"/>
    <w:rsid w:val="00B4473F"/>
    <w:rsid w:val="00B44AC9"/>
    <w:rsid w:val="00B453DF"/>
    <w:rsid w:val="00B45602"/>
    <w:rsid w:val="00B45622"/>
    <w:rsid w:val="00B459CA"/>
    <w:rsid w:val="00B45A11"/>
    <w:rsid w:val="00B45ABA"/>
    <w:rsid w:val="00B45B5E"/>
    <w:rsid w:val="00B4629A"/>
    <w:rsid w:val="00B468F3"/>
    <w:rsid w:val="00B4705D"/>
    <w:rsid w:val="00B47150"/>
    <w:rsid w:val="00B473D4"/>
    <w:rsid w:val="00B475AB"/>
    <w:rsid w:val="00B4765A"/>
    <w:rsid w:val="00B479DF"/>
    <w:rsid w:val="00B47C66"/>
    <w:rsid w:val="00B47E6A"/>
    <w:rsid w:val="00B50021"/>
    <w:rsid w:val="00B501B6"/>
    <w:rsid w:val="00B502FD"/>
    <w:rsid w:val="00B50426"/>
    <w:rsid w:val="00B50656"/>
    <w:rsid w:val="00B50D8A"/>
    <w:rsid w:val="00B50E14"/>
    <w:rsid w:val="00B51686"/>
    <w:rsid w:val="00B52066"/>
    <w:rsid w:val="00B52272"/>
    <w:rsid w:val="00B522E6"/>
    <w:rsid w:val="00B52A6E"/>
    <w:rsid w:val="00B52A77"/>
    <w:rsid w:val="00B52AB4"/>
    <w:rsid w:val="00B52D49"/>
    <w:rsid w:val="00B532C2"/>
    <w:rsid w:val="00B533BD"/>
    <w:rsid w:val="00B53844"/>
    <w:rsid w:val="00B53AFC"/>
    <w:rsid w:val="00B53B31"/>
    <w:rsid w:val="00B54387"/>
    <w:rsid w:val="00B54B17"/>
    <w:rsid w:val="00B550DA"/>
    <w:rsid w:val="00B55288"/>
    <w:rsid w:val="00B55486"/>
    <w:rsid w:val="00B55567"/>
    <w:rsid w:val="00B55A77"/>
    <w:rsid w:val="00B55FAA"/>
    <w:rsid w:val="00B5616E"/>
    <w:rsid w:val="00B56307"/>
    <w:rsid w:val="00B56320"/>
    <w:rsid w:val="00B568A7"/>
    <w:rsid w:val="00B56A05"/>
    <w:rsid w:val="00B56C43"/>
    <w:rsid w:val="00B56CAE"/>
    <w:rsid w:val="00B56E76"/>
    <w:rsid w:val="00B571F2"/>
    <w:rsid w:val="00B574BD"/>
    <w:rsid w:val="00B576B2"/>
    <w:rsid w:val="00B57CA2"/>
    <w:rsid w:val="00B57D78"/>
    <w:rsid w:val="00B604A4"/>
    <w:rsid w:val="00B60515"/>
    <w:rsid w:val="00B60995"/>
    <w:rsid w:val="00B60BD8"/>
    <w:rsid w:val="00B60BEE"/>
    <w:rsid w:val="00B60D2C"/>
    <w:rsid w:val="00B60E02"/>
    <w:rsid w:val="00B61105"/>
    <w:rsid w:val="00B613C4"/>
    <w:rsid w:val="00B6155B"/>
    <w:rsid w:val="00B61C33"/>
    <w:rsid w:val="00B61CF5"/>
    <w:rsid w:val="00B62005"/>
    <w:rsid w:val="00B622AA"/>
    <w:rsid w:val="00B6235A"/>
    <w:rsid w:val="00B6243C"/>
    <w:rsid w:val="00B6254D"/>
    <w:rsid w:val="00B62918"/>
    <w:rsid w:val="00B62976"/>
    <w:rsid w:val="00B62AD0"/>
    <w:rsid w:val="00B632AC"/>
    <w:rsid w:val="00B6341C"/>
    <w:rsid w:val="00B63E61"/>
    <w:rsid w:val="00B64837"/>
    <w:rsid w:val="00B64BC4"/>
    <w:rsid w:val="00B64E3F"/>
    <w:rsid w:val="00B6588C"/>
    <w:rsid w:val="00B65A24"/>
    <w:rsid w:val="00B65ADD"/>
    <w:rsid w:val="00B65B98"/>
    <w:rsid w:val="00B65BE4"/>
    <w:rsid w:val="00B66CE7"/>
    <w:rsid w:val="00B66D33"/>
    <w:rsid w:val="00B67406"/>
    <w:rsid w:val="00B67901"/>
    <w:rsid w:val="00B67923"/>
    <w:rsid w:val="00B67991"/>
    <w:rsid w:val="00B67CC2"/>
    <w:rsid w:val="00B67F3A"/>
    <w:rsid w:val="00B7008C"/>
    <w:rsid w:val="00B701DD"/>
    <w:rsid w:val="00B70321"/>
    <w:rsid w:val="00B705AA"/>
    <w:rsid w:val="00B705FD"/>
    <w:rsid w:val="00B70628"/>
    <w:rsid w:val="00B7062C"/>
    <w:rsid w:val="00B7068A"/>
    <w:rsid w:val="00B70974"/>
    <w:rsid w:val="00B70DDC"/>
    <w:rsid w:val="00B713EB"/>
    <w:rsid w:val="00B71B4C"/>
    <w:rsid w:val="00B71EC9"/>
    <w:rsid w:val="00B71F44"/>
    <w:rsid w:val="00B71F76"/>
    <w:rsid w:val="00B7232A"/>
    <w:rsid w:val="00B72C64"/>
    <w:rsid w:val="00B72CAB"/>
    <w:rsid w:val="00B72DCB"/>
    <w:rsid w:val="00B72F65"/>
    <w:rsid w:val="00B732FB"/>
    <w:rsid w:val="00B733CF"/>
    <w:rsid w:val="00B73BCC"/>
    <w:rsid w:val="00B73DCC"/>
    <w:rsid w:val="00B740A8"/>
    <w:rsid w:val="00B7439A"/>
    <w:rsid w:val="00B744CC"/>
    <w:rsid w:val="00B74651"/>
    <w:rsid w:val="00B74DD7"/>
    <w:rsid w:val="00B75502"/>
    <w:rsid w:val="00B75C56"/>
    <w:rsid w:val="00B75DEC"/>
    <w:rsid w:val="00B76551"/>
    <w:rsid w:val="00B7698F"/>
    <w:rsid w:val="00B76A89"/>
    <w:rsid w:val="00B76AF6"/>
    <w:rsid w:val="00B77C30"/>
    <w:rsid w:val="00B77D31"/>
    <w:rsid w:val="00B8023B"/>
    <w:rsid w:val="00B804B0"/>
    <w:rsid w:val="00B807F5"/>
    <w:rsid w:val="00B80FD9"/>
    <w:rsid w:val="00B8105B"/>
    <w:rsid w:val="00B81764"/>
    <w:rsid w:val="00B81916"/>
    <w:rsid w:val="00B819E8"/>
    <w:rsid w:val="00B82528"/>
    <w:rsid w:val="00B8269B"/>
    <w:rsid w:val="00B82787"/>
    <w:rsid w:val="00B8282F"/>
    <w:rsid w:val="00B8288C"/>
    <w:rsid w:val="00B82976"/>
    <w:rsid w:val="00B8313F"/>
    <w:rsid w:val="00B832A3"/>
    <w:rsid w:val="00B8374B"/>
    <w:rsid w:val="00B839E7"/>
    <w:rsid w:val="00B83AF4"/>
    <w:rsid w:val="00B83E2D"/>
    <w:rsid w:val="00B843C2"/>
    <w:rsid w:val="00B846B8"/>
    <w:rsid w:val="00B846FC"/>
    <w:rsid w:val="00B84700"/>
    <w:rsid w:val="00B847B1"/>
    <w:rsid w:val="00B84972"/>
    <w:rsid w:val="00B84A30"/>
    <w:rsid w:val="00B84A3F"/>
    <w:rsid w:val="00B85258"/>
    <w:rsid w:val="00B8525D"/>
    <w:rsid w:val="00B85614"/>
    <w:rsid w:val="00B85A39"/>
    <w:rsid w:val="00B85E43"/>
    <w:rsid w:val="00B86124"/>
    <w:rsid w:val="00B862CD"/>
    <w:rsid w:val="00B867CA"/>
    <w:rsid w:val="00B8683B"/>
    <w:rsid w:val="00B86A08"/>
    <w:rsid w:val="00B86C10"/>
    <w:rsid w:val="00B86F9B"/>
    <w:rsid w:val="00B8718C"/>
    <w:rsid w:val="00B87208"/>
    <w:rsid w:val="00B8749B"/>
    <w:rsid w:val="00B87516"/>
    <w:rsid w:val="00B87594"/>
    <w:rsid w:val="00B87990"/>
    <w:rsid w:val="00B87D70"/>
    <w:rsid w:val="00B90025"/>
    <w:rsid w:val="00B9047F"/>
    <w:rsid w:val="00B9113D"/>
    <w:rsid w:val="00B91143"/>
    <w:rsid w:val="00B91526"/>
    <w:rsid w:val="00B91A07"/>
    <w:rsid w:val="00B91A29"/>
    <w:rsid w:val="00B91A2A"/>
    <w:rsid w:val="00B9223C"/>
    <w:rsid w:val="00B92285"/>
    <w:rsid w:val="00B92615"/>
    <w:rsid w:val="00B92767"/>
    <w:rsid w:val="00B92A9D"/>
    <w:rsid w:val="00B92B71"/>
    <w:rsid w:val="00B92FC1"/>
    <w:rsid w:val="00B931CA"/>
    <w:rsid w:val="00B93516"/>
    <w:rsid w:val="00B93562"/>
    <w:rsid w:val="00B935C2"/>
    <w:rsid w:val="00B93951"/>
    <w:rsid w:val="00B93A88"/>
    <w:rsid w:val="00B93CF6"/>
    <w:rsid w:val="00B944DB"/>
    <w:rsid w:val="00B9492F"/>
    <w:rsid w:val="00B94CAE"/>
    <w:rsid w:val="00B95263"/>
    <w:rsid w:val="00B955EA"/>
    <w:rsid w:val="00B956BC"/>
    <w:rsid w:val="00B958A5"/>
    <w:rsid w:val="00B958F9"/>
    <w:rsid w:val="00B9605F"/>
    <w:rsid w:val="00B963A4"/>
    <w:rsid w:val="00B966C0"/>
    <w:rsid w:val="00B96AAE"/>
    <w:rsid w:val="00B96E25"/>
    <w:rsid w:val="00B96F7A"/>
    <w:rsid w:val="00B97765"/>
    <w:rsid w:val="00B977BE"/>
    <w:rsid w:val="00B97A57"/>
    <w:rsid w:val="00B97B77"/>
    <w:rsid w:val="00B97F8F"/>
    <w:rsid w:val="00BA0064"/>
    <w:rsid w:val="00BA02FC"/>
    <w:rsid w:val="00BA0304"/>
    <w:rsid w:val="00BA0341"/>
    <w:rsid w:val="00BA0487"/>
    <w:rsid w:val="00BA093D"/>
    <w:rsid w:val="00BA09C1"/>
    <w:rsid w:val="00BA0D43"/>
    <w:rsid w:val="00BA1023"/>
    <w:rsid w:val="00BA14AC"/>
    <w:rsid w:val="00BA1594"/>
    <w:rsid w:val="00BA1BFB"/>
    <w:rsid w:val="00BA1CF2"/>
    <w:rsid w:val="00BA1E17"/>
    <w:rsid w:val="00BA1FE5"/>
    <w:rsid w:val="00BA2016"/>
    <w:rsid w:val="00BA2199"/>
    <w:rsid w:val="00BA2316"/>
    <w:rsid w:val="00BA28BA"/>
    <w:rsid w:val="00BA2EEF"/>
    <w:rsid w:val="00BA335A"/>
    <w:rsid w:val="00BA35D2"/>
    <w:rsid w:val="00BA3658"/>
    <w:rsid w:val="00BA3ACD"/>
    <w:rsid w:val="00BA3C0B"/>
    <w:rsid w:val="00BA40F0"/>
    <w:rsid w:val="00BA4142"/>
    <w:rsid w:val="00BA4275"/>
    <w:rsid w:val="00BA42D8"/>
    <w:rsid w:val="00BA4303"/>
    <w:rsid w:val="00BA4335"/>
    <w:rsid w:val="00BA4336"/>
    <w:rsid w:val="00BA4CB4"/>
    <w:rsid w:val="00BA5D5F"/>
    <w:rsid w:val="00BA6212"/>
    <w:rsid w:val="00BA6421"/>
    <w:rsid w:val="00BA64D1"/>
    <w:rsid w:val="00BA65CA"/>
    <w:rsid w:val="00BA6946"/>
    <w:rsid w:val="00BA6F9B"/>
    <w:rsid w:val="00BA73D2"/>
    <w:rsid w:val="00BA7687"/>
    <w:rsid w:val="00BA799C"/>
    <w:rsid w:val="00BA799D"/>
    <w:rsid w:val="00BA7AA8"/>
    <w:rsid w:val="00BA7AF2"/>
    <w:rsid w:val="00BA7B16"/>
    <w:rsid w:val="00BA7D8A"/>
    <w:rsid w:val="00BA7E33"/>
    <w:rsid w:val="00BB0094"/>
    <w:rsid w:val="00BB030B"/>
    <w:rsid w:val="00BB06FE"/>
    <w:rsid w:val="00BB07BE"/>
    <w:rsid w:val="00BB098F"/>
    <w:rsid w:val="00BB0F40"/>
    <w:rsid w:val="00BB1139"/>
    <w:rsid w:val="00BB121E"/>
    <w:rsid w:val="00BB13F5"/>
    <w:rsid w:val="00BB1717"/>
    <w:rsid w:val="00BB17B5"/>
    <w:rsid w:val="00BB1899"/>
    <w:rsid w:val="00BB1B1B"/>
    <w:rsid w:val="00BB1C41"/>
    <w:rsid w:val="00BB1ECF"/>
    <w:rsid w:val="00BB1FD2"/>
    <w:rsid w:val="00BB200C"/>
    <w:rsid w:val="00BB26BE"/>
    <w:rsid w:val="00BB26CC"/>
    <w:rsid w:val="00BB2B6E"/>
    <w:rsid w:val="00BB313C"/>
    <w:rsid w:val="00BB3284"/>
    <w:rsid w:val="00BB33A5"/>
    <w:rsid w:val="00BB3471"/>
    <w:rsid w:val="00BB4203"/>
    <w:rsid w:val="00BB43CE"/>
    <w:rsid w:val="00BB441D"/>
    <w:rsid w:val="00BB4C0D"/>
    <w:rsid w:val="00BB4F07"/>
    <w:rsid w:val="00BB4F39"/>
    <w:rsid w:val="00BB5B79"/>
    <w:rsid w:val="00BB5C85"/>
    <w:rsid w:val="00BB6882"/>
    <w:rsid w:val="00BB6887"/>
    <w:rsid w:val="00BB69F6"/>
    <w:rsid w:val="00BB71EB"/>
    <w:rsid w:val="00BB7481"/>
    <w:rsid w:val="00BB74C4"/>
    <w:rsid w:val="00BB774A"/>
    <w:rsid w:val="00BC0013"/>
    <w:rsid w:val="00BC07C1"/>
    <w:rsid w:val="00BC09CF"/>
    <w:rsid w:val="00BC0E17"/>
    <w:rsid w:val="00BC0F9E"/>
    <w:rsid w:val="00BC14B1"/>
    <w:rsid w:val="00BC1CC4"/>
    <w:rsid w:val="00BC2013"/>
    <w:rsid w:val="00BC2787"/>
    <w:rsid w:val="00BC2FCE"/>
    <w:rsid w:val="00BC30B0"/>
    <w:rsid w:val="00BC31E7"/>
    <w:rsid w:val="00BC3374"/>
    <w:rsid w:val="00BC38DF"/>
    <w:rsid w:val="00BC3B6F"/>
    <w:rsid w:val="00BC3F38"/>
    <w:rsid w:val="00BC3FC8"/>
    <w:rsid w:val="00BC453D"/>
    <w:rsid w:val="00BC4919"/>
    <w:rsid w:val="00BC4EF3"/>
    <w:rsid w:val="00BC59FB"/>
    <w:rsid w:val="00BC5BA1"/>
    <w:rsid w:val="00BC605B"/>
    <w:rsid w:val="00BC6080"/>
    <w:rsid w:val="00BC63EE"/>
    <w:rsid w:val="00BC69CE"/>
    <w:rsid w:val="00BC6C2B"/>
    <w:rsid w:val="00BC6DFD"/>
    <w:rsid w:val="00BC7061"/>
    <w:rsid w:val="00BC76AA"/>
    <w:rsid w:val="00BC7AAE"/>
    <w:rsid w:val="00BC7DFC"/>
    <w:rsid w:val="00BD0120"/>
    <w:rsid w:val="00BD04E9"/>
    <w:rsid w:val="00BD064E"/>
    <w:rsid w:val="00BD06F0"/>
    <w:rsid w:val="00BD0990"/>
    <w:rsid w:val="00BD0F44"/>
    <w:rsid w:val="00BD1028"/>
    <w:rsid w:val="00BD10B8"/>
    <w:rsid w:val="00BD1756"/>
    <w:rsid w:val="00BD1D27"/>
    <w:rsid w:val="00BD1EF4"/>
    <w:rsid w:val="00BD2600"/>
    <w:rsid w:val="00BD26E1"/>
    <w:rsid w:val="00BD2897"/>
    <w:rsid w:val="00BD28E0"/>
    <w:rsid w:val="00BD2B95"/>
    <w:rsid w:val="00BD2C75"/>
    <w:rsid w:val="00BD2E06"/>
    <w:rsid w:val="00BD2E81"/>
    <w:rsid w:val="00BD2FA5"/>
    <w:rsid w:val="00BD3240"/>
    <w:rsid w:val="00BD3311"/>
    <w:rsid w:val="00BD35B4"/>
    <w:rsid w:val="00BD3845"/>
    <w:rsid w:val="00BD3959"/>
    <w:rsid w:val="00BD39E4"/>
    <w:rsid w:val="00BD3E1C"/>
    <w:rsid w:val="00BD4410"/>
    <w:rsid w:val="00BD46F8"/>
    <w:rsid w:val="00BD4790"/>
    <w:rsid w:val="00BD488B"/>
    <w:rsid w:val="00BD4AA8"/>
    <w:rsid w:val="00BD4D4B"/>
    <w:rsid w:val="00BD4D94"/>
    <w:rsid w:val="00BD4DE5"/>
    <w:rsid w:val="00BD4FC5"/>
    <w:rsid w:val="00BD526F"/>
    <w:rsid w:val="00BD52C4"/>
    <w:rsid w:val="00BD5377"/>
    <w:rsid w:val="00BD53B8"/>
    <w:rsid w:val="00BD593D"/>
    <w:rsid w:val="00BD5C73"/>
    <w:rsid w:val="00BD5E53"/>
    <w:rsid w:val="00BD632E"/>
    <w:rsid w:val="00BD6476"/>
    <w:rsid w:val="00BD66EF"/>
    <w:rsid w:val="00BD6808"/>
    <w:rsid w:val="00BD6AD4"/>
    <w:rsid w:val="00BD6BB3"/>
    <w:rsid w:val="00BD6F09"/>
    <w:rsid w:val="00BD71B2"/>
    <w:rsid w:val="00BD73FC"/>
    <w:rsid w:val="00BD762A"/>
    <w:rsid w:val="00BD7653"/>
    <w:rsid w:val="00BD7939"/>
    <w:rsid w:val="00BE0363"/>
    <w:rsid w:val="00BE03B2"/>
    <w:rsid w:val="00BE0695"/>
    <w:rsid w:val="00BE06E0"/>
    <w:rsid w:val="00BE0AEE"/>
    <w:rsid w:val="00BE0EC1"/>
    <w:rsid w:val="00BE1B14"/>
    <w:rsid w:val="00BE1B2C"/>
    <w:rsid w:val="00BE1F58"/>
    <w:rsid w:val="00BE1FAF"/>
    <w:rsid w:val="00BE2160"/>
    <w:rsid w:val="00BE2371"/>
    <w:rsid w:val="00BE31F4"/>
    <w:rsid w:val="00BE3463"/>
    <w:rsid w:val="00BE371B"/>
    <w:rsid w:val="00BE3738"/>
    <w:rsid w:val="00BE3A82"/>
    <w:rsid w:val="00BE3B75"/>
    <w:rsid w:val="00BE3F31"/>
    <w:rsid w:val="00BE4181"/>
    <w:rsid w:val="00BE4582"/>
    <w:rsid w:val="00BE4C8A"/>
    <w:rsid w:val="00BE4D8D"/>
    <w:rsid w:val="00BE508F"/>
    <w:rsid w:val="00BE5221"/>
    <w:rsid w:val="00BE5EA4"/>
    <w:rsid w:val="00BE6141"/>
    <w:rsid w:val="00BE623D"/>
    <w:rsid w:val="00BE6C54"/>
    <w:rsid w:val="00BE6C57"/>
    <w:rsid w:val="00BE6E9B"/>
    <w:rsid w:val="00BE726E"/>
    <w:rsid w:val="00BE7585"/>
    <w:rsid w:val="00BE7D72"/>
    <w:rsid w:val="00BE7DF1"/>
    <w:rsid w:val="00BE7E76"/>
    <w:rsid w:val="00BF0500"/>
    <w:rsid w:val="00BF07C9"/>
    <w:rsid w:val="00BF0ADB"/>
    <w:rsid w:val="00BF0ED7"/>
    <w:rsid w:val="00BF13AC"/>
    <w:rsid w:val="00BF13DD"/>
    <w:rsid w:val="00BF1404"/>
    <w:rsid w:val="00BF1C0B"/>
    <w:rsid w:val="00BF2333"/>
    <w:rsid w:val="00BF2411"/>
    <w:rsid w:val="00BF245E"/>
    <w:rsid w:val="00BF2C1C"/>
    <w:rsid w:val="00BF2C9F"/>
    <w:rsid w:val="00BF31E8"/>
    <w:rsid w:val="00BF3230"/>
    <w:rsid w:val="00BF34B8"/>
    <w:rsid w:val="00BF354A"/>
    <w:rsid w:val="00BF3A82"/>
    <w:rsid w:val="00BF3FC0"/>
    <w:rsid w:val="00BF411B"/>
    <w:rsid w:val="00BF4380"/>
    <w:rsid w:val="00BF443C"/>
    <w:rsid w:val="00BF479B"/>
    <w:rsid w:val="00BF48EE"/>
    <w:rsid w:val="00BF493D"/>
    <w:rsid w:val="00BF4B27"/>
    <w:rsid w:val="00BF4E2C"/>
    <w:rsid w:val="00BF4EB8"/>
    <w:rsid w:val="00BF4F9E"/>
    <w:rsid w:val="00BF5232"/>
    <w:rsid w:val="00BF58D7"/>
    <w:rsid w:val="00BF5911"/>
    <w:rsid w:val="00BF5948"/>
    <w:rsid w:val="00BF6099"/>
    <w:rsid w:val="00BF6114"/>
    <w:rsid w:val="00BF6256"/>
    <w:rsid w:val="00BF6297"/>
    <w:rsid w:val="00BF6514"/>
    <w:rsid w:val="00BF66A9"/>
    <w:rsid w:val="00BF6A77"/>
    <w:rsid w:val="00BF6E6E"/>
    <w:rsid w:val="00BF715E"/>
    <w:rsid w:val="00BF75FD"/>
    <w:rsid w:val="00BF77EF"/>
    <w:rsid w:val="00BF77F9"/>
    <w:rsid w:val="00BF78BB"/>
    <w:rsid w:val="00BF78C2"/>
    <w:rsid w:val="00BF7CFB"/>
    <w:rsid w:val="00BF7DF2"/>
    <w:rsid w:val="00BF7E6B"/>
    <w:rsid w:val="00C000D7"/>
    <w:rsid w:val="00C00F36"/>
    <w:rsid w:val="00C012A2"/>
    <w:rsid w:val="00C016DA"/>
    <w:rsid w:val="00C0183E"/>
    <w:rsid w:val="00C01B67"/>
    <w:rsid w:val="00C01E1A"/>
    <w:rsid w:val="00C020F4"/>
    <w:rsid w:val="00C02273"/>
    <w:rsid w:val="00C022FF"/>
    <w:rsid w:val="00C02461"/>
    <w:rsid w:val="00C02600"/>
    <w:rsid w:val="00C02759"/>
    <w:rsid w:val="00C02DD1"/>
    <w:rsid w:val="00C03082"/>
    <w:rsid w:val="00C0343C"/>
    <w:rsid w:val="00C03484"/>
    <w:rsid w:val="00C034E3"/>
    <w:rsid w:val="00C03A3A"/>
    <w:rsid w:val="00C03A77"/>
    <w:rsid w:val="00C03C04"/>
    <w:rsid w:val="00C03C42"/>
    <w:rsid w:val="00C03CC2"/>
    <w:rsid w:val="00C03CDD"/>
    <w:rsid w:val="00C041A2"/>
    <w:rsid w:val="00C04220"/>
    <w:rsid w:val="00C043EA"/>
    <w:rsid w:val="00C04676"/>
    <w:rsid w:val="00C05056"/>
    <w:rsid w:val="00C05129"/>
    <w:rsid w:val="00C05180"/>
    <w:rsid w:val="00C05256"/>
    <w:rsid w:val="00C052ED"/>
    <w:rsid w:val="00C0537B"/>
    <w:rsid w:val="00C0540B"/>
    <w:rsid w:val="00C054C3"/>
    <w:rsid w:val="00C0552B"/>
    <w:rsid w:val="00C056E9"/>
    <w:rsid w:val="00C05E6B"/>
    <w:rsid w:val="00C06D9D"/>
    <w:rsid w:val="00C06ED4"/>
    <w:rsid w:val="00C072B7"/>
    <w:rsid w:val="00C0738A"/>
    <w:rsid w:val="00C073B8"/>
    <w:rsid w:val="00C07432"/>
    <w:rsid w:val="00C07500"/>
    <w:rsid w:val="00C07D28"/>
    <w:rsid w:val="00C07D80"/>
    <w:rsid w:val="00C07DD0"/>
    <w:rsid w:val="00C07F20"/>
    <w:rsid w:val="00C1001B"/>
    <w:rsid w:val="00C100DC"/>
    <w:rsid w:val="00C100F8"/>
    <w:rsid w:val="00C101E5"/>
    <w:rsid w:val="00C10CCB"/>
    <w:rsid w:val="00C10EF2"/>
    <w:rsid w:val="00C1123A"/>
    <w:rsid w:val="00C11689"/>
    <w:rsid w:val="00C1184E"/>
    <w:rsid w:val="00C11FB2"/>
    <w:rsid w:val="00C11FB7"/>
    <w:rsid w:val="00C12024"/>
    <w:rsid w:val="00C12097"/>
    <w:rsid w:val="00C12A1D"/>
    <w:rsid w:val="00C12EDA"/>
    <w:rsid w:val="00C134E4"/>
    <w:rsid w:val="00C13578"/>
    <w:rsid w:val="00C1366C"/>
    <w:rsid w:val="00C136EA"/>
    <w:rsid w:val="00C13ACB"/>
    <w:rsid w:val="00C14279"/>
    <w:rsid w:val="00C14431"/>
    <w:rsid w:val="00C14767"/>
    <w:rsid w:val="00C14FC1"/>
    <w:rsid w:val="00C151E9"/>
    <w:rsid w:val="00C153E2"/>
    <w:rsid w:val="00C15771"/>
    <w:rsid w:val="00C1591A"/>
    <w:rsid w:val="00C15AB2"/>
    <w:rsid w:val="00C15ADF"/>
    <w:rsid w:val="00C15C33"/>
    <w:rsid w:val="00C15F66"/>
    <w:rsid w:val="00C165D0"/>
    <w:rsid w:val="00C16D3F"/>
    <w:rsid w:val="00C16D87"/>
    <w:rsid w:val="00C16D95"/>
    <w:rsid w:val="00C177C7"/>
    <w:rsid w:val="00C17A35"/>
    <w:rsid w:val="00C17D07"/>
    <w:rsid w:val="00C17D5D"/>
    <w:rsid w:val="00C2016A"/>
    <w:rsid w:val="00C203A0"/>
    <w:rsid w:val="00C206CA"/>
    <w:rsid w:val="00C207C3"/>
    <w:rsid w:val="00C20846"/>
    <w:rsid w:val="00C20852"/>
    <w:rsid w:val="00C20FFC"/>
    <w:rsid w:val="00C2121C"/>
    <w:rsid w:val="00C21870"/>
    <w:rsid w:val="00C21E0D"/>
    <w:rsid w:val="00C21F89"/>
    <w:rsid w:val="00C221C6"/>
    <w:rsid w:val="00C22869"/>
    <w:rsid w:val="00C22989"/>
    <w:rsid w:val="00C22C9C"/>
    <w:rsid w:val="00C22E77"/>
    <w:rsid w:val="00C22FEB"/>
    <w:rsid w:val="00C23449"/>
    <w:rsid w:val="00C236A1"/>
    <w:rsid w:val="00C237D1"/>
    <w:rsid w:val="00C23E71"/>
    <w:rsid w:val="00C24A62"/>
    <w:rsid w:val="00C24AAF"/>
    <w:rsid w:val="00C24B27"/>
    <w:rsid w:val="00C24CC1"/>
    <w:rsid w:val="00C24F30"/>
    <w:rsid w:val="00C25497"/>
    <w:rsid w:val="00C255C2"/>
    <w:rsid w:val="00C25663"/>
    <w:rsid w:val="00C25922"/>
    <w:rsid w:val="00C25D04"/>
    <w:rsid w:val="00C25F8A"/>
    <w:rsid w:val="00C265D6"/>
    <w:rsid w:val="00C2673E"/>
    <w:rsid w:val="00C268AC"/>
    <w:rsid w:val="00C26900"/>
    <w:rsid w:val="00C26A72"/>
    <w:rsid w:val="00C26B69"/>
    <w:rsid w:val="00C26E43"/>
    <w:rsid w:val="00C27079"/>
    <w:rsid w:val="00C2712B"/>
    <w:rsid w:val="00C27792"/>
    <w:rsid w:val="00C279BF"/>
    <w:rsid w:val="00C30206"/>
    <w:rsid w:val="00C30CED"/>
    <w:rsid w:val="00C31013"/>
    <w:rsid w:val="00C3109B"/>
    <w:rsid w:val="00C311B0"/>
    <w:rsid w:val="00C31347"/>
    <w:rsid w:val="00C319B4"/>
    <w:rsid w:val="00C31B46"/>
    <w:rsid w:val="00C32101"/>
    <w:rsid w:val="00C3229D"/>
    <w:rsid w:val="00C32662"/>
    <w:rsid w:val="00C3291E"/>
    <w:rsid w:val="00C32B98"/>
    <w:rsid w:val="00C33135"/>
    <w:rsid w:val="00C33164"/>
    <w:rsid w:val="00C3337F"/>
    <w:rsid w:val="00C33464"/>
    <w:rsid w:val="00C339B9"/>
    <w:rsid w:val="00C33DB7"/>
    <w:rsid w:val="00C33FE8"/>
    <w:rsid w:val="00C3400F"/>
    <w:rsid w:val="00C34105"/>
    <w:rsid w:val="00C34672"/>
    <w:rsid w:val="00C34718"/>
    <w:rsid w:val="00C349BB"/>
    <w:rsid w:val="00C34A5B"/>
    <w:rsid w:val="00C34B76"/>
    <w:rsid w:val="00C34CB0"/>
    <w:rsid w:val="00C34E4D"/>
    <w:rsid w:val="00C3558D"/>
    <w:rsid w:val="00C3560C"/>
    <w:rsid w:val="00C356F1"/>
    <w:rsid w:val="00C358A2"/>
    <w:rsid w:val="00C3596A"/>
    <w:rsid w:val="00C36011"/>
    <w:rsid w:val="00C36030"/>
    <w:rsid w:val="00C3614C"/>
    <w:rsid w:val="00C361AF"/>
    <w:rsid w:val="00C36463"/>
    <w:rsid w:val="00C365AC"/>
    <w:rsid w:val="00C36712"/>
    <w:rsid w:val="00C3695B"/>
    <w:rsid w:val="00C369C8"/>
    <w:rsid w:val="00C369FA"/>
    <w:rsid w:val="00C370F4"/>
    <w:rsid w:val="00C371A5"/>
    <w:rsid w:val="00C37243"/>
    <w:rsid w:val="00C3724B"/>
    <w:rsid w:val="00C37287"/>
    <w:rsid w:val="00C37348"/>
    <w:rsid w:val="00C3763A"/>
    <w:rsid w:val="00C378BD"/>
    <w:rsid w:val="00C37C99"/>
    <w:rsid w:val="00C40025"/>
    <w:rsid w:val="00C40311"/>
    <w:rsid w:val="00C40472"/>
    <w:rsid w:val="00C406EA"/>
    <w:rsid w:val="00C407B3"/>
    <w:rsid w:val="00C40950"/>
    <w:rsid w:val="00C40987"/>
    <w:rsid w:val="00C410A9"/>
    <w:rsid w:val="00C41342"/>
    <w:rsid w:val="00C41868"/>
    <w:rsid w:val="00C41B5C"/>
    <w:rsid w:val="00C41B9F"/>
    <w:rsid w:val="00C41C12"/>
    <w:rsid w:val="00C41FA8"/>
    <w:rsid w:val="00C42066"/>
    <w:rsid w:val="00C42150"/>
    <w:rsid w:val="00C42163"/>
    <w:rsid w:val="00C421E0"/>
    <w:rsid w:val="00C421EE"/>
    <w:rsid w:val="00C4232D"/>
    <w:rsid w:val="00C4238D"/>
    <w:rsid w:val="00C4258A"/>
    <w:rsid w:val="00C42794"/>
    <w:rsid w:val="00C427A3"/>
    <w:rsid w:val="00C42EE7"/>
    <w:rsid w:val="00C430F9"/>
    <w:rsid w:val="00C433A8"/>
    <w:rsid w:val="00C434B6"/>
    <w:rsid w:val="00C4354F"/>
    <w:rsid w:val="00C435EE"/>
    <w:rsid w:val="00C43CC4"/>
    <w:rsid w:val="00C441C4"/>
    <w:rsid w:val="00C44258"/>
    <w:rsid w:val="00C442C0"/>
    <w:rsid w:val="00C445FC"/>
    <w:rsid w:val="00C44B11"/>
    <w:rsid w:val="00C44D22"/>
    <w:rsid w:val="00C44F71"/>
    <w:rsid w:val="00C4501B"/>
    <w:rsid w:val="00C45415"/>
    <w:rsid w:val="00C4562E"/>
    <w:rsid w:val="00C45735"/>
    <w:rsid w:val="00C458D3"/>
    <w:rsid w:val="00C45C02"/>
    <w:rsid w:val="00C45D1B"/>
    <w:rsid w:val="00C461B7"/>
    <w:rsid w:val="00C4657E"/>
    <w:rsid w:val="00C46C0A"/>
    <w:rsid w:val="00C46D03"/>
    <w:rsid w:val="00C46F22"/>
    <w:rsid w:val="00C46F74"/>
    <w:rsid w:val="00C46F90"/>
    <w:rsid w:val="00C46FBF"/>
    <w:rsid w:val="00C4712D"/>
    <w:rsid w:val="00C47B13"/>
    <w:rsid w:val="00C47B5A"/>
    <w:rsid w:val="00C5031A"/>
    <w:rsid w:val="00C50664"/>
    <w:rsid w:val="00C5089F"/>
    <w:rsid w:val="00C50C62"/>
    <w:rsid w:val="00C513AF"/>
    <w:rsid w:val="00C517BF"/>
    <w:rsid w:val="00C51A91"/>
    <w:rsid w:val="00C5223B"/>
    <w:rsid w:val="00C52640"/>
    <w:rsid w:val="00C52B14"/>
    <w:rsid w:val="00C52FDE"/>
    <w:rsid w:val="00C53E49"/>
    <w:rsid w:val="00C53FB0"/>
    <w:rsid w:val="00C54145"/>
    <w:rsid w:val="00C54339"/>
    <w:rsid w:val="00C54B3A"/>
    <w:rsid w:val="00C54DDA"/>
    <w:rsid w:val="00C54EA2"/>
    <w:rsid w:val="00C54FF8"/>
    <w:rsid w:val="00C5507F"/>
    <w:rsid w:val="00C55924"/>
    <w:rsid w:val="00C55EBE"/>
    <w:rsid w:val="00C56474"/>
    <w:rsid w:val="00C5681D"/>
    <w:rsid w:val="00C5707E"/>
    <w:rsid w:val="00C5712F"/>
    <w:rsid w:val="00C578E6"/>
    <w:rsid w:val="00C57E70"/>
    <w:rsid w:val="00C57FDA"/>
    <w:rsid w:val="00C60059"/>
    <w:rsid w:val="00C60141"/>
    <w:rsid w:val="00C601F0"/>
    <w:rsid w:val="00C602D7"/>
    <w:rsid w:val="00C60594"/>
    <w:rsid w:val="00C606B9"/>
    <w:rsid w:val="00C607EA"/>
    <w:rsid w:val="00C60AD4"/>
    <w:rsid w:val="00C60F46"/>
    <w:rsid w:val="00C6104E"/>
    <w:rsid w:val="00C61072"/>
    <w:rsid w:val="00C6116D"/>
    <w:rsid w:val="00C6143A"/>
    <w:rsid w:val="00C61890"/>
    <w:rsid w:val="00C61ED9"/>
    <w:rsid w:val="00C6246E"/>
    <w:rsid w:val="00C62640"/>
    <w:rsid w:val="00C6269F"/>
    <w:rsid w:val="00C628F2"/>
    <w:rsid w:val="00C629CD"/>
    <w:rsid w:val="00C62A50"/>
    <w:rsid w:val="00C62C8A"/>
    <w:rsid w:val="00C62EA7"/>
    <w:rsid w:val="00C62EBE"/>
    <w:rsid w:val="00C633E9"/>
    <w:rsid w:val="00C633F8"/>
    <w:rsid w:val="00C63587"/>
    <w:rsid w:val="00C636D7"/>
    <w:rsid w:val="00C637EA"/>
    <w:rsid w:val="00C638E0"/>
    <w:rsid w:val="00C63907"/>
    <w:rsid w:val="00C63A15"/>
    <w:rsid w:val="00C6430B"/>
    <w:rsid w:val="00C643E7"/>
    <w:rsid w:val="00C644F2"/>
    <w:rsid w:val="00C6473C"/>
    <w:rsid w:val="00C64798"/>
    <w:rsid w:val="00C64EF5"/>
    <w:rsid w:val="00C64F4B"/>
    <w:rsid w:val="00C65786"/>
    <w:rsid w:val="00C65BB4"/>
    <w:rsid w:val="00C65C9A"/>
    <w:rsid w:val="00C66244"/>
    <w:rsid w:val="00C665DE"/>
    <w:rsid w:val="00C666A1"/>
    <w:rsid w:val="00C671E3"/>
    <w:rsid w:val="00C6723A"/>
    <w:rsid w:val="00C6731B"/>
    <w:rsid w:val="00C67420"/>
    <w:rsid w:val="00C67932"/>
    <w:rsid w:val="00C67EAF"/>
    <w:rsid w:val="00C7009A"/>
    <w:rsid w:val="00C70BF7"/>
    <w:rsid w:val="00C71051"/>
    <w:rsid w:val="00C71219"/>
    <w:rsid w:val="00C712EF"/>
    <w:rsid w:val="00C716D6"/>
    <w:rsid w:val="00C71870"/>
    <w:rsid w:val="00C71920"/>
    <w:rsid w:val="00C71B18"/>
    <w:rsid w:val="00C71F32"/>
    <w:rsid w:val="00C721BA"/>
    <w:rsid w:val="00C7222C"/>
    <w:rsid w:val="00C7237F"/>
    <w:rsid w:val="00C72A95"/>
    <w:rsid w:val="00C73423"/>
    <w:rsid w:val="00C736F7"/>
    <w:rsid w:val="00C73719"/>
    <w:rsid w:val="00C73D56"/>
    <w:rsid w:val="00C74B82"/>
    <w:rsid w:val="00C74C48"/>
    <w:rsid w:val="00C74D2F"/>
    <w:rsid w:val="00C74EC6"/>
    <w:rsid w:val="00C7520B"/>
    <w:rsid w:val="00C75389"/>
    <w:rsid w:val="00C75A70"/>
    <w:rsid w:val="00C75BB6"/>
    <w:rsid w:val="00C75C0F"/>
    <w:rsid w:val="00C75C37"/>
    <w:rsid w:val="00C75E97"/>
    <w:rsid w:val="00C760DA"/>
    <w:rsid w:val="00C76518"/>
    <w:rsid w:val="00C7661C"/>
    <w:rsid w:val="00C7662C"/>
    <w:rsid w:val="00C7672B"/>
    <w:rsid w:val="00C76739"/>
    <w:rsid w:val="00C76D91"/>
    <w:rsid w:val="00C770FA"/>
    <w:rsid w:val="00C775A0"/>
    <w:rsid w:val="00C77927"/>
    <w:rsid w:val="00C7799A"/>
    <w:rsid w:val="00C77EAB"/>
    <w:rsid w:val="00C80030"/>
    <w:rsid w:val="00C802A5"/>
    <w:rsid w:val="00C80510"/>
    <w:rsid w:val="00C809BB"/>
    <w:rsid w:val="00C80ACD"/>
    <w:rsid w:val="00C80D32"/>
    <w:rsid w:val="00C80E18"/>
    <w:rsid w:val="00C811B9"/>
    <w:rsid w:val="00C8127F"/>
    <w:rsid w:val="00C813B3"/>
    <w:rsid w:val="00C8191D"/>
    <w:rsid w:val="00C81933"/>
    <w:rsid w:val="00C81AAF"/>
    <w:rsid w:val="00C81D8C"/>
    <w:rsid w:val="00C82136"/>
    <w:rsid w:val="00C8228F"/>
    <w:rsid w:val="00C822BC"/>
    <w:rsid w:val="00C824C4"/>
    <w:rsid w:val="00C826EE"/>
    <w:rsid w:val="00C82A64"/>
    <w:rsid w:val="00C82B8D"/>
    <w:rsid w:val="00C82BA6"/>
    <w:rsid w:val="00C82D4D"/>
    <w:rsid w:val="00C82D74"/>
    <w:rsid w:val="00C82DEF"/>
    <w:rsid w:val="00C8307E"/>
    <w:rsid w:val="00C8314C"/>
    <w:rsid w:val="00C83301"/>
    <w:rsid w:val="00C83406"/>
    <w:rsid w:val="00C8343B"/>
    <w:rsid w:val="00C8347F"/>
    <w:rsid w:val="00C83555"/>
    <w:rsid w:val="00C83567"/>
    <w:rsid w:val="00C836DA"/>
    <w:rsid w:val="00C836F5"/>
    <w:rsid w:val="00C83744"/>
    <w:rsid w:val="00C83D74"/>
    <w:rsid w:val="00C83F1E"/>
    <w:rsid w:val="00C8404E"/>
    <w:rsid w:val="00C841B0"/>
    <w:rsid w:val="00C84496"/>
    <w:rsid w:val="00C844AD"/>
    <w:rsid w:val="00C846BC"/>
    <w:rsid w:val="00C84AD6"/>
    <w:rsid w:val="00C84C12"/>
    <w:rsid w:val="00C84D70"/>
    <w:rsid w:val="00C85207"/>
    <w:rsid w:val="00C852DF"/>
    <w:rsid w:val="00C85497"/>
    <w:rsid w:val="00C8552B"/>
    <w:rsid w:val="00C8569B"/>
    <w:rsid w:val="00C856CD"/>
    <w:rsid w:val="00C85955"/>
    <w:rsid w:val="00C85B69"/>
    <w:rsid w:val="00C86113"/>
    <w:rsid w:val="00C861B6"/>
    <w:rsid w:val="00C861C8"/>
    <w:rsid w:val="00C86213"/>
    <w:rsid w:val="00C86390"/>
    <w:rsid w:val="00C866B8"/>
    <w:rsid w:val="00C86F78"/>
    <w:rsid w:val="00C87007"/>
    <w:rsid w:val="00C871AF"/>
    <w:rsid w:val="00C87367"/>
    <w:rsid w:val="00C873AE"/>
    <w:rsid w:val="00C87A28"/>
    <w:rsid w:val="00C902B6"/>
    <w:rsid w:val="00C90344"/>
    <w:rsid w:val="00C905AC"/>
    <w:rsid w:val="00C90627"/>
    <w:rsid w:val="00C908D3"/>
    <w:rsid w:val="00C90C8E"/>
    <w:rsid w:val="00C90F38"/>
    <w:rsid w:val="00C91280"/>
    <w:rsid w:val="00C916E3"/>
    <w:rsid w:val="00C91947"/>
    <w:rsid w:val="00C91AA4"/>
    <w:rsid w:val="00C91AE3"/>
    <w:rsid w:val="00C91B0D"/>
    <w:rsid w:val="00C91BD8"/>
    <w:rsid w:val="00C91C59"/>
    <w:rsid w:val="00C91D54"/>
    <w:rsid w:val="00C91EAC"/>
    <w:rsid w:val="00C91F61"/>
    <w:rsid w:val="00C92583"/>
    <w:rsid w:val="00C92A60"/>
    <w:rsid w:val="00C92F2C"/>
    <w:rsid w:val="00C9309D"/>
    <w:rsid w:val="00C937A9"/>
    <w:rsid w:val="00C9380A"/>
    <w:rsid w:val="00C9381E"/>
    <w:rsid w:val="00C938AF"/>
    <w:rsid w:val="00C93F5D"/>
    <w:rsid w:val="00C946B4"/>
    <w:rsid w:val="00C94981"/>
    <w:rsid w:val="00C94B91"/>
    <w:rsid w:val="00C95029"/>
    <w:rsid w:val="00C953E1"/>
    <w:rsid w:val="00C9580B"/>
    <w:rsid w:val="00C95E96"/>
    <w:rsid w:val="00C96466"/>
    <w:rsid w:val="00C964A1"/>
    <w:rsid w:val="00C96964"/>
    <w:rsid w:val="00C96A87"/>
    <w:rsid w:val="00C97042"/>
    <w:rsid w:val="00C972DB"/>
    <w:rsid w:val="00C97411"/>
    <w:rsid w:val="00C97665"/>
    <w:rsid w:val="00C97AB9"/>
    <w:rsid w:val="00C97C4C"/>
    <w:rsid w:val="00C97D45"/>
    <w:rsid w:val="00C97F55"/>
    <w:rsid w:val="00CA0698"/>
    <w:rsid w:val="00CA06C6"/>
    <w:rsid w:val="00CA0868"/>
    <w:rsid w:val="00CA0B0D"/>
    <w:rsid w:val="00CA0DF9"/>
    <w:rsid w:val="00CA0F01"/>
    <w:rsid w:val="00CA122A"/>
    <w:rsid w:val="00CA1340"/>
    <w:rsid w:val="00CA15AF"/>
    <w:rsid w:val="00CA1AD7"/>
    <w:rsid w:val="00CA1CDC"/>
    <w:rsid w:val="00CA1D1A"/>
    <w:rsid w:val="00CA1ECA"/>
    <w:rsid w:val="00CA2A79"/>
    <w:rsid w:val="00CA2D7C"/>
    <w:rsid w:val="00CA2F5A"/>
    <w:rsid w:val="00CA317D"/>
    <w:rsid w:val="00CA326F"/>
    <w:rsid w:val="00CA3473"/>
    <w:rsid w:val="00CA34EB"/>
    <w:rsid w:val="00CA41A6"/>
    <w:rsid w:val="00CA42AC"/>
    <w:rsid w:val="00CA42F9"/>
    <w:rsid w:val="00CA439A"/>
    <w:rsid w:val="00CA43D9"/>
    <w:rsid w:val="00CA4428"/>
    <w:rsid w:val="00CA4491"/>
    <w:rsid w:val="00CA47CD"/>
    <w:rsid w:val="00CA4ACF"/>
    <w:rsid w:val="00CA4BE7"/>
    <w:rsid w:val="00CA4DEE"/>
    <w:rsid w:val="00CA5326"/>
    <w:rsid w:val="00CA67A6"/>
    <w:rsid w:val="00CA68FF"/>
    <w:rsid w:val="00CA6CB1"/>
    <w:rsid w:val="00CA6EE8"/>
    <w:rsid w:val="00CA6FD3"/>
    <w:rsid w:val="00CA7006"/>
    <w:rsid w:val="00CA718C"/>
    <w:rsid w:val="00CA730E"/>
    <w:rsid w:val="00CA7606"/>
    <w:rsid w:val="00CA760A"/>
    <w:rsid w:val="00CA7F23"/>
    <w:rsid w:val="00CB0105"/>
    <w:rsid w:val="00CB0321"/>
    <w:rsid w:val="00CB0344"/>
    <w:rsid w:val="00CB0CA1"/>
    <w:rsid w:val="00CB1030"/>
    <w:rsid w:val="00CB1060"/>
    <w:rsid w:val="00CB106F"/>
    <w:rsid w:val="00CB112D"/>
    <w:rsid w:val="00CB14CE"/>
    <w:rsid w:val="00CB1501"/>
    <w:rsid w:val="00CB1B69"/>
    <w:rsid w:val="00CB1E17"/>
    <w:rsid w:val="00CB1ED1"/>
    <w:rsid w:val="00CB207E"/>
    <w:rsid w:val="00CB22AC"/>
    <w:rsid w:val="00CB2587"/>
    <w:rsid w:val="00CB25F6"/>
    <w:rsid w:val="00CB2707"/>
    <w:rsid w:val="00CB2BE1"/>
    <w:rsid w:val="00CB2D9D"/>
    <w:rsid w:val="00CB3063"/>
    <w:rsid w:val="00CB31E2"/>
    <w:rsid w:val="00CB320D"/>
    <w:rsid w:val="00CB33CF"/>
    <w:rsid w:val="00CB345D"/>
    <w:rsid w:val="00CB3762"/>
    <w:rsid w:val="00CB37D6"/>
    <w:rsid w:val="00CB37FD"/>
    <w:rsid w:val="00CB40C8"/>
    <w:rsid w:val="00CB4193"/>
    <w:rsid w:val="00CB44BB"/>
    <w:rsid w:val="00CB46DE"/>
    <w:rsid w:val="00CB47AE"/>
    <w:rsid w:val="00CB4D7D"/>
    <w:rsid w:val="00CB5175"/>
    <w:rsid w:val="00CB5B1B"/>
    <w:rsid w:val="00CB5D21"/>
    <w:rsid w:val="00CB5D4E"/>
    <w:rsid w:val="00CB5DAB"/>
    <w:rsid w:val="00CB5F5F"/>
    <w:rsid w:val="00CB5FDD"/>
    <w:rsid w:val="00CB6C08"/>
    <w:rsid w:val="00CB6C71"/>
    <w:rsid w:val="00CB71B6"/>
    <w:rsid w:val="00CB73BE"/>
    <w:rsid w:val="00CB7460"/>
    <w:rsid w:val="00CB7712"/>
    <w:rsid w:val="00CB78DF"/>
    <w:rsid w:val="00CC000E"/>
    <w:rsid w:val="00CC00CB"/>
    <w:rsid w:val="00CC0D44"/>
    <w:rsid w:val="00CC0FC3"/>
    <w:rsid w:val="00CC13E0"/>
    <w:rsid w:val="00CC1462"/>
    <w:rsid w:val="00CC1891"/>
    <w:rsid w:val="00CC1B93"/>
    <w:rsid w:val="00CC202A"/>
    <w:rsid w:val="00CC221E"/>
    <w:rsid w:val="00CC2272"/>
    <w:rsid w:val="00CC2442"/>
    <w:rsid w:val="00CC261A"/>
    <w:rsid w:val="00CC2B55"/>
    <w:rsid w:val="00CC2BD5"/>
    <w:rsid w:val="00CC2CE4"/>
    <w:rsid w:val="00CC2D2A"/>
    <w:rsid w:val="00CC2F07"/>
    <w:rsid w:val="00CC33D6"/>
    <w:rsid w:val="00CC3A14"/>
    <w:rsid w:val="00CC440B"/>
    <w:rsid w:val="00CC45F4"/>
    <w:rsid w:val="00CC47E9"/>
    <w:rsid w:val="00CC47EB"/>
    <w:rsid w:val="00CC47F4"/>
    <w:rsid w:val="00CC48DF"/>
    <w:rsid w:val="00CC4F62"/>
    <w:rsid w:val="00CC52D0"/>
    <w:rsid w:val="00CC531E"/>
    <w:rsid w:val="00CC5450"/>
    <w:rsid w:val="00CC558A"/>
    <w:rsid w:val="00CC562D"/>
    <w:rsid w:val="00CC5BD7"/>
    <w:rsid w:val="00CC61E3"/>
    <w:rsid w:val="00CC6826"/>
    <w:rsid w:val="00CC6A59"/>
    <w:rsid w:val="00CC707A"/>
    <w:rsid w:val="00CC70D0"/>
    <w:rsid w:val="00CC7155"/>
    <w:rsid w:val="00CC7212"/>
    <w:rsid w:val="00CC753A"/>
    <w:rsid w:val="00CC799B"/>
    <w:rsid w:val="00CC7A23"/>
    <w:rsid w:val="00CC7C3C"/>
    <w:rsid w:val="00CC7DB3"/>
    <w:rsid w:val="00CD017F"/>
    <w:rsid w:val="00CD04F9"/>
    <w:rsid w:val="00CD05C1"/>
    <w:rsid w:val="00CD07B3"/>
    <w:rsid w:val="00CD07D9"/>
    <w:rsid w:val="00CD09E5"/>
    <w:rsid w:val="00CD0B7E"/>
    <w:rsid w:val="00CD0EF2"/>
    <w:rsid w:val="00CD1374"/>
    <w:rsid w:val="00CD14FB"/>
    <w:rsid w:val="00CD1616"/>
    <w:rsid w:val="00CD162A"/>
    <w:rsid w:val="00CD1BA4"/>
    <w:rsid w:val="00CD1D4D"/>
    <w:rsid w:val="00CD2028"/>
    <w:rsid w:val="00CD20DC"/>
    <w:rsid w:val="00CD23B2"/>
    <w:rsid w:val="00CD26AA"/>
    <w:rsid w:val="00CD2718"/>
    <w:rsid w:val="00CD2826"/>
    <w:rsid w:val="00CD32CE"/>
    <w:rsid w:val="00CD367D"/>
    <w:rsid w:val="00CD38D6"/>
    <w:rsid w:val="00CD3D06"/>
    <w:rsid w:val="00CD40A5"/>
    <w:rsid w:val="00CD46B2"/>
    <w:rsid w:val="00CD4814"/>
    <w:rsid w:val="00CD4BFA"/>
    <w:rsid w:val="00CD5601"/>
    <w:rsid w:val="00CD5705"/>
    <w:rsid w:val="00CD5AD3"/>
    <w:rsid w:val="00CD5C5C"/>
    <w:rsid w:val="00CD5D40"/>
    <w:rsid w:val="00CD636E"/>
    <w:rsid w:val="00CD6F16"/>
    <w:rsid w:val="00CD71E3"/>
    <w:rsid w:val="00CD7280"/>
    <w:rsid w:val="00CD769B"/>
    <w:rsid w:val="00CD7FB2"/>
    <w:rsid w:val="00CE04BF"/>
    <w:rsid w:val="00CE070A"/>
    <w:rsid w:val="00CE0A72"/>
    <w:rsid w:val="00CE0BDA"/>
    <w:rsid w:val="00CE1049"/>
    <w:rsid w:val="00CE128B"/>
    <w:rsid w:val="00CE165A"/>
    <w:rsid w:val="00CE1A1C"/>
    <w:rsid w:val="00CE21CD"/>
    <w:rsid w:val="00CE2282"/>
    <w:rsid w:val="00CE22CB"/>
    <w:rsid w:val="00CE2355"/>
    <w:rsid w:val="00CE2C02"/>
    <w:rsid w:val="00CE2D16"/>
    <w:rsid w:val="00CE2E37"/>
    <w:rsid w:val="00CE3123"/>
    <w:rsid w:val="00CE334C"/>
    <w:rsid w:val="00CE36D6"/>
    <w:rsid w:val="00CE3715"/>
    <w:rsid w:val="00CE3746"/>
    <w:rsid w:val="00CE3CBA"/>
    <w:rsid w:val="00CE4136"/>
    <w:rsid w:val="00CE4886"/>
    <w:rsid w:val="00CE4BC6"/>
    <w:rsid w:val="00CE4BC7"/>
    <w:rsid w:val="00CE4C02"/>
    <w:rsid w:val="00CE4F61"/>
    <w:rsid w:val="00CE575E"/>
    <w:rsid w:val="00CE5EF7"/>
    <w:rsid w:val="00CE6110"/>
    <w:rsid w:val="00CE6849"/>
    <w:rsid w:val="00CE6EB8"/>
    <w:rsid w:val="00CE7123"/>
    <w:rsid w:val="00CE7164"/>
    <w:rsid w:val="00CE725A"/>
    <w:rsid w:val="00CE72E8"/>
    <w:rsid w:val="00CE7447"/>
    <w:rsid w:val="00CE761E"/>
    <w:rsid w:val="00CE773C"/>
    <w:rsid w:val="00CE7800"/>
    <w:rsid w:val="00CE7AF3"/>
    <w:rsid w:val="00CE7B51"/>
    <w:rsid w:val="00CE7BBC"/>
    <w:rsid w:val="00CE7D12"/>
    <w:rsid w:val="00CF024C"/>
    <w:rsid w:val="00CF039E"/>
    <w:rsid w:val="00CF049C"/>
    <w:rsid w:val="00CF065A"/>
    <w:rsid w:val="00CF07AC"/>
    <w:rsid w:val="00CF07F4"/>
    <w:rsid w:val="00CF0BB7"/>
    <w:rsid w:val="00CF0C62"/>
    <w:rsid w:val="00CF0D53"/>
    <w:rsid w:val="00CF0D59"/>
    <w:rsid w:val="00CF0EB0"/>
    <w:rsid w:val="00CF0EC7"/>
    <w:rsid w:val="00CF0F35"/>
    <w:rsid w:val="00CF106F"/>
    <w:rsid w:val="00CF10B3"/>
    <w:rsid w:val="00CF16FB"/>
    <w:rsid w:val="00CF17F2"/>
    <w:rsid w:val="00CF1883"/>
    <w:rsid w:val="00CF1DB0"/>
    <w:rsid w:val="00CF220A"/>
    <w:rsid w:val="00CF26FE"/>
    <w:rsid w:val="00CF27BE"/>
    <w:rsid w:val="00CF2994"/>
    <w:rsid w:val="00CF2A37"/>
    <w:rsid w:val="00CF2AC2"/>
    <w:rsid w:val="00CF2CF8"/>
    <w:rsid w:val="00CF2D2E"/>
    <w:rsid w:val="00CF2EAF"/>
    <w:rsid w:val="00CF3010"/>
    <w:rsid w:val="00CF306C"/>
    <w:rsid w:val="00CF3083"/>
    <w:rsid w:val="00CF32BF"/>
    <w:rsid w:val="00CF3B88"/>
    <w:rsid w:val="00CF3E62"/>
    <w:rsid w:val="00CF44F6"/>
    <w:rsid w:val="00CF4C95"/>
    <w:rsid w:val="00CF4E69"/>
    <w:rsid w:val="00CF4F65"/>
    <w:rsid w:val="00CF5030"/>
    <w:rsid w:val="00CF51FA"/>
    <w:rsid w:val="00CF549B"/>
    <w:rsid w:val="00CF54B4"/>
    <w:rsid w:val="00CF59C7"/>
    <w:rsid w:val="00CF5A29"/>
    <w:rsid w:val="00CF5C34"/>
    <w:rsid w:val="00CF5C84"/>
    <w:rsid w:val="00CF5FD2"/>
    <w:rsid w:val="00CF65C4"/>
    <w:rsid w:val="00CF6DB0"/>
    <w:rsid w:val="00CF7485"/>
    <w:rsid w:val="00CF7602"/>
    <w:rsid w:val="00CF762E"/>
    <w:rsid w:val="00CF7667"/>
    <w:rsid w:val="00CF7678"/>
    <w:rsid w:val="00CF7AD0"/>
    <w:rsid w:val="00D0003E"/>
    <w:rsid w:val="00D003BD"/>
    <w:rsid w:val="00D00838"/>
    <w:rsid w:val="00D009C7"/>
    <w:rsid w:val="00D013DF"/>
    <w:rsid w:val="00D018BF"/>
    <w:rsid w:val="00D018F1"/>
    <w:rsid w:val="00D019E3"/>
    <w:rsid w:val="00D01B17"/>
    <w:rsid w:val="00D01D6A"/>
    <w:rsid w:val="00D02315"/>
    <w:rsid w:val="00D02475"/>
    <w:rsid w:val="00D02DCF"/>
    <w:rsid w:val="00D035A8"/>
    <w:rsid w:val="00D03828"/>
    <w:rsid w:val="00D03847"/>
    <w:rsid w:val="00D03901"/>
    <w:rsid w:val="00D03D13"/>
    <w:rsid w:val="00D047D9"/>
    <w:rsid w:val="00D04841"/>
    <w:rsid w:val="00D04B7E"/>
    <w:rsid w:val="00D053A4"/>
    <w:rsid w:val="00D053C6"/>
    <w:rsid w:val="00D05752"/>
    <w:rsid w:val="00D057FB"/>
    <w:rsid w:val="00D05BF8"/>
    <w:rsid w:val="00D05F5F"/>
    <w:rsid w:val="00D067D2"/>
    <w:rsid w:val="00D067E9"/>
    <w:rsid w:val="00D06D27"/>
    <w:rsid w:val="00D07788"/>
    <w:rsid w:val="00D077B7"/>
    <w:rsid w:val="00D07ACF"/>
    <w:rsid w:val="00D07C3C"/>
    <w:rsid w:val="00D07CA6"/>
    <w:rsid w:val="00D100DF"/>
    <w:rsid w:val="00D101CD"/>
    <w:rsid w:val="00D1037C"/>
    <w:rsid w:val="00D1040C"/>
    <w:rsid w:val="00D105C5"/>
    <w:rsid w:val="00D10C57"/>
    <w:rsid w:val="00D10E40"/>
    <w:rsid w:val="00D11117"/>
    <w:rsid w:val="00D111BE"/>
    <w:rsid w:val="00D115D5"/>
    <w:rsid w:val="00D116A2"/>
    <w:rsid w:val="00D11A3B"/>
    <w:rsid w:val="00D11CDC"/>
    <w:rsid w:val="00D11D8F"/>
    <w:rsid w:val="00D1220B"/>
    <w:rsid w:val="00D123A9"/>
    <w:rsid w:val="00D1243B"/>
    <w:rsid w:val="00D126B1"/>
    <w:rsid w:val="00D128DD"/>
    <w:rsid w:val="00D13182"/>
    <w:rsid w:val="00D1323C"/>
    <w:rsid w:val="00D139AF"/>
    <w:rsid w:val="00D139BA"/>
    <w:rsid w:val="00D13E83"/>
    <w:rsid w:val="00D13F11"/>
    <w:rsid w:val="00D140B2"/>
    <w:rsid w:val="00D140D5"/>
    <w:rsid w:val="00D1424D"/>
    <w:rsid w:val="00D1438C"/>
    <w:rsid w:val="00D14E5F"/>
    <w:rsid w:val="00D14FF0"/>
    <w:rsid w:val="00D15238"/>
    <w:rsid w:val="00D15750"/>
    <w:rsid w:val="00D158A7"/>
    <w:rsid w:val="00D15B13"/>
    <w:rsid w:val="00D15B6E"/>
    <w:rsid w:val="00D15BA8"/>
    <w:rsid w:val="00D15EBC"/>
    <w:rsid w:val="00D1684C"/>
    <w:rsid w:val="00D16853"/>
    <w:rsid w:val="00D1688E"/>
    <w:rsid w:val="00D1689D"/>
    <w:rsid w:val="00D16B92"/>
    <w:rsid w:val="00D1738F"/>
    <w:rsid w:val="00D17440"/>
    <w:rsid w:val="00D17542"/>
    <w:rsid w:val="00D17901"/>
    <w:rsid w:val="00D1793D"/>
    <w:rsid w:val="00D17B8A"/>
    <w:rsid w:val="00D17BB4"/>
    <w:rsid w:val="00D17CCB"/>
    <w:rsid w:val="00D17DAD"/>
    <w:rsid w:val="00D17DD5"/>
    <w:rsid w:val="00D17EA5"/>
    <w:rsid w:val="00D20848"/>
    <w:rsid w:val="00D20944"/>
    <w:rsid w:val="00D20B67"/>
    <w:rsid w:val="00D20CE8"/>
    <w:rsid w:val="00D2123C"/>
    <w:rsid w:val="00D2160C"/>
    <w:rsid w:val="00D216DF"/>
    <w:rsid w:val="00D21B11"/>
    <w:rsid w:val="00D21B1F"/>
    <w:rsid w:val="00D21B93"/>
    <w:rsid w:val="00D21C5C"/>
    <w:rsid w:val="00D2203F"/>
    <w:rsid w:val="00D228C1"/>
    <w:rsid w:val="00D22A46"/>
    <w:rsid w:val="00D22FD4"/>
    <w:rsid w:val="00D231E3"/>
    <w:rsid w:val="00D23248"/>
    <w:rsid w:val="00D2326B"/>
    <w:rsid w:val="00D2333C"/>
    <w:rsid w:val="00D239FB"/>
    <w:rsid w:val="00D23BCF"/>
    <w:rsid w:val="00D23CC5"/>
    <w:rsid w:val="00D23E12"/>
    <w:rsid w:val="00D24084"/>
    <w:rsid w:val="00D241B5"/>
    <w:rsid w:val="00D24562"/>
    <w:rsid w:val="00D246A2"/>
    <w:rsid w:val="00D2479F"/>
    <w:rsid w:val="00D24AB9"/>
    <w:rsid w:val="00D24E92"/>
    <w:rsid w:val="00D25431"/>
    <w:rsid w:val="00D256DD"/>
    <w:rsid w:val="00D25938"/>
    <w:rsid w:val="00D25AA5"/>
    <w:rsid w:val="00D25EDC"/>
    <w:rsid w:val="00D25FB5"/>
    <w:rsid w:val="00D25FEC"/>
    <w:rsid w:val="00D260A0"/>
    <w:rsid w:val="00D2632E"/>
    <w:rsid w:val="00D264E9"/>
    <w:rsid w:val="00D26579"/>
    <w:rsid w:val="00D26C2D"/>
    <w:rsid w:val="00D26CC3"/>
    <w:rsid w:val="00D27417"/>
    <w:rsid w:val="00D2781F"/>
    <w:rsid w:val="00D27DB5"/>
    <w:rsid w:val="00D300AF"/>
    <w:rsid w:val="00D300E0"/>
    <w:rsid w:val="00D301AE"/>
    <w:rsid w:val="00D306A9"/>
    <w:rsid w:val="00D30735"/>
    <w:rsid w:val="00D30843"/>
    <w:rsid w:val="00D30944"/>
    <w:rsid w:val="00D30988"/>
    <w:rsid w:val="00D309D4"/>
    <w:rsid w:val="00D30A37"/>
    <w:rsid w:val="00D30BE0"/>
    <w:rsid w:val="00D30DCE"/>
    <w:rsid w:val="00D31143"/>
    <w:rsid w:val="00D31324"/>
    <w:rsid w:val="00D31589"/>
    <w:rsid w:val="00D31765"/>
    <w:rsid w:val="00D317A1"/>
    <w:rsid w:val="00D31F65"/>
    <w:rsid w:val="00D32182"/>
    <w:rsid w:val="00D32505"/>
    <w:rsid w:val="00D3290E"/>
    <w:rsid w:val="00D32A0A"/>
    <w:rsid w:val="00D33057"/>
    <w:rsid w:val="00D332DE"/>
    <w:rsid w:val="00D33334"/>
    <w:rsid w:val="00D338FE"/>
    <w:rsid w:val="00D33C85"/>
    <w:rsid w:val="00D3432D"/>
    <w:rsid w:val="00D3447D"/>
    <w:rsid w:val="00D34987"/>
    <w:rsid w:val="00D34BE5"/>
    <w:rsid w:val="00D34D17"/>
    <w:rsid w:val="00D34E63"/>
    <w:rsid w:val="00D351B4"/>
    <w:rsid w:val="00D35772"/>
    <w:rsid w:val="00D35A16"/>
    <w:rsid w:val="00D35BBB"/>
    <w:rsid w:val="00D35D7B"/>
    <w:rsid w:val="00D35E6A"/>
    <w:rsid w:val="00D35F81"/>
    <w:rsid w:val="00D3603C"/>
    <w:rsid w:val="00D36425"/>
    <w:rsid w:val="00D36443"/>
    <w:rsid w:val="00D36484"/>
    <w:rsid w:val="00D36829"/>
    <w:rsid w:val="00D36B59"/>
    <w:rsid w:val="00D36BEF"/>
    <w:rsid w:val="00D36E00"/>
    <w:rsid w:val="00D371B2"/>
    <w:rsid w:val="00D37224"/>
    <w:rsid w:val="00D37543"/>
    <w:rsid w:val="00D3773E"/>
    <w:rsid w:val="00D378AC"/>
    <w:rsid w:val="00D37B49"/>
    <w:rsid w:val="00D37E50"/>
    <w:rsid w:val="00D40095"/>
    <w:rsid w:val="00D40A4D"/>
    <w:rsid w:val="00D40B14"/>
    <w:rsid w:val="00D4122C"/>
    <w:rsid w:val="00D413C0"/>
    <w:rsid w:val="00D4146A"/>
    <w:rsid w:val="00D41564"/>
    <w:rsid w:val="00D4156E"/>
    <w:rsid w:val="00D425B3"/>
    <w:rsid w:val="00D4277B"/>
    <w:rsid w:val="00D42815"/>
    <w:rsid w:val="00D4284A"/>
    <w:rsid w:val="00D42B35"/>
    <w:rsid w:val="00D42CB6"/>
    <w:rsid w:val="00D42ECA"/>
    <w:rsid w:val="00D432E4"/>
    <w:rsid w:val="00D43312"/>
    <w:rsid w:val="00D433F8"/>
    <w:rsid w:val="00D435F3"/>
    <w:rsid w:val="00D43D5F"/>
    <w:rsid w:val="00D43DC4"/>
    <w:rsid w:val="00D43ED9"/>
    <w:rsid w:val="00D44646"/>
    <w:rsid w:val="00D44721"/>
    <w:rsid w:val="00D44AF0"/>
    <w:rsid w:val="00D44C73"/>
    <w:rsid w:val="00D44E13"/>
    <w:rsid w:val="00D45775"/>
    <w:rsid w:val="00D45866"/>
    <w:rsid w:val="00D459F1"/>
    <w:rsid w:val="00D45B9B"/>
    <w:rsid w:val="00D45CD8"/>
    <w:rsid w:val="00D45D7A"/>
    <w:rsid w:val="00D45DFB"/>
    <w:rsid w:val="00D45F78"/>
    <w:rsid w:val="00D460B8"/>
    <w:rsid w:val="00D462C0"/>
    <w:rsid w:val="00D46869"/>
    <w:rsid w:val="00D46A06"/>
    <w:rsid w:val="00D46B69"/>
    <w:rsid w:val="00D46CA4"/>
    <w:rsid w:val="00D46EDB"/>
    <w:rsid w:val="00D46F5D"/>
    <w:rsid w:val="00D47022"/>
    <w:rsid w:val="00D47718"/>
    <w:rsid w:val="00D47943"/>
    <w:rsid w:val="00D47996"/>
    <w:rsid w:val="00D47B14"/>
    <w:rsid w:val="00D47C6B"/>
    <w:rsid w:val="00D47D25"/>
    <w:rsid w:val="00D47E70"/>
    <w:rsid w:val="00D501EE"/>
    <w:rsid w:val="00D506BC"/>
    <w:rsid w:val="00D507C4"/>
    <w:rsid w:val="00D507CE"/>
    <w:rsid w:val="00D5089B"/>
    <w:rsid w:val="00D50DBF"/>
    <w:rsid w:val="00D50F47"/>
    <w:rsid w:val="00D5104F"/>
    <w:rsid w:val="00D51288"/>
    <w:rsid w:val="00D51DB1"/>
    <w:rsid w:val="00D51FAB"/>
    <w:rsid w:val="00D521AC"/>
    <w:rsid w:val="00D52367"/>
    <w:rsid w:val="00D525C2"/>
    <w:rsid w:val="00D52722"/>
    <w:rsid w:val="00D528F3"/>
    <w:rsid w:val="00D5290D"/>
    <w:rsid w:val="00D52C10"/>
    <w:rsid w:val="00D52D35"/>
    <w:rsid w:val="00D52F14"/>
    <w:rsid w:val="00D5312B"/>
    <w:rsid w:val="00D53220"/>
    <w:rsid w:val="00D53269"/>
    <w:rsid w:val="00D537EB"/>
    <w:rsid w:val="00D53A94"/>
    <w:rsid w:val="00D53C8A"/>
    <w:rsid w:val="00D53E4E"/>
    <w:rsid w:val="00D546AB"/>
    <w:rsid w:val="00D54992"/>
    <w:rsid w:val="00D549C1"/>
    <w:rsid w:val="00D54D08"/>
    <w:rsid w:val="00D558DF"/>
    <w:rsid w:val="00D55A66"/>
    <w:rsid w:val="00D55CA5"/>
    <w:rsid w:val="00D568CA"/>
    <w:rsid w:val="00D56A11"/>
    <w:rsid w:val="00D56AE6"/>
    <w:rsid w:val="00D56E58"/>
    <w:rsid w:val="00D56E62"/>
    <w:rsid w:val="00D56E6B"/>
    <w:rsid w:val="00D56ED7"/>
    <w:rsid w:val="00D572CB"/>
    <w:rsid w:val="00D60083"/>
    <w:rsid w:val="00D600F0"/>
    <w:rsid w:val="00D60355"/>
    <w:rsid w:val="00D60FC8"/>
    <w:rsid w:val="00D6100D"/>
    <w:rsid w:val="00D61063"/>
    <w:rsid w:val="00D614B9"/>
    <w:rsid w:val="00D61591"/>
    <w:rsid w:val="00D61A01"/>
    <w:rsid w:val="00D61B52"/>
    <w:rsid w:val="00D61C81"/>
    <w:rsid w:val="00D61D54"/>
    <w:rsid w:val="00D622E1"/>
    <w:rsid w:val="00D62501"/>
    <w:rsid w:val="00D62702"/>
    <w:rsid w:val="00D62BB1"/>
    <w:rsid w:val="00D62F81"/>
    <w:rsid w:val="00D62FAB"/>
    <w:rsid w:val="00D6326B"/>
    <w:rsid w:val="00D63433"/>
    <w:rsid w:val="00D63604"/>
    <w:rsid w:val="00D636A3"/>
    <w:rsid w:val="00D63857"/>
    <w:rsid w:val="00D639CA"/>
    <w:rsid w:val="00D645F5"/>
    <w:rsid w:val="00D646DE"/>
    <w:rsid w:val="00D6471B"/>
    <w:rsid w:val="00D64A0E"/>
    <w:rsid w:val="00D64C2F"/>
    <w:rsid w:val="00D64C4D"/>
    <w:rsid w:val="00D64E48"/>
    <w:rsid w:val="00D64F76"/>
    <w:rsid w:val="00D65A4F"/>
    <w:rsid w:val="00D65A6D"/>
    <w:rsid w:val="00D65B9F"/>
    <w:rsid w:val="00D66023"/>
    <w:rsid w:val="00D662A2"/>
    <w:rsid w:val="00D6672C"/>
    <w:rsid w:val="00D67069"/>
    <w:rsid w:val="00D6733F"/>
    <w:rsid w:val="00D673EE"/>
    <w:rsid w:val="00D67738"/>
    <w:rsid w:val="00D67A02"/>
    <w:rsid w:val="00D67AE2"/>
    <w:rsid w:val="00D67EAE"/>
    <w:rsid w:val="00D700F3"/>
    <w:rsid w:val="00D706E5"/>
    <w:rsid w:val="00D707F1"/>
    <w:rsid w:val="00D70A53"/>
    <w:rsid w:val="00D71089"/>
    <w:rsid w:val="00D7114E"/>
    <w:rsid w:val="00D7143F"/>
    <w:rsid w:val="00D717CC"/>
    <w:rsid w:val="00D718AE"/>
    <w:rsid w:val="00D71D1C"/>
    <w:rsid w:val="00D71E66"/>
    <w:rsid w:val="00D72797"/>
    <w:rsid w:val="00D72BEF"/>
    <w:rsid w:val="00D72BFB"/>
    <w:rsid w:val="00D73190"/>
    <w:rsid w:val="00D736C1"/>
    <w:rsid w:val="00D73E4A"/>
    <w:rsid w:val="00D73FEA"/>
    <w:rsid w:val="00D7433F"/>
    <w:rsid w:val="00D744C2"/>
    <w:rsid w:val="00D747D4"/>
    <w:rsid w:val="00D75274"/>
    <w:rsid w:val="00D75314"/>
    <w:rsid w:val="00D75445"/>
    <w:rsid w:val="00D75685"/>
    <w:rsid w:val="00D757DB"/>
    <w:rsid w:val="00D758D9"/>
    <w:rsid w:val="00D75B13"/>
    <w:rsid w:val="00D75B5B"/>
    <w:rsid w:val="00D75DA4"/>
    <w:rsid w:val="00D75F0F"/>
    <w:rsid w:val="00D75F3C"/>
    <w:rsid w:val="00D76A39"/>
    <w:rsid w:val="00D76A3B"/>
    <w:rsid w:val="00D76CC5"/>
    <w:rsid w:val="00D77554"/>
    <w:rsid w:val="00D77ACB"/>
    <w:rsid w:val="00D77C92"/>
    <w:rsid w:val="00D77E71"/>
    <w:rsid w:val="00D803C8"/>
    <w:rsid w:val="00D80476"/>
    <w:rsid w:val="00D80799"/>
    <w:rsid w:val="00D80D2C"/>
    <w:rsid w:val="00D80DA8"/>
    <w:rsid w:val="00D80F37"/>
    <w:rsid w:val="00D812CF"/>
    <w:rsid w:val="00D8138B"/>
    <w:rsid w:val="00D81514"/>
    <w:rsid w:val="00D81975"/>
    <w:rsid w:val="00D81F20"/>
    <w:rsid w:val="00D81F7B"/>
    <w:rsid w:val="00D82688"/>
    <w:rsid w:val="00D826CD"/>
    <w:rsid w:val="00D82BEC"/>
    <w:rsid w:val="00D83005"/>
    <w:rsid w:val="00D830B4"/>
    <w:rsid w:val="00D8359A"/>
    <w:rsid w:val="00D8386F"/>
    <w:rsid w:val="00D843D6"/>
    <w:rsid w:val="00D84489"/>
    <w:rsid w:val="00D846CF"/>
    <w:rsid w:val="00D849EA"/>
    <w:rsid w:val="00D84B2C"/>
    <w:rsid w:val="00D84D49"/>
    <w:rsid w:val="00D84E20"/>
    <w:rsid w:val="00D854C0"/>
    <w:rsid w:val="00D854D5"/>
    <w:rsid w:val="00D8564A"/>
    <w:rsid w:val="00D8569B"/>
    <w:rsid w:val="00D862B1"/>
    <w:rsid w:val="00D864F1"/>
    <w:rsid w:val="00D865E2"/>
    <w:rsid w:val="00D86803"/>
    <w:rsid w:val="00D8699F"/>
    <w:rsid w:val="00D869A6"/>
    <w:rsid w:val="00D86D91"/>
    <w:rsid w:val="00D86D9C"/>
    <w:rsid w:val="00D876B5"/>
    <w:rsid w:val="00D87AB9"/>
    <w:rsid w:val="00D9016D"/>
    <w:rsid w:val="00D90296"/>
    <w:rsid w:val="00D903BE"/>
    <w:rsid w:val="00D90B7A"/>
    <w:rsid w:val="00D910B1"/>
    <w:rsid w:val="00D9144B"/>
    <w:rsid w:val="00D916DB"/>
    <w:rsid w:val="00D91BBF"/>
    <w:rsid w:val="00D922F6"/>
    <w:rsid w:val="00D925D6"/>
    <w:rsid w:val="00D92B46"/>
    <w:rsid w:val="00D92FE8"/>
    <w:rsid w:val="00D93009"/>
    <w:rsid w:val="00D93237"/>
    <w:rsid w:val="00D9328D"/>
    <w:rsid w:val="00D936C8"/>
    <w:rsid w:val="00D9370A"/>
    <w:rsid w:val="00D93837"/>
    <w:rsid w:val="00D93AF8"/>
    <w:rsid w:val="00D93D14"/>
    <w:rsid w:val="00D93D1D"/>
    <w:rsid w:val="00D93E2F"/>
    <w:rsid w:val="00D93E89"/>
    <w:rsid w:val="00D944D8"/>
    <w:rsid w:val="00D9464A"/>
    <w:rsid w:val="00D9490F"/>
    <w:rsid w:val="00D94B06"/>
    <w:rsid w:val="00D94CA4"/>
    <w:rsid w:val="00D94D3E"/>
    <w:rsid w:val="00D94FF6"/>
    <w:rsid w:val="00D9519C"/>
    <w:rsid w:val="00D95273"/>
    <w:rsid w:val="00D952AF"/>
    <w:rsid w:val="00D954DA"/>
    <w:rsid w:val="00D9560B"/>
    <w:rsid w:val="00D95655"/>
    <w:rsid w:val="00D9565D"/>
    <w:rsid w:val="00D9586A"/>
    <w:rsid w:val="00D95BA8"/>
    <w:rsid w:val="00D95D26"/>
    <w:rsid w:val="00D95F8E"/>
    <w:rsid w:val="00D964D2"/>
    <w:rsid w:val="00D969C4"/>
    <w:rsid w:val="00D96DC2"/>
    <w:rsid w:val="00D971E1"/>
    <w:rsid w:val="00D9728D"/>
    <w:rsid w:val="00D97952"/>
    <w:rsid w:val="00D97BFA"/>
    <w:rsid w:val="00DA04DA"/>
    <w:rsid w:val="00DA05B5"/>
    <w:rsid w:val="00DA05F9"/>
    <w:rsid w:val="00DA0C6D"/>
    <w:rsid w:val="00DA0EEF"/>
    <w:rsid w:val="00DA1642"/>
    <w:rsid w:val="00DA1F72"/>
    <w:rsid w:val="00DA24CC"/>
    <w:rsid w:val="00DA25EB"/>
    <w:rsid w:val="00DA2704"/>
    <w:rsid w:val="00DA2BB0"/>
    <w:rsid w:val="00DA3495"/>
    <w:rsid w:val="00DA34A1"/>
    <w:rsid w:val="00DA3A58"/>
    <w:rsid w:val="00DA3EBB"/>
    <w:rsid w:val="00DA3EC2"/>
    <w:rsid w:val="00DA3F37"/>
    <w:rsid w:val="00DA4240"/>
    <w:rsid w:val="00DA442C"/>
    <w:rsid w:val="00DA4539"/>
    <w:rsid w:val="00DA48A2"/>
    <w:rsid w:val="00DA4909"/>
    <w:rsid w:val="00DA52BA"/>
    <w:rsid w:val="00DA56A3"/>
    <w:rsid w:val="00DA58C0"/>
    <w:rsid w:val="00DA5C90"/>
    <w:rsid w:val="00DA61FF"/>
    <w:rsid w:val="00DA6244"/>
    <w:rsid w:val="00DA6425"/>
    <w:rsid w:val="00DA6759"/>
    <w:rsid w:val="00DA6870"/>
    <w:rsid w:val="00DA6891"/>
    <w:rsid w:val="00DA6A06"/>
    <w:rsid w:val="00DA6AC7"/>
    <w:rsid w:val="00DA717F"/>
    <w:rsid w:val="00DA7323"/>
    <w:rsid w:val="00DA73CB"/>
    <w:rsid w:val="00DA7F3A"/>
    <w:rsid w:val="00DB0073"/>
    <w:rsid w:val="00DB0185"/>
    <w:rsid w:val="00DB03A0"/>
    <w:rsid w:val="00DB07E8"/>
    <w:rsid w:val="00DB09E3"/>
    <w:rsid w:val="00DB104A"/>
    <w:rsid w:val="00DB18C4"/>
    <w:rsid w:val="00DB1C33"/>
    <w:rsid w:val="00DB1DB2"/>
    <w:rsid w:val="00DB223A"/>
    <w:rsid w:val="00DB2C25"/>
    <w:rsid w:val="00DB2CBB"/>
    <w:rsid w:val="00DB2E07"/>
    <w:rsid w:val="00DB39AF"/>
    <w:rsid w:val="00DB39E9"/>
    <w:rsid w:val="00DB3A47"/>
    <w:rsid w:val="00DB3B4C"/>
    <w:rsid w:val="00DB3B65"/>
    <w:rsid w:val="00DB3E57"/>
    <w:rsid w:val="00DB3F6D"/>
    <w:rsid w:val="00DB415B"/>
    <w:rsid w:val="00DB432C"/>
    <w:rsid w:val="00DB4588"/>
    <w:rsid w:val="00DB4BBA"/>
    <w:rsid w:val="00DB5001"/>
    <w:rsid w:val="00DB51FB"/>
    <w:rsid w:val="00DB575E"/>
    <w:rsid w:val="00DB57DB"/>
    <w:rsid w:val="00DB5C79"/>
    <w:rsid w:val="00DB5FBE"/>
    <w:rsid w:val="00DB6034"/>
    <w:rsid w:val="00DB63C5"/>
    <w:rsid w:val="00DB63E2"/>
    <w:rsid w:val="00DB715E"/>
    <w:rsid w:val="00DB7596"/>
    <w:rsid w:val="00DB7B5E"/>
    <w:rsid w:val="00DC022C"/>
    <w:rsid w:val="00DC08FB"/>
    <w:rsid w:val="00DC0A03"/>
    <w:rsid w:val="00DC0E7D"/>
    <w:rsid w:val="00DC102E"/>
    <w:rsid w:val="00DC1045"/>
    <w:rsid w:val="00DC10A1"/>
    <w:rsid w:val="00DC10E1"/>
    <w:rsid w:val="00DC128C"/>
    <w:rsid w:val="00DC14B6"/>
    <w:rsid w:val="00DC1906"/>
    <w:rsid w:val="00DC1A80"/>
    <w:rsid w:val="00DC1BBF"/>
    <w:rsid w:val="00DC1CEC"/>
    <w:rsid w:val="00DC240E"/>
    <w:rsid w:val="00DC2EB6"/>
    <w:rsid w:val="00DC3066"/>
    <w:rsid w:val="00DC30F3"/>
    <w:rsid w:val="00DC3104"/>
    <w:rsid w:val="00DC3335"/>
    <w:rsid w:val="00DC3339"/>
    <w:rsid w:val="00DC378F"/>
    <w:rsid w:val="00DC3AF6"/>
    <w:rsid w:val="00DC3CA1"/>
    <w:rsid w:val="00DC3D35"/>
    <w:rsid w:val="00DC40B3"/>
    <w:rsid w:val="00DC4277"/>
    <w:rsid w:val="00DC45B1"/>
    <w:rsid w:val="00DC46F9"/>
    <w:rsid w:val="00DC4A54"/>
    <w:rsid w:val="00DC4AFE"/>
    <w:rsid w:val="00DC4B24"/>
    <w:rsid w:val="00DC4C37"/>
    <w:rsid w:val="00DC4FE1"/>
    <w:rsid w:val="00DC50D0"/>
    <w:rsid w:val="00DC5315"/>
    <w:rsid w:val="00DC5822"/>
    <w:rsid w:val="00DC5C86"/>
    <w:rsid w:val="00DC5EF9"/>
    <w:rsid w:val="00DC5F3C"/>
    <w:rsid w:val="00DC6047"/>
    <w:rsid w:val="00DC618C"/>
    <w:rsid w:val="00DC63E9"/>
    <w:rsid w:val="00DC640C"/>
    <w:rsid w:val="00DC6426"/>
    <w:rsid w:val="00DC64C7"/>
    <w:rsid w:val="00DC65F9"/>
    <w:rsid w:val="00DC6631"/>
    <w:rsid w:val="00DC679D"/>
    <w:rsid w:val="00DC67A5"/>
    <w:rsid w:val="00DC73C6"/>
    <w:rsid w:val="00DC7835"/>
    <w:rsid w:val="00DC7D0A"/>
    <w:rsid w:val="00DD013D"/>
    <w:rsid w:val="00DD02BC"/>
    <w:rsid w:val="00DD02EF"/>
    <w:rsid w:val="00DD0800"/>
    <w:rsid w:val="00DD1375"/>
    <w:rsid w:val="00DD1427"/>
    <w:rsid w:val="00DD19B2"/>
    <w:rsid w:val="00DD1CC4"/>
    <w:rsid w:val="00DD1F20"/>
    <w:rsid w:val="00DD1FA5"/>
    <w:rsid w:val="00DD2428"/>
    <w:rsid w:val="00DD2659"/>
    <w:rsid w:val="00DD26F4"/>
    <w:rsid w:val="00DD2938"/>
    <w:rsid w:val="00DD2993"/>
    <w:rsid w:val="00DD29EE"/>
    <w:rsid w:val="00DD2B63"/>
    <w:rsid w:val="00DD2E7A"/>
    <w:rsid w:val="00DD33C8"/>
    <w:rsid w:val="00DD3820"/>
    <w:rsid w:val="00DD3E1C"/>
    <w:rsid w:val="00DD3F9D"/>
    <w:rsid w:val="00DD424F"/>
    <w:rsid w:val="00DD4A6B"/>
    <w:rsid w:val="00DD4D50"/>
    <w:rsid w:val="00DD4D62"/>
    <w:rsid w:val="00DD5577"/>
    <w:rsid w:val="00DD5752"/>
    <w:rsid w:val="00DD57BD"/>
    <w:rsid w:val="00DD5B83"/>
    <w:rsid w:val="00DD5BC2"/>
    <w:rsid w:val="00DD5BCF"/>
    <w:rsid w:val="00DD6C2B"/>
    <w:rsid w:val="00DD6C85"/>
    <w:rsid w:val="00DD6FA7"/>
    <w:rsid w:val="00DD701B"/>
    <w:rsid w:val="00DD7127"/>
    <w:rsid w:val="00DD71DA"/>
    <w:rsid w:val="00DD73A4"/>
    <w:rsid w:val="00DD79D2"/>
    <w:rsid w:val="00DD7D64"/>
    <w:rsid w:val="00DE056B"/>
    <w:rsid w:val="00DE05C2"/>
    <w:rsid w:val="00DE06F1"/>
    <w:rsid w:val="00DE0A44"/>
    <w:rsid w:val="00DE0B37"/>
    <w:rsid w:val="00DE0C5B"/>
    <w:rsid w:val="00DE0C68"/>
    <w:rsid w:val="00DE0D39"/>
    <w:rsid w:val="00DE141E"/>
    <w:rsid w:val="00DE1586"/>
    <w:rsid w:val="00DE1A9F"/>
    <w:rsid w:val="00DE1E84"/>
    <w:rsid w:val="00DE1FAD"/>
    <w:rsid w:val="00DE2104"/>
    <w:rsid w:val="00DE212B"/>
    <w:rsid w:val="00DE219C"/>
    <w:rsid w:val="00DE21A0"/>
    <w:rsid w:val="00DE2530"/>
    <w:rsid w:val="00DE2562"/>
    <w:rsid w:val="00DE2584"/>
    <w:rsid w:val="00DE2831"/>
    <w:rsid w:val="00DE2B9E"/>
    <w:rsid w:val="00DE2C24"/>
    <w:rsid w:val="00DE2CC6"/>
    <w:rsid w:val="00DE2D17"/>
    <w:rsid w:val="00DE31E1"/>
    <w:rsid w:val="00DE33B6"/>
    <w:rsid w:val="00DE350D"/>
    <w:rsid w:val="00DE355E"/>
    <w:rsid w:val="00DE38C2"/>
    <w:rsid w:val="00DE3A3E"/>
    <w:rsid w:val="00DE4853"/>
    <w:rsid w:val="00DE4900"/>
    <w:rsid w:val="00DE4913"/>
    <w:rsid w:val="00DE4D45"/>
    <w:rsid w:val="00DE4DE1"/>
    <w:rsid w:val="00DE4DED"/>
    <w:rsid w:val="00DE5100"/>
    <w:rsid w:val="00DE53AA"/>
    <w:rsid w:val="00DE5480"/>
    <w:rsid w:val="00DE59F5"/>
    <w:rsid w:val="00DE5BEA"/>
    <w:rsid w:val="00DE5CF1"/>
    <w:rsid w:val="00DE5E15"/>
    <w:rsid w:val="00DE655A"/>
    <w:rsid w:val="00DE6A3E"/>
    <w:rsid w:val="00DE702E"/>
    <w:rsid w:val="00DE74DF"/>
    <w:rsid w:val="00DE7644"/>
    <w:rsid w:val="00DE77C9"/>
    <w:rsid w:val="00DE7843"/>
    <w:rsid w:val="00DE7858"/>
    <w:rsid w:val="00DE7D53"/>
    <w:rsid w:val="00DE7F19"/>
    <w:rsid w:val="00DF00A7"/>
    <w:rsid w:val="00DF01F7"/>
    <w:rsid w:val="00DF045F"/>
    <w:rsid w:val="00DF048C"/>
    <w:rsid w:val="00DF0533"/>
    <w:rsid w:val="00DF0887"/>
    <w:rsid w:val="00DF0918"/>
    <w:rsid w:val="00DF0ACC"/>
    <w:rsid w:val="00DF0BFD"/>
    <w:rsid w:val="00DF1081"/>
    <w:rsid w:val="00DF115B"/>
    <w:rsid w:val="00DF1228"/>
    <w:rsid w:val="00DF128B"/>
    <w:rsid w:val="00DF12BE"/>
    <w:rsid w:val="00DF1610"/>
    <w:rsid w:val="00DF1800"/>
    <w:rsid w:val="00DF1806"/>
    <w:rsid w:val="00DF1B53"/>
    <w:rsid w:val="00DF205F"/>
    <w:rsid w:val="00DF22A3"/>
    <w:rsid w:val="00DF2D3D"/>
    <w:rsid w:val="00DF3032"/>
    <w:rsid w:val="00DF317B"/>
    <w:rsid w:val="00DF3523"/>
    <w:rsid w:val="00DF3783"/>
    <w:rsid w:val="00DF3967"/>
    <w:rsid w:val="00DF3B03"/>
    <w:rsid w:val="00DF3B2E"/>
    <w:rsid w:val="00DF3D3D"/>
    <w:rsid w:val="00DF4200"/>
    <w:rsid w:val="00DF458B"/>
    <w:rsid w:val="00DF4A07"/>
    <w:rsid w:val="00DF4B7A"/>
    <w:rsid w:val="00DF4D00"/>
    <w:rsid w:val="00DF5206"/>
    <w:rsid w:val="00DF55DF"/>
    <w:rsid w:val="00DF5603"/>
    <w:rsid w:val="00DF58CF"/>
    <w:rsid w:val="00DF58D0"/>
    <w:rsid w:val="00DF5BB4"/>
    <w:rsid w:val="00DF5D43"/>
    <w:rsid w:val="00DF6251"/>
    <w:rsid w:val="00DF6785"/>
    <w:rsid w:val="00DF6DC4"/>
    <w:rsid w:val="00DF6E45"/>
    <w:rsid w:val="00DF6EC2"/>
    <w:rsid w:val="00DF6F4F"/>
    <w:rsid w:val="00DF7158"/>
    <w:rsid w:val="00DF740F"/>
    <w:rsid w:val="00DF7C00"/>
    <w:rsid w:val="00E000B7"/>
    <w:rsid w:val="00E001F5"/>
    <w:rsid w:val="00E00262"/>
    <w:rsid w:val="00E00743"/>
    <w:rsid w:val="00E00968"/>
    <w:rsid w:val="00E00BB1"/>
    <w:rsid w:val="00E00D1B"/>
    <w:rsid w:val="00E01078"/>
    <w:rsid w:val="00E012F7"/>
    <w:rsid w:val="00E013FD"/>
    <w:rsid w:val="00E0161F"/>
    <w:rsid w:val="00E01B0A"/>
    <w:rsid w:val="00E01C5C"/>
    <w:rsid w:val="00E01D7A"/>
    <w:rsid w:val="00E02055"/>
    <w:rsid w:val="00E0228E"/>
    <w:rsid w:val="00E023C5"/>
    <w:rsid w:val="00E0240F"/>
    <w:rsid w:val="00E02B2C"/>
    <w:rsid w:val="00E02B67"/>
    <w:rsid w:val="00E031FE"/>
    <w:rsid w:val="00E035A2"/>
    <w:rsid w:val="00E03897"/>
    <w:rsid w:val="00E03B03"/>
    <w:rsid w:val="00E03BE5"/>
    <w:rsid w:val="00E03CD6"/>
    <w:rsid w:val="00E03D0C"/>
    <w:rsid w:val="00E03E27"/>
    <w:rsid w:val="00E04848"/>
    <w:rsid w:val="00E04C6B"/>
    <w:rsid w:val="00E04D51"/>
    <w:rsid w:val="00E04E41"/>
    <w:rsid w:val="00E04FD6"/>
    <w:rsid w:val="00E051BC"/>
    <w:rsid w:val="00E0583E"/>
    <w:rsid w:val="00E05867"/>
    <w:rsid w:val="00E05CAC"/>
    <w:rsid w:val="00E05F31"/>
    <w:rsid w:val="00E061B3"/>
    <w:rsid w:val="00E06206"/>
    <w:rsid w:val="00E06279"/>
    <w:rsid w:val="00E063E0"/>
    <w:rsid w:val="00E06700"/>
    <w:rsid w:val="00E0677F"/>
    <w:rsid w:val="00E067DB"/>
    <w:rsid w:val="00E06875"/>
    <w:rsid w:val="00E06E5E"/>
    <w:rsid w:val="00E079A8"/>
    <w:rsid w:val="00E079C5"/>
    <w:rsid w:val="00E108E0"/>
    <w:rsid w:val="00E10B77"/>
    <w:rsid w:val="00E10BF2"/>
    <w:rsid w:val="00E10F01"/>
    <w:rsid w:val="00E10FB4"/>
    <w:rsid w:val="00E10FDC"/>
    <w:rsid w:val="00E11062"/>
    <w:rsid w:val="00E110A4"/>
    <w:rsid w:val="00E114CD"/>
    <w:rsid w:val="00E11901"/>
    <w:rsid w:val="00E11B78"/>
    <w:rsid w:val="00E11CBB"/>
    <w:rsid w:val="00E12216"/>
    <w:rsid w:val="00E1237D"/>
    <w:rsid w:val="00E123FC"/>
    <w:rsid w:val="00E12932"/>
    <w:rsid w:val="00E12C97"/>
    <w:rsid w:val="00E12D4E"/>
    <w:rsid w:val="00E12D84"/>
    <w:rsid w:val="00E130DB"/>
    <w:rsid w:val="00E13759"/>
    <w:rsid w:val="00E137D1"/>
    <w:rsid w:val="00E13A12"/>
    <w:rsid w:val="00E13BEF"/>
    <w:rsid w:val="00E13EB3"/>
    <w:rsid w:val="00E13EFB"/>
    <w:rsid w:val="00E14073"/>
    <w:rsid w:val="00E140CF"/>
    <w:rsid w:val="00E1476E"/>
    <w:rsid w:val="00E14888"/>
    <w:rsid w:val="00E14893"/>
    <w:rsid w:val="00E14D88"/>
    <w:rsid w:val="00E15297"/>
    <w:rsid w:val="00E15359"/>
    <w:rsid w:val="00E15B2C"/>
    <w:rsid w:val="00E15FA8"/>
    <w:rsid w:val="00E166DD"/>
    <w:rsid w:val="00E16EE2"/>
    <w:rsid w:val="00E1717A"/>
    <w:rsid w:val="00E17A13"/>
    <w:rsid w:val="00E20074"/>
    <w:rsid w:val="00E20604"/>
    <w:rsid w:val="00E20757"/>
    <w:rsid w:val="00E20BF4"/>
    <w:rsid w:val="00E20EF1"/>
    <w:rsid w:val="00E2105F"/>
    <w:rsid w:val="00E2121B"/>
    <w:rsid w:val="00E2201D"/>
    <w:rsid w:val="00E2228D"/>
    <w:rsid w:val="00E22B86"/>
    <w:rsid w:val="00E22CAE"/>
    <w:rsid w:val="00E22E72"/>
    <w:rsid w:val="00E22FBB"/>
    <w:rsid w:val="00E23140"/>
    <w:rsid w:val="00E23261"/>
    <w:rsid w:val="00E233C2"/>
    <w:rsid w:val="00E23463"/>
    <w:rsid w:val="00E235F9"/>
    <w:rsid w:val="00E238E1"/>
    <w:rsid w:val="00E239F1"/>
    <w:rsid w:val="00E23A4D"/>
    <w:rsid w:val="00E23AAB"/>
    <w:rsid w:val="00E23CC4"/>
    <w:rsid w:val="00E23F56"/>
    <w:rsid w:val="00E241C4"/>
    <w:rsid w:val="00E242DA"/>
    <w:rsid w:val="00E24468"/>
    <w:rsid w:val="00E24594"/>
    <w:rsid w:val="00E24C98"/>
    <w:rsid w:val="00E24E70"/>
    <w:rsid w:val="00E250DA"/>
    <w:rsid w:val="00E25618"/>
    <w:rsid w:val="00E25C92"/>
    <w:rsid w:val="00E25E0B"/>
    <w:rsid w:val="00E25F5E"/>
    <w:rsid w:val="00E2619E"/>
    <w:rsid w:val="00E261B6"/>
    <w:rsid w:val="00E262B3"/>
    <w:rsid w:val="00E263BD"/>
    <w:rsid w:val="00E266A6"/>
    <w:rsid w:val="00E26751"/>
    <w:rsid w:val="00E26F1F"/>
    <w:rsid w:val="00E27139"/>
    <w:rsid w:val="00E273EA"/>
    <w:rsid w:val="00E2742F"/>
    <w:rsid w:val="00E27A3F"/>
    <w:rsid w:val="00E27E88"/>
    <w:rsid w:val="00E27EE9"/>
    <w:rsid w:val="00E304E2"/>
    <w:rsid w:val="00E307D1"/>
    <w:rsid w:val="00E3098A"/>
    <w:rsid w:val="00E30FE2"/>
    <w:rsid w:val="00E3134F"/>
    <w:rsid w:val="00E31483"/>
    <w:rsid w:val="00E317F5"/>
    <w:rsid w:val="00E3199A"/>
    <w:rsid w:val="00E31E77"/>
    <w:rsid w:val="00E32462"/>
    <w:rsid w:val="00E32570"/>
    <w:rsid w:val="00E3291D"/>
    <w:rsid w:val="00E32939"/>
    <w:rsid w:val="00E32974"/>
    <w:rsid w:val="00E32C59"/>
    <w:rsid w:val="00E3336B"/>
    <w:rsid w:val="00E3379D"/>
    <w:rsid w:val="00E339A3"/>
    <w:rsid w:val="00E339B3"/>
    <w:rsid w:val="00E33B53"/>
    <w:rsid w:val="00E33B86"/>
    <w:rsid w:val="00E33C01"/>
    <w:rsid w:val="00E33F30"/>
    <w:rsid w:val="00E34226"/>
    <w:rsid w:val="00E3437C"/>
    <w:rsid w:val="00E3473D"/>
    <w:rsid w:val="00E34A47"/>
    <w:rsid w:val="00E34C49"/>
    <w:rsid w:val="00E3525F"/>
    <w:rsid w:val="00E353B6"/>
    <w:rsid w:val="00E3557F"/>
    <w:rsid w:val="00E35AED"/>
    <w:rsid w:val="00E35DB6"/>
    <w:rsid w:val="00E36053"/>
    <w:rsid w:val="00E3612E"/>
    <w:rsid w:val="00E36418"/>
    <w:rsid w:val="00E3651B"/>
    <w:rsid w:val="00E36549"/>
    <w:rsid w:val="00E36868"/>
    <w:rsid w:val="00E36C8C"/>
    <w:rsid w:val="00E36D1E"/>
    <w:rsid w:val="00E36E0B"/>
    <w:rsid w:val="00E37067"/>
    <w:rsid w:val="00E37229"/>
    <w:rsid w:val="00E37260"/>
    <w:rsid w:val="00E37349"/>
    <w:rsid w:val="00E373EF"/>
    <w:rsid w:val="00E374CE"/>
    <w:rsid w:val="00E377D1"/>
    <w:rsid w:val="00E37B2E"/>
    <w:rsid w:val="00E403B7"/>
    <w:rsid w:val="00E4041F"/>
    <w:rsid w:val="00E404CB"/>
    <w:rsid w:val="00E404F0"/>
    <w:rsid w:val="00E4057D"/>
    <w:rsid w:val="00E406EC"/>
    <w:rsid w:val="00E408E3"/>
    <w:rsid w:val="00E40BA3"/>
    <w:rsid w:val="00E40E0E"/>
    <w:rsid w:val="00E41996"/>
    <w:rsid w:val="00E41A44"/>
    <w:rsid w:val="00E42516"/>
    <w:rsid w:val="00E42B3A"/>
    <w:rsid w:val="00E43172"/>
    <w:rsid w:val="00E434BE"/>
    <w:rsid w:val="00E4350B"/>
    <w:rsid w:val="00E437AC"/>
    <w:rsid w:val="00E43874"/>
    <w:rsid w:val="00E43BFC"/>
    <w:rsid w:val="00E43C3A"/>
    <w:rsid w:val="00E43E36"/>
    <w:rsid w:val="00E442B8"/>
    <w:rsid w:val="00E44432"/>
    <w:rsid w:val="00E44789"/>
    <w:rsid w:val="00E44A0F"/>
    <w:rsid w:val="00E44A31"/>
    <w:rsid w:val="00E45618"/>
    <w:rsid w:val="00E4564D"/>
    <w:rsid w:val="00E45A23"/>
    <w:rsid w:val="00E45B5A"/>
    <w:rsid w:val="00E45D4E"/>
    <w:rsid w:val="00E45DC8"/>
    <w:rsid w:val="00E45EE5"/>
    <w:rsid w:val="00E45F13"/>
    <w:rsid w:val="00E45FCA"/>
    <w:rsid w:val="00E46235"/>
    <w:rsid w:val="00E46252"/>
    <w:rsid w:val="00E46371"/>
    <w:rsid w:val="00E468E3"/>
    <w:rsid w:val="00E46E08"/>
    <w:rsid w:val="00E46F18"/>
    <w:rsid w:val="00E46FAA"/>
    <w:rsid w:val="00E47095"/>
    <w:rsid w:val="00E47284"/>
    <w:rsid w:val="00E472C7"/>
    <w:rsid w:val="00E473FA"/>
    <w:rsid w:val="00E478E2"/>
    <w:rsid w:val="00E47CA9"/>
    <w:rsid w:val="00E502B4"/>
    <w:rsid w:val="00E5058A"/>
    <w:rsid w:val="00E5089A"/>
    <w:rsid w:val="00E508D2"/>
    <w:rsid w:val="00E513F5"/>
    <w:rsid w:val="00E5191C"/>
    <w:rsid w:val="00E5195A"/>
    <w:rsid w:val="00E51EAA"/>
    <w:rsid w:val="00E52344"/>
    <w:rsid w:val="00E526BF"/>
    <w:rsid w:val="00E5270B"/>
    <w:rsid w:val="00E52BEA"/>
    <w:rsid w:val="00E52E5E"/>
    <w:rsid w:val="00E53127"/>
    <w:rsid w:val="00E53221"/>
    <w:rsid w:val="00E539EE"/>
    <w:rsid w:val="00E53A09"/>
    <w:rsid w:val="00E53B68"/>
    <w:rsid w:val="00E53E71"/>
    <w:rsid w:val="00E53EE2"/>
    <w:rsid w:val="00E541FF"/>
    <w:rsid w:val="00E542FF"/>
    <w:rsid w:val="00E54B14"/>
    <w:rsid w:val="00E550ED"/>
    <w:rsid w:val="00E55391"/>
    <w:rsid w:val="00E554CB"/>
    <w:rsid w:val="00E55654"/>
    <w:rsid w:val="00E55A73"/>
    <w:rsid w:val="00E55F58"/>
    <w:rsid w:val="00E5695D"/>
    <w:rsid w:val="00E571FF"/>
    <w:rsid w:val="00E57430"/>
    <w:rsid w:val="00E57B7C"/>
    <w:rsid w:val="00E60676"/>
    <w:rsid w:val="00E60698"/>
    <w:rsid w:val="00E60B6C"/>
    <w:rsid w:val="00E60C04"/>
    <w:rsid w:val="00E60EDB"/>
    <w:rsid w:val="00E61397"/>
    <w:rsid w:val="00E615A7"/>
    <w:rsid w:val="00E61C15"/>
    <w:rsid w:val="00E61C59"/>
    <w:rsid w:val="00E61D9A"/>
    <w:rsid w:val="00E621A5"/>
    <w:rsid w:val="00E622DB"/>
    <w:rsid w:val="00E62673"/>
    <w:rsid w:val="00E62AFF"/>
    <w:rsid w:val="00E62B06"/>
    <w:rsid w:val="00E63307"/>
    <w:rsid w:val="00E633C8"/>
    <w:rsid w:val="00E6346F"/>
    <w:rsid w:val="00E63620"/>
    <w:rsid w:val="00E63ADD"/>
    <w:rsid w:val="00E6428F"/>
    <w:rsid w:val="00E64AEE"/>
    <w:rsid w:val="00E64C47"/>
    <w:rsid w:val="00E64D65"/>
    <w:rsid w:val="00E65144"/>
    <w:rsid w:val="00E652C8"/>
    <w:rsid w:val="00E6545B"/>
    <w:rsid w:val="00E6547E"/>
    <w:rsid w:val="00E659C6"/>
    <w:rsid w:val="00E659E0"/>
    <w:rsid w:val="00E65B0E"/>
    <w:rsid w:val="00E65BDA"/>
    <w:rsid w:val="00E65CC4"/>
    <w:rsid w:val="00E65F0C"/>
    <w:rsid w:val="00E661F4"/>
    <w:rsid w:val="00E662E2"/>
    <w:rsid w:val="00E668B0"/>
    <w:rsid w:val="00E66BF7"/>
    <w:rsid w:val="00E672B1"/>
    <w:rsid w:val="00E672B3"/>
    <w:rsid w:val="00E67C5C"/>
    <w:rsid w:val="00E67E06"/>
    <w:rsid w:val="00E67E14"/>
    <w:rsid w:val="00E67FDF"/>
    <w:rsid w:val="00E70176"/>
    <w:rsid w:val="00E701BC"/>
    <w:rsid w:val="00E70276"/>
    <w:rsid w:val="00E70880"/>
    <w:rsid w:val="00E70978"/>
    <w:rsid w:val="00E71348"/>
    <w:rsid w:val="00E71579"/>
    <w:rsid w:val="00E71730"/>
    <w:rsid w:val="00E71A1A"/>
    <w:rsid w:val="00E71C5E"/>
    <w:rsid w:val="00E72918"/>
    <w:rsid w:val="00E7296B"/>
    <w:rsid w:val="00E729CA"/>
    <w:rsid w:val="00E72BB1"/>
    <w:rsid w:val="00E72DE5"/>
    <w:rsid w:val="00E732AD"/>
    <w:rsid w:val="00E73936"/>
    <w:rsid w:val="00E73A5D"/>
    <w:rsid w:val="00E742FC"/>
    <w:rsid w:val="00E74305"/>
    <w:rsid w:val="00E74A0F"/>
    <w:rsid w:val="00E74C9C"/>
    <w:rsid w:val="00E74D16"/>
    <w:rsid w:val="00E750CB"/>
    <w:rsid w:val="00E751E2"/>
    <w:rsid w:val="00E75ED3"/>
    <w:rsid w:val="00E75FB2"/>
    <w:rsid w:val="00E760AC"/>
    <w:rsid w:val="00E7638E"/>
    <w:rsid w:val="00E765F0"/>
    <w:rsid w:val="00E769BA"/>
    <w:rsid w:val="00E76CB8"/>
    <w:rsid w:val="00E76FC3"/>
    <w:rsid w:val="00E771CA"/>
    <w:rsid w:val="00E774DF"/>
    <w:rsid w:val="00E77CD4"/>
    <w:rsid w:val="00E8002F"/>
    <w:rsid w:val="00E801B5"/>
    <w:rsid w:val="00E803A2"/>
    <w:rsid w:val="00E804B1"/>
    <w:rsid w:val="00E80970"/>
    <w:rsid w:val="00E80A64"/>
    <w:rsid w:val="00E80AF2"/>
    <w:rsid w:val="00E811FC"/>
    <w:rsid w:val="00E817B7"/>
    <w:rsid w:val="00E81AC8"/>
    <w:rsid w:val="00E81E01"/>
    <w:rsid w:val="00E81EB8"/>
    <w:rsid w:val="00E81F9B"/>
    <w:rsid w:val="00E821B8"/>
    <w:rsid w:val="00E8223A"/>
    <w:rsid w:val="00E82789"/>
    <w:rsid w:val="00E82FA2"/>
    <w:rsid w:val="00E8301B"/>
    <w:rsid w:val="00E832AC"/>
    <w:rsid w:val="00E83951"/>
    <w:rsid w:val="00E83AEE"/>
    <w:rsid w:val="00E83BC4"/>
    <w:rsid w:val="00E83DA1"/>
    <w:rsid w:val="00E84078"/>
    <w:rsid w:val="00E84221"/>
    <w:rsid w:val="00E8475A"/>
    <w:rsid w:val="00E847D3"/>
    <w:rsid w:val="00E84907"/>
    <w:rsid w:val="00E84B96"/>
    <w:rsid w:val="00E85312"/>
    <w:rsid w:val="00E85478"/>
    <w:rsid w:val="00E856DD"/>
    <w:rsid w:val="00E85E33"/>
    <w:rsid w:val="00E8613D"/>
    <w:rsid w:val="00E86341"/>
    <w:rsid w:val="00E865A4"/>
    <w:rsid w:val="00E86748"/>
    <w:rsid w:val="00E867C1"/>
    <w:rsid w:val="00E86A93"/>
    <w:rsid w:val="00E87143"/>
    <w:rsid w:val="00E87490"/>
    <w:rsid w:val="00E87616"/>
    <w:rsid w:val="00E87684"/>
    <w:rsid w:val="00E878BD"/>
    <w:rsid w:val="00E87A4F"/>
    <w:rsid w:val="00E87B17"/>
    <w:rsid w:val="00E90185"/>
    <w:rsid w:val="00E906B0"/>
    <w:rsid w:val="00E9091B"/>
    <w:rsid w:val="00E90C96"/>
    <w:rsid w:val="00E90D71"/>
    <w:rsid w:val="00E91226"/>
    <w:rsid w:val="00E9156D"/>
    <w:rsid w:val="00E915BB"/>
    <w:rsid w:val="00E915E2"/>
    <w:rsid w:val="00E9165C"/>
    <w:rsid w:val="00E91695"/>
    <w:rsid w:val="00E917A4"/>
    <w:rsid w:val="00E91AF9"/>
    <w:rsid w:val="00E91E8D"/>
    <w:rsid w:val="00E91EB4"/>
    <w:rsid w:val="00E91FCD"/>
    <w:rsid w:val="00E921DD"/>
    <w:rsid w:val="00E923BD"/>
    <w:rsid w:val="00E9275B"/>
    <w:rsid w:val="00E9290A"/>
    <w:rsid w:val="00E92C33"/>
    <w:rsid w:val="00E92CD8"/>
    <w:rsid w:val="00E92E80"/>
    <w:rsid w:val="00E92EDD"/>
    <w:rsid w:val="00E92F94"/>
    <w:rsid w:val="00E932C9"/>
    <w:rsid w:val="00E93699"/>
    <w:rsid w:val="00E937B6"/>
    <w:rsid w:val="00E93FE5"/>
    <w:rsid w:val="00E941CC"/>
    <w:rsid w:val="00E943B7"/>
    <w:rsid w:val="00E948B4"/>
    <w:rsid w:val="00E951B1"/>
    <w:rsid w:val="00E95532"/>
    <w:rsid w:val="00E95561"/>
    <w:rsid w:val="00E95723"/>
    <w:rsid w:val="00E95770"/>
    <w:rsid w:val="00E95F47"/>
    <w:rsid w:val="00E960CD"/>
    <w:rsid w:val="00E9625D"/>
    <w:rsid w:val="00E962DE"/>
    <w:rsid w:val="00E96392"/>
    <w:rsid w:val="00E968FB"/>
    <w:rsid w:val="00E9734A"/>
    <w:rsid w:val="00E97386"/>
    <w:rsid w:val="00E973C0"/>
    <w:rsid w:val="00E9744E"/>
    <w:rsid w:val="00E97468"/>
    <w:rsid w:val="00E976A7"/>
    <w:rsid w:val="00E97765"/>
    <w:rsid w:val="00E97D82"/>
    <w:rsid w:val="00EA01D0"/>
    <w:rsid w:val="00EA0220"/>
    <w:rsid w:val="00EA0398"/>
    <w:rsid w:val="00EA0464"/>
    <w:rsid w:val="00EA04E8"/>
    <w:rsid w:val="00EA0A68"/>
    <w:rsid w:val="00EA0BCB"/>
    <w:rsid w:val="00EA0D57"/>
    <w:rsid w:val="00EA18AC"/>
    <w:rsid w:val="00EA1A68"/>
    <w:rsid w:val="00EA1AC3"/>
    <w:rsid w:val="00EA1D51"/>
    <w:rsid w:val="00EA1EDF"/>
    <w:rsid w:val="00EA269B"/>
    <w:rsid w:val="00EA275D"/>
    <w:rsid w:val="00EA276B"/>
    <w:rsid w:val="00EA27E2"/>
    <w:rsid w:val="00EA2AFF"/>
    <w:rsid w:val="00EA2C5E"/>
    <w:rsid w:val="00EA2D1F"/>
    <w:rsid w:val="00EA3277"/>
    <w:rsid w:val="00EA36AB"/>
    <w:rsid w:val="00EA37AA"/>
    <w:rsid w:val="00EA3D29"/>
    <w:rsid w:val="00EA3ED6"/>
    <w:rsid w:val="00EA3FF3"/>
    <w:rsid w:val="00EA4396"/>
    <w:rsid w:val="00EA593C"/>
    <w:rsid w:val="00EA66ED"/>
    <w:rsid w:val="00EA716D"/>
    <w:rsid w:val="00EA7974"/>
    <w:rsid w:val="00EA7FBB"/>
    <w:rsid w:val="00EB0584"/>
    <w:rsid w:val="00EB06CF"/>
    <w:rsid w:val="00EB07C9"/>
    <w:rsid w:val="00EB0F4F"/>
    <w:rsid w:val="00EB13CC"/>
    <w:rsid w:val="00EB14FE"/>
    <w:rsid w:val="00EB17F4"/>
    <w:rsid w:val="00EB18E2"/>
    <w:rsid w:val="00EB1CCC"/>
    <w:rsid w:val="00EB1D99"/>
    <w:rsid w:val="00EB25E4"/>
    <w:rsid w:val="00EB2842"/>
    <w:rsid w:val="00EB3321"/>
    <w:rsid w:val="00EB33B9"/>
    <w:rsid w:val="00EB3469"/>
    <w:rsid w:val="00EB3A06"/>
    <w:rsid w:val="00EB3A69"/>
    <w:rsid w:val="00EB3DA5"/>
    <w:rsid w:val="00EB4098"/>
    <w:rsid w:val="00EB4199"/>
    <w:rsid w:val="00EB4EC4"/>
    <w:rsid w:val="00EB50A9"/>
    <w:rsid w:val="00EB5915"/>
    <w:rsid w:val="00EB5DED"/>
    <w:rsid w:val="00EB6365"/>
    <w:rsid w:val="00EB657D"/>
    <w:rsid w:val="00EB697E"/>
    <w:rsid w:val="00EB69BF"/>
    <w:rsid w:val="00EB6B47"/>
    <w:rsid w:val="00EB6DF9"/>
    <w:rsid w:val="00EB71AC"/>
    <w:rsid w:val="00EB73C6"/>
    <w:rsid w:val="00EB7463"/>
    <w:rsid w:val="00EB7A29"/>
    <w:rsid w:val="00EB7C63"/>
    <w:rsid w:val="00EC015D"/>
    <w:rsid w:val="00EC03CD"/>
    <w:rsid w:val="00EC0BDE"/>
    <w:rsid w:val="00EC113C"/>
    <w:rsid w:val="00EC127F"/>
    <w:rsid w:val="00EC1529"/>
    <w:rsid w:val="00EC1E3E"/>
    <w:rsid w:val="00EC2100"/>
    <w:rsid w:val="00EC215C"/>
    <w:rsid w:val="00EC2841"/>
    <w:rsid w:val="00EC2C41"/>
    <w:rsid w:val="00EC2C6A"/>
    <w:rsid w:val="00EC2DFC"/>
    <w:rsid w:val="00EC3680"/>
    <w:rsid w:val="00EC372C"/>
    <w:rsid w:val="00EC42A2"/>
    <w:rsid w:val="00EC4775"/>
    <w:rsid w:val="00EC4AFD"/>
    <w:rsid w:val="00EC4ED3"/>
    <w:rsid w:val="00EC4F53"/>
    <w:rsid w:val="00EC4FB2"/>
    <w:rsid w:val="00EC55D7"/>
    <w:rsid w:val="00EC5818"/>
    <w:rsid w:val="00EC5A2F"/>
    <w:rsid w:val="00EC5ABE"/>
    <w:rsid w:val="00EC5B91"/>
    <w:rsid w:val="00EC60D0"/>
    <w:rsid w:val="00EC6FDC"/>
    <w:rsid w:val="00EC7210"/>
    <w:rsid w:val="00EC76CF"/>
    <w:rsid w:val="00EC78CC"/>
    <w:rsid w:val="00EC7C30"/>
    <w:rsid w:val="00EC7CE9"/>
    <w:rsid w:val="00EC7F85"/>
    <w:rsid w:val="00ED0952"/>
    <w:rsid w:val="00ED0B44"/>
    <w:rsid w:val="00ED0EE1"/>
    <w:rsid w:val="00ED10B1"/>
    <w:rsid w:val="00ED10BB"/>
    <w:rsid w:val="00ED1193"/>
    <w:rsid w:val="00ED154F"/>
    <w:rsid w:val="00ED1D8D"/>
    <w:rsid w:val="00ED2245"/>
    <w:rsid w:val="00ED25BC"/>
    <w:rsid w:val="00ED2868"/>
    <w:rsid w:val="00ED2A58"/>
    <w:rsid w:val="00ED33A9"/>
    <w:rsid w:val="00ED3804"/>
    <w:rsid w:val="00ED3B2E"/>
    <w:rsid w:val="00ED3DD6"/>
    <w:rsid w:val="00ED3F2C"/>
    <w:rsid w:val="00ED46EB"/>
    <w:rsid w:val="00ED47C9"/>
    <w:rsid w:val="00ED4BE3"/>
    <w:rsid w:val="00ED4CD1"/>
    <w:rsid w:val="00ED4D1C"/>
    <w:rsid w:val="00ED4F3E"/>
    <w:rsid w:val="00ED5BFF"/>
    <w:rsid w:val="00ED5CE2"/>
    <w:rsid w:val="00ED5D88"/>
    <w:rsid w:val="00ED6501"/>
    <w:rsid w:val="00ED6E41"/>
    <w:rsid w:val="00ED7417"/>
    <w:rsid w:val="00ED771B"/>
    <w:rsid w:val="00ED7930"/>
    <w:rsid w:val="00ED7A2C"/>
    <w:rsid w:val="00ED7A60"/>
    <w:rsid w:val="00ED7BCE"/>
    <w:rsid w:val="00ED7CCE"/>
    <w:rsid w:val="00ED7E61"/>
    <w:rsid w:val="00EE0958"/>
    <w:rsid w:val="00EE0ACB"/>
    <w:rsid w:val="00EE0C72"/>
    <w:rsid w:val="00EE17E4"/>
    <w:rsid w:val="00EE1A28"/>
    <w:rsid w:val="00EE1A4B"/>
    <w:rsid w:val="00EE1B35"/>
    <w:rsid w:val="00EE203B"/>
    <w:rsid w:val="00EE222A"/>
    <w:rsid w:val="00EE2701"/>
    <w:rsid w:val="00EE2999"/>
    <w:rsid w:val="00EE2A01"/>
    <w:rsid w:val="00EE2C1C"/>
    <w:rsid w:val="00EE2EE5"/>
    <w:rsid w:val="00EE2F9D"/>
    <w:rsid w:val="00EE33AD"/>
    <w:rsid w:val="00EE346A"/>
    <w:rsid w:val="00EE381A"/>
    <w:rsid w:val="00EE392F"/>
    <w:rsid w:val="00EE3A7A"/>
    <w:rsid w:val="00EE3B59"/>
    <w:rsid w:val="00EE3DC5"/>
    <w:rsid w:val="00EE41A8"/>
    <w:rsid w:val="00EE434D"/>
    <w:rsid w:val="00EE485E"/>
    <w:rsid w:val="00EE48A7"/>
    <w:rsid w:val="00EE4938"/>
    <w:rsid w:val="00EE4AFD"/>
    <w:rsid w:val="00EE4F41"/>
    <w:rsid w:val="00EE5173"/>
    <w:rsid w:val="00EE526C"/>
    <w:rsid w:val="00EE55B3"/>
    <w:rsid w:val="00EE5982"/>
    <w:rsid w:val="00EE5BE6"/>
    <w:rsid w:val="00EE68DC"/>
    <w:rsid w:val="00EE6B3D"/>
    <w:rsid w:val="00EE6C62"/>
    <w:rsid w:val="00EE6C96"/>
    <w:rsid w:val="00EE6E3E"/>
    <w:rsid w:val="00EE6F83"/>
    <w:rsid w:val="00EE72C7"/>
    <w:rsid w:val="00EE76C7"/>
    <w:rsid w:val="00EE7751"/>
    <w:rsid w:val="00EE79D8"/>
    <w:rsid w:val="00EE7A02"/>
    <w:rsid w:val="00EE7BB8"/>
    <w:rsid w:val="00EE7EB7"/>
    <w:rsid w:val="00EF0786"/>
    <w:rsid w:val="00EF098C"/>
    <w:rsid w:val="00EF09D4"/>
    <w:rsid w:val="00EF0E17"/>
    <w:rsid w:val="00EF1232"/>
    <w:rsid w:val="00EF14E3"/>
    <w:rsid w:val="00EF1580"/>
    <w:rsid w:val="00EF1623"/>
    <w:rsid w:val="00EF1645"/>
    <w:rsid w:val="00EF17D7"/>
    <w:rsid w:val="00EF1CB2"/>
    <w:rsid w:val="00EF1E69"/>
    <w:rsid w:val="00EF1E95"/>
    <w:rsid w:val="00EF1E96"/>
    <w:rsid w:val="00EF223C"/>
    <w:rsid w:val="00EF22C7"/>
    <w:rsid w:val="00EF2CA3"/>
    <w:rsid w:val="00EF2CB0"/>
    <w:rsid w:val="00EF2FC2"/>
    <w:rsid w:val="00EF2FC5"/>
    <w:rsid w:val="00EF3655"/>
    <w:rsid w:val="00EF383F"/>
    <w:rsid w:val="00EF3E30"/>
    <w:rsid w:val="00EF3F3A"/>
    <w:rsid w:val="00EF41B7"/>
    <w:rsid w:val="00EF4440"/>
    <w:rsid w:val="00EF47A7"/>
    <w:rsid w:val="00EF49D7"/>
    <w:rsid w:val="00EF4C2E"/>
    <w:rsid w:val="00EF4FCB"/>
    <w:rsid w:val="00EF50D9"/>
    <w:rsid w:val="00EF5121"/>
    <w:rsid w:val="00EF5891"/>
    <w:rsid w:val="00EF59F4"/>
    <w:rsid w:val="00EF5CD7"/>
    <w:rsid w:val="00EF60F0"/>
    <w:rsid w:val="00EF6524"/>
    <w:rsid w:val="00EF65B4"/>
    <w:rsid w:val="00EF67B4"/>
    <w:rsid w:val="00EF6D5C"/>
    <w:rsid w:val="00EF7A55"/>
    <w:rsid w:val="00EF7C48"/>
    <w:rsid w:val="00F0021C"/>
    <w:rsid w:val="00F006BB"/>
    <w:rsid w:val="00F0076C"/>
    <w:rsid w:val="00F00889"/>
    <w:rsid w:val="00F00D18"/>
    <w:rsid w:val="00F00EFF"/>
    <w:rsid w:val="00F0110E"/>
    <w:rsid w:val="00F01316"/>
    <w:rsid w:val="00F013E7"/>
    <w:rsid w:val="00F019CA"/>
    <w:rsid w:val="00F01BA0"/>
    <w:rsid w:val="00F01C37"/>
    <w:rsid w:val="00F01D4D"/>
    <w:rsid w:val="00F01E3B"/>
    <w:rsid w:val="00F020E5"/>
    <w:rsid w:val="00F020E7"/>
    <w:rsid w:val="00F02219"/>
    <w:rsid w:val="00F02625"/>
    <w:rsid w:val="00F026E5"/>
    <w:rsid w:val="00F02A99"/>
    <w:rsid w:val="00F02E19"/>
    <w:rsid w:val="00F03140"/>
    <w:rsid w:val="00F03924"/>
    <w:rsid w:val="00F03AC5"/>
    <w:rsid w:val="00F04849"/>
    <w:rsid w:val="00F04B5B"/>
    <w:rsid w:val="00F04B8E"/>
    <w:rsid w:val="00F04D54"/>
    <w:rsid w:val="00F04D98"/>
    <w:rsid w:val="00F053F2"/>
    <w:rsid w:val="00F05443"/>
    <w:rsid w:val="00F0565E"/>
    <w:rsid w:val="00F05689"/>
    <w:rsid w:val="00F05918"/>
    <w:rsid w:val="00F05D2B"/>
    <w:rsid w:val="00F06320"/>
    <w:rsid w:val="00F064CA"/>
    <w:rsid w:val="00F06838"/>
    <w:rsid w:val="00F06906"/>
    <w:rsid w:val="00F06AEA"/>
    <w:rsid w:val="00F06C68"/>
    <w:rsid w:val="00F06E7F"/>
    <w:rsid w:val="00F070E0"/>
    <w:rsid w:val="00F077E6"/>
    <w:rsid w:val="00F07843"/>
    <w:rsid w:val="00F07904"/>
    <w:rsid w:val="00F1022F"/>
    <w:rsid w:val="00F105DA"/>
    <w:rsid w:val="00F1097B"/>
    <w:rsid w:val="00F10C4C"/>
    <w:rsid w:val="00F10CC0"/>
    <w:rsid w:val="00F10D14"/>
    <w:rsid w:val="00F10FD0"/>
    <w:rsid w:val="00F1103B"/>
    <w:rsid w:val="00F1155F"/>
    <w:rsid w:val="00F1160E"/>
    <w:rsid w:val="00F11647"/>
    <w:rsid w:val="00F11AA4"/>
    <w:rsid w:val="00F11CAB"/>
    <w:rsid w:val="00F12066"/>
    <w:rsid w:val="00F121C2"/>
    <w:rsid w:val="00F12426"/>
    <w:rsid w:val="00F1300E"/>
    <w:rsid w:val="00F130A3"/>
    <w:rsid w:val="00F130B5"/>
    <w:rsid w:val="00F13430"/>
    <w:rsid w:val="00F13C63"/>
    <w:rsid w:val="00F13CBE"/>
    <w:rsid w:val="00F13FA0"/>
    <w:rsid w:val="00F14771"/>
    <w:rsid w:val="00F149A3"/>
    <w:rsid w:val="00F14A15"/>
    <w:rsid w:val="00F14DA7"/>
    <w:rsid w:val="00F15107"/>
    <w:rsid w:val="00F15207"/>
    <w:rsid w:val="00F157E8"/>
    <w:rsid w:val="00F1598D"/>
    <w:rsid w:val="00F15B81"/>
    <w:rsid w:val="00F15BCE"/>
    <w:rsid w:val="00F15CF4"/>
    <w:rsid w:val="00F15D27"/>
    <w:rsid w:val="00F1660F"/>
    <w:rsid w:val="00F16C1C"/>
    <w:rsid w:val="00F16F75"/>
    <w:rsid w:val="00F16FD3"/>
    <w:rsid w:val="00F1701A"/>
    <w:rsid w:val="00F17460"/>
    <w:rsid w:val="00F17522"/>
    <w:rsid w:val="00F17532"/>
    <w:rsid w:val="00F175C9"/>
    <w:rsid w:val="00F17637"/>
    <w:rsid w:val="00F176E3"/>
    <w:rsid w:val="00F17743"/>
    <w:rsid w:val="00F177BD"/>
    <w:rsid w:val="00F179AC"/>
    <w:rsid w:val="00F17C5F"/>
    <w:rsid w:val="00F17D07"/>
    <w:rsid w:val="00F17EE5"/>
    <w:rsid w:val="00F20F34"/>
    <w:rsid w:val="00F20FF3"/>
    <w:rsid w:val="00F21064"/>
    <w:rsid w:val="00F212D9"/>
    <w:rsid w:val="00F2161E"/>
    <w:rsid w:val="00F21628"/>
    <w:rsid w:val="00F21BEC"/>
    <w:rsid w:val="00F21DEB"/>
    <w:rsid w:val="00F222AC"/>
    <w:rsid w:val="00F2267A"/>
    <w:rsid w:val="00F22859"/>
    <w:rsid w:val="00F22ABC"/>
    <w:rsid w:val="00F22C4D"/>
    <w:rsid w:val="00F22E2F"/>
    <w:rsid w:val="00F23015"/>
    <w:rsid w:val="00F2366B"/>
    <w:rsid w:val="00F238B2"/>
    <w:rsid w:val="00F238D2"/>
    <w:rsid w:val="00F239B8"/>
    <w:rsid w:val="00F23BE7"/>
    <w:rsid w:val="00F23E79"/>
    <w:rsid w:val="00F23F34"/>
    <w:rsid w:val="00F23F64"/>
    <w:rsid w:val="00F24170"/>
    <w:rsid w:val="00F241C8"/>
    <w:rsid w:val="00F24570"/>
    <w:rsid w:val="00F247F9"/>
    <w:rsid w:val="00F24B59"/>
    <w:rsid w:val="00F24B99"/>
    <w:rsid w:val="00F24C18"/>
    <w:rsid w:val="00F24C68"/>
    <w:rsid w:val="00F24CDF"/>
    <w:rsid w:val="00F24D36"/>
    <w:rsid w:val="00F25011"/>
    <w:rsid w:val="00F250CD"/>
    <w:rsid w:val="00F251DA"/>
    <w:rsid w:val="00F25333"/>
    <w:rsid w:val="00F25755"/>
    <w:rsid w:val="00F257CD"/>
    <w:rsid w:val="00F2583B"/>
    <w:rsid w:val="00F25E68"/>
    <w:rsid w:val="00F26759"/>
    <w:rsid w:val="00F2679D"/>
    <w:rsid w:val="00F26B8E"/>
    <w:rsid w:val="00F26CF7"/>
    <w:rsid w:val="00F26D78"/>
    <w:rsid w:val="00F26E25"/>
    <w:rsid w:val="00F26F38"/>
    <w:rsid w:val="00F26F97"/>
    <w:rsid w:val="00F270E7"/>
    <w:rsid w:val="00F274A6"/>
    <w:rsid w:val="00F2760D"/>
    <w:rsid w:val="00F276A1"/>
    <w:rsid w:val="00F27707"/>
    <w:rsid w:val="00F277C4"/>
    <w:rsid w:val="00F27838"/>
    <w:rsid w:val="00F27A73"/>
    <w:rsid w:val="00F27DFE"/>
    <w:rsid w:val="00F27F45"/>
    <w:rsid w:val="00F30340"/>
    <w:rsid w:val="00F309E0"/>
    <w:rsid w:val="00F30F75"/>
    <w:rsid w:val="00F3154C"/>
    <w:rsid w:val="00F317B7"/>
    <w:rsid w:val="00F31D01"/>
    <w:rsid w:val="00F31D3B"/>
    <w:rsid w:val="00F31D47"/>
    <w:rsid w:val="00F31F7D"/>
    <w:rsid w:val="00F32374"/>
    <w:rsid w:val="00F3252F"/>
    <w:rsid w:val="00F32762"/>
    <w:rsid w:val="00F32ECA"/>
    <w:rsid w:val="00F32FDA"/>
    <w:rsid w:val="00F3337F"/>
    <w:rsid w:val="00F33551"/>
    <w:rsid w:val="00F33E34"/>
    <w:rsid w:val="00F3410E"/>
    <w:rsid w:val="00F341A3"/>
    <w:rsid w:val="00F349C7"/>
    <w:rsid w:val="00F34A1D"/>
    <w:rsid w:val="00F34A22"/>
    <w:rsid w:val="00F34E97"/>
    <w:rsid w:val="00F350E0"/>
    <w:rsid w:val="00F3511E"/>
    <w:rsid w:val="00F35234"/>
    <w:rsid w:val="00F35382"/>
    <w:rsid w:val="00F35C6A"/>
    <w:rsid w:val="00F3603D"/>
    <w:rsid w:val="00F3665D"/>
    <w:rsid w:val="00F366A8"/>
    <w:rsid w:val="00F366ED"/>
    <w:rsid w:val="00F370AD"/>
    <w:rsid w:val="00F37563"/>
    <w:rsid w:val="00F37597"/>
    <w:rsid w:val="00F375B3"/>
    <w:rsid w:val="00F37B0C"/>
    <w:rsid w:val="00F37EFE"/>
    <w:rsid w:val="00F40066"/>
    <w:rsid w:val="00F40254"/>
    <w:rsid w:val="00F40462"/>
    <w:rsid w:val="00F4058C"/>
    <w:rsid w:val="00F40A56"/>
    <w:rsid w:val="00F40D69"/>
    <w:rsid w:val="00F4113C"/>
    <w:rsid w:val="00F41162"/>
    <w:rsid w:val="00F41828"/>
    <w:rsid w:val="00F4188D"/>
    <w:rsid w:val="00F41903"/>
    <w:rsid w:val="00F420AF"/>
    <w:rsid w:val="00F4217C"/>
    <w:rsid w:val="00F428BD"/>
    <w:rsid w:val="00F42DF8"/>
    <w:rsid w:val="00F43112"/>
    <w:rsid w:val="00F43195"/>
    <w:rsid w:val="00F43358"/>
    <w:rsid w:val="00F43A06"/>
    <w:rsid w:val="00F43A2B"/>
    <w:rsid w:val="00F43B59"/>
    <w:rsid w:val="00F43BA3"/>
    <w:rsid w:val="00F43EA9"/>
    <w:rsid w:val="00F44095"/>
    <w:rsid w:val="00F440B9"/>
    <w:rsid w:val="00F441F4"/>
    <w:rsid w:val="00F44324"/>
    <w:rsid w:val="00F44769"/>
    <w:rsid w:val="00F448B6"/>
    <w:rsid w:val="00F44F34"/>
    <w:rsid w:val="00F4599D"/>
    <w:rsid w:val="00F45C65"/>
    <w:rsid w:val="00F45F1E"/>
    <w:rsid w:val="00F45FCC"/>
    <w:rsid w:val="00F460F7"/>
    <w:rsid w:val="00F4611C"/>
    <w:rsid w:val="00F466C4"/>
    <w:rsid w:val="00F4692F"/>
    <w:rsid w:val="00F46E59"/>
    <w:rsid w:val="00F475FD"/>
    <w:rsid w:val="00F4799B"/>
    <w:rsid w:val="00F47D3F"/>
    <w:rsid w:val="00F47F30"/>
    <w:rsid w:val="00F47FE7"/>
    <w:rsid w:val="00F5096E"/>
    <w:rsid w:val="00F50A98"/>
    <w:rsid w:val="00F50F0A"/>
    <w:rsid w:val="00F510C6"/>
    <w:rsid w:val="00F51CF6"/>
    <w:rsid w:val="00F51E43"/>
    <w:rsid w:val="00F51E7A"/>
    <w:rsid w:val="00F5282E"/>
    <w:rsid w:val="00F528BF"/>
    <w:rsid w:val="00F530FD"/>
    <w:rsid w:val="00F5336B"/>
    <w:rsid w:val="00F53587"/>
    <w:rsid w:val="00F53597"/>
    <w:rsid w:val="00F53B7E"/>
    <w:rsid w:val="00F53C52"/>
    <w:rsid w:val="00F53CFF"/>
    <w:rsid w:val="00F540EC"/>
    <w:rsid w:val="00F5462A"/>
    <w:rsid w:val="00F55132"/>
    <w:rsid w:val="00F5534F"/>
    <w:rsid w:val="00F558CF"/>
    <w:rsid w:val="00F558DE"/>
    <w:rsid w:val="00F55B35"/>
    <w:rsid w:val="00F55EF8"/>
    <w:rsid w:val="00F55F24"/>
    <w:rsid w:val="00F56073"/>
    <w:rsid w:val="00F5644D"/>
    <w:rsid w:val="00F564CC"/>
    <w:rsid w:val="00F56F36"/>
    <w:rsid w:val="00F574A7"/>
    <w:rsid w:val="00F57624"/>
    <w:rsid w:val="00F5778C"/>
    <w:rsid w:val="00F578E5"/>
    <w:rsid w:val="00F578F2"/>
    <w:rsid w:val="00F57C4D"/>
    <w:rsid w:val="00F57CB1"/>
    <w:rsid w:val="00F57D16"/>
    <w:rsid w:val="00F57E43"/>
    <w:rsid w:val="00F57F2D"/>
    <w:rsid w:val="00F60338"/>
    <w:rsid w:val="00F60441"/>
    <w:rsid w:val="00F60658"/>
    <w:rsid w:val="00F60F58"/>
    <w:rsid w:val="00F6146B"/>
    <w:rsid w:val="00F61623"/>
    <w:rsid w:val="00F620C3"/>
    <w:rsid w:val="00F62113"/>
    <w:rsid w:val="00F62416"/>
    <w:rsid w:val="00F6256C"/>
    <w:rsid w:val="00F627FE"/>
    <w:rsid w:val="00F62A58"/>
    <w:rsid w:val="00F62BF3"/>
    <w:rsid w:val="00F63342"/>
    <w:rsid w:val="00F63730"/>
    <w:rsid w:val="00F63AD8"/>
    <w:rsid w:val="00F63CD1"/>
    <w:rsid w:val="00F63E0B"/>
    <w:rsid w:val="00F63E30"/>
    <w:rsid w:val="00F64D97"/>
    <w:rsid w:val="00F64EAC"/>
    <w:rsid w:val="00F65389"/>
    <w:rsid w:val="00F65395"/>
    <w:rsid w:val="00F6563A"/>
    <w:rsid w:val="00F65AFA"/>
    <w:rsid w:val="00F66108"/>
    <w:rsid w:val="00F66216"/>
    <w:rsid w:val="00F663D3"/>
    <w:rsid w:val="00F66760"/>
    <w:rsid w:val="00F66A68"/>
    <w:rsid w:val="00F66AD2"/>
    <w:rsid w:val="00F66F61"/>
    <w:rsid w:val="00F671EF"/>
    <w:rsid w:val="00F67322"/>
    <w:rsid w:val="00F676D7"/>
    <w:rsid w:val="00F6771B"/>
    <w:rsid w:val="00F700FF"/>
    <w:rsid w:val="00F70189"/>
    <w:rsid w:val="00F7045A"/>
    <w:rsid w:val="00F70840"/>
    <w:rsid w:val="00F70AB0"/>
    <w:rsid w:val="00F70F2C"/>
    <w:rsid w:val="00F70F33"/>
    <w:rsid w:val="00F70F94"/>
    <w:rsid w:val="00F710AE"/>
    <w:rsid w:val="00F71348"/>
    <w:rsid w:val="00F714D8"/>
    <w:rsid w:val="00F7151B"/>
    <w:rsid w:val="00F71634"/>
    <w:rsid w:val="00F71A7C"/>
    <w:rsid w:val="00F72030"/>
    <w:rsid w:val="00F725CE"/>
    <w:rsid w:val="00F726C5"/>
    <w:rsid w:val="00F73150"/>
    <w:rsid w:val="00F735B4"/>
    <w:rsid w:val="00F73881"/>
    <w:rsid w:val="00F738D3"/>
    <w:rsid w:val="00F742B9"/>
    <w:rsid w:val="00F742DC"/>
    <w:rsid w:val="00F743B3"/>
    <w:rsid w:val="00F74BB2"/>
    <w:rsid w:val="00F750EC"/>
    <w:rsid w:val="00F7536D"/>
    <w:rsid w:val="00F757C7"/>
    <w:rsid w:val="00F75828"/>
    <w:rsid w:val="00F75994"/>
    <w:rsid w:val="00F75A35"/>
    <w:rsid w:val="00F75C4E"/>
    <w:rsid w:val="00F75E0D"/>
    <w:rsid w:val="00F760E1"/>
    <w:rsid w:val="00F763DA"/>
    <w:rsid w:val="00F76B6A"/>
    <w:rsid w:val="00F77807"/>
    <w:rsid w:val="00F77D5F"/>
    <w:rsid w:val="00F77FC1"/>
    <w:rsid w:val="00F807C4"/>
    <w:rsid w:val="00F80A9A"/>
    <w:rsid w:val="00F80EC0"/>
    <w:rsid w:val="00F811E0"/>
    <w:rsid w:val="00F812A1"/>
    <w:rsid w:val="00F814ED"/>
    <w:rsid w:val="00F818CB"/>
    <w:rsid w:val="00F81E3B"/>
    <w:rsid w:val="00F823A2"/>
    <w:rsid w:val="00F8261A"/>
    <w:rsid w:val="00F826CA"/>
    <w:rsid w:val="00F83129"/>
    <w:rsid w:val="00F83482"/>
    <w:rsid w:val="00F836D8"/>
    <w:rsid w:val="00F83708"/>
    <w:rsid w:val="00F8380A"/>
    <w:rsid w:val="00F839F1"/>
    <w:rsid w:val="00F83AC1"/>
    <w:rsid w:val="00F83AFE"/>
    <w:rsid w:val="00F83C42"/>
    <w:rsid w:val="00F842D8"/>
    <w:rsid w:val="00F844E1"/>
    <w:rsid w:val="00F846A0"/>
    <w:rsid w:val="00F84843"/>
    <w:rsid w:val="00F84969"/>
    <w:rsid w:val="00F84E69"/>
    <w:rsid w:val="00F84F11"/>
    <w:rsid w:val="00F85067"/>
    <w:rsid w:val="00F8534A"/>
    <w:rsid w:val="00F854AB"/>
    <w:rsid w:val="00F85560"/>
    <w:rsid w:val="00F85708"/>
    <w:rsid w:val="00F85D4C"/>
    <w:rsid w:val="00F86281"/>
    <w:rsid w:val="00F868C6"/>
    <w:rsid w:val="00F8711F"/>
    <w:rsid w:val="00F8770B"/>
    <w:rsid w:val="00F87B11"/>
    <w:rsid w:val="00F87BEA"/>
    <w:rsid w:val="00F87C87"/>
    <w:rsid w:val="00F900EA"/>
    <w:rsid w:val="00F9033C"/>
    <w:rsid w:val="00F90715"/>
    <w:rsid w:val="00F90E2C"/>
    <w:rsid w:val="00F91271"/>
    <w:rsid w:val="00F91378"/>
    <w:rsid w:val="00F91B54"/>
    <w:rsid w:val="00F91C90"/>
    <w:rsid w:val="00F91F63"/>
    <w:rsid w:val="00F925BF"/>
    <w:rsid w:val="00F92895"/>
    <w:rsid w:val="00F92A9B"/>
    <w:rsid w:val="00F92C5D"/>
    <w:rsid w:val="00F93693"/>
    <w:rsid w:val="00F937AB"/>
    <w:rsid w:val="00F9380B"/>
    <w:rsid w:val="00F93BD5"/>
    <w:rsid w:val="00F94364"/>
    <w:rsid w:val="00F94C58"/>
    <w:rsid w:val="00F94DFD"/>
    <w:rsid w:val="00F94FFF"/>
    <w:rsid w:val="00F9503C"/>
    <w:rsid w:val="00F95122"/>
    <w:rsid w:val="00F9558F"/>
    <w:rsid w:val="00F955B8"/>
    <w:rsid w:val="00F95786"/>
    <w:rsid w:val="00F96235"/>
    <w:rsid w:val="00F96373"/>
    <w:rsid w:val="00F9649D"/>
    <w:rsid w:val="00F96CFB"/>
    <w:rsid w:val="00F96D0D"/>
    <w:rsid w:val="00F96DBB"/>
    <w:rsid w:val="00F97301"/>
    <w:rsid w:val="00F97541"/>
    <w:rsid w:val="00F9779B"/>
    <w:rsid w:val="00FA00AF"/>
    <w:rsid w:val="00FA0199"/>
    <w:rsid w:val="00FA053E"/>
    <w:rsid w:val="00FA0603"/>
    <w:rsid w:val="00FA08AB"/>
    <w:rsid w:val="00FA092C"/>
    <w:rsid w:val="00FA0BE8"/>
    <w:rsid w:val="00FA109E"/>
    <w:rsid w:val="00FA1120"/>
    <w:rsid w:val="00FA1198"/>
    <w:rsid w:val="00FA14A9"/>
    <w:rsid w:val="00FA1DE4"/>
    <w:rsid w:val="00FA2813"/>
    <w:rsid w:val="00FA2A62"/>
    <w:rsid w:val="00FA3350"/>
    <w:rsid w:val="00FA3397"/>
    <w:rsid w:val="00FA34E3"/>
    <w:rsid w:val="00FA3973"/>
    <w:rsid w:val="00FA3D9B"/>
    <w:rsid w:val="00FA4466"/>
    <w:rsid w:val="00FA473E"/>
    <w:rsid w:val="00FA486E"/>
    <w:rsid w:val="00FA4FD0"/>
    <w:rsid w:val="00FA5253"/>
    <w:rsid w:val="00FA54F1"/>
    <w:rsid w:val="00FA5AED"/>
    <w:rsid w:val="00FA5B46"/>
    <w:rsid w:val="00FA6059"/>
    <w:rsid w:val="00FA6246"/>
    <w:rsid w:val="00FA627A"/>
    <w:rsid w:val="00FA6321"/>
    <w:rsid w:val="00FA63D8"/>
    <w:rsid w:val="00FA658A"/>
    <w:rsid w:val="00FA66F2"/>
    <w:rsid w:val="00FA68BB"/>
    <w:rsid w:val="00FA6D2F"/>
    <w:rsid w:val="00FA7111"/>
    <w:rsid w:val="00FA72A3"/>
    <w:rsid w:val="00FA75D2"/>
    <w:rsid w:val="00FA763B"/>
    <w:rsid w:val="00FA7725"/>
    <w:rsid w:val="00FA7A41"/>
    <w:rsid w:val="00FA7E66"/>
    <w:rsid w:val="00FA7F16"/>
    <w:rsid w:val="00FB01FF"/>
    <w:rsid w:val="00FB0224"/>
    <w:rsid w:val="00FB0390"/>
    <w:rsid w:val="00FB07F7"/>
    <w:rsid w:val="00FB086F"/>
    <w:rsid w:val="00FB0BC5"/>
    <w:rsid w:val="00FB0C09"/>
    <w:rsid w:val="00FB1035"/>
    <w:rsid w:val="00FB12DC"/>
    <w:rsid w:val="00FB1FAF"/>
    <w:rsid w:val="00FB27CF"/>
    <w:rsid w:val="00FB299E"/>
    <w:rsid w:val="00FB2B1B"/>
    <w:rsid w:val="00FB2EE7"/>
    <w:rsid w:val="00FB325D"/>
    <w:rsid w:val="00FB39C6"/>
    <w:rsid w:val="00FB3A83"/>
    <w:rsid w:val="00FB3E12"/>
    <w:rsid w:val="00FB406A"/>
    <w:rsid w:val="00FB43A5"/>
    <w:rsid w:val="00FB46E4"/>
    <w:rsid w:val="00FB487A"/>
    <w:rsid w:val="00FB48A8"/>
    <w:rsid w:val="00FB48F7"/>
    <w:rsid w:val="00FB49FB"/>
    <w:rsid w:val="00FB4BA4"/>
    <w:rsid w:val="00FB4BD6"/>
    <w:rsid w:val="00FB554E"/>
    <w:rsid w:val="00FB5A34"/>
    <w:rsid w:val="00FB5B8B"/>
    <w:rsid w:val="00FB606C"/>
    <w:rsid w:val="00FB6305"/>
    <w:rsid w:val="00FB6642"/>
    <w:rsid w:val="00FB685D"/>
    <w:rsid w:val="00FB6F39"/>
    <w:rsid w:val="00FB73F5"/>
    <w:rsid w:val="00FB74D0"/>
    <w:rsid w:val="00FB7C67"/>
    <w:rsid w:val="00FB7CD5"/>
    <w:rsid w:val="00FC0021"/>
    <w:rsid w:val="00FC07C7"/>
    <w:rsid w:val="00FC0A90"/>
    <w:rsid w:val="00FC11C2"/>
    <w:rsid w:val="00FC1264"/>
    <w:rsid w:val="00FC15E4"/>
    <w:rsid w:val="00FC1779"/>
    <w:rsid w:val="00FC1D24"/>
    <w:rsid w:val="00FC23A4"/>
    <w:rsid w:val="00FC25E9"/>
    <w:rsid w:val="00FC2760"/>
    <w:rsid w:val="00FC2AAC"/>
    <w:rsid w:val="00FC316A"/>
    <w:rsid w:val="00FC349C"/>
    <w:rsid w:val="00FC3763"/>
    <w:rsid w:val="00FC420D"/>
    <w:rsid w:val="00FC428B"/>
    <w:rsid w:val="00FC4846"/>
    <w:rsid w:val="00FC55DC"/>
    <w:rsid w:val="00FC56DC"/>
    <w:rsid w:val="00FC59C7"/>
    <w:rsid w:val="00FC5C91"/>
    <w:rsid w:val="00FC601F"/>
    <w:rsid w:val="00FC6062"/>
    <w:rsid w:val="00FC6094"/>
    <w:rsid w:val="00FC67CA"/>
    <w:rsid w:val="00FC6B1B"/>
    <w:rsid w:val="00FC6C2B"/>
    <w:rsid w:val="00FC6D2B"/>
    <w:rsid w:val="00FC6F0B"/>
    <w:rsid w:val="00FC70C9"/>
    <w:rsid w:val="00FC7598"/>
    <w:rsid w:val="00FC7C51"/>
    <w:rsid w:val="00FC7CA7"/>
    <w:rsid w:val="00FD0575"/>
    <w:rsid w:val="00FD06B9"/>
    <w:rsid w:val="00FD0815"/>
    <w:rsid w:val="00FD0F99"/>
    <w:rsid w:val="00FD1164"/>
    <w:rsid w:val="00FD14E0"/>
    <w:rsid w:val="00FD1544"/>
    <w:rsid w:val="00FD1753"/>
    <w:rsid w:val="00FD207C"/>
    <w:rsid w:val="00FD2150"/>
    <w:rsid w:val="00FD2538"/>
    <w:rsid w:val="00FD2834"/>
    <w:rsid w:val="00FD2AAC"/>
    <w:rsid w:val="00FD2B2C"/>
    <w:rsid w:val="00FD2DD4"/>
    <w:rsid w:val="00FD2F7B"/>
    <w:rsid w:val="00FD36E2"/>
    <w:rsid w:val="00FD3899"/>
    <w:rsid w:val="00FD3971"/>
    <w:rsid w:val="00FD3C09"/>
    <w:rsid w:val="00FD3E57"/>
    <w:rsid w:val="00FD4440"/>
    <w:rsid w:val="00FD4658"/>
    <w:rsid w:val="00FD4768"/>
    <w:rsid w:val="00FD48A9"/>
    <w:rsid w:val="00FD48F1"/>
    <w:rsid w:val="00FD493B"/>
    <w:rsid w:val="00FD4D45"/>
    <w:rsid w:val="00FD50DC"/>
    <w:rsid w:val="00FD5264"/>
    <w:rsid w:val="00FD54A4"/>
    <w:rsid w:val="00FD5723"/>
    <w:rsid w:val="00FD57FF"/>
    <w:rsid w:val="00FD5DED"/>
    <w:rsid w:val="00FD6065"/>
    <w:rsid w:val="00FD6068"/>
    <w:rsid w:val="00FD65BC"/>
    <w:rsid w:val="00FD662F"/>
    <w:rsid w:val="00FD670A"/>
    <w:rsid w:val="00FD6B9A"/>
    <w:rsid w:val="00FD6E77"/>
    <w:rsid w:val="00FD7546"/>
    <w:rsid w:val="00FD7B09"/>
    <w:rsid w:val="00FD7B98"/>
    <w:rsid w:val="00FE01E2"/>
    <w:rsid w:val="00FE0D64"/>
    <w:rsid w:val="00FE0EDD"/>
    <w:rsid w:val="00FE1225"/>
    <w:rsid w:val="00FE12A0"/>
    <w:rsid w:val="00FE1510"/>
    <w:rsid w:val="00FE15C2"/>
    <w:rsid w:val="00FE19A4"/>
    <w:rsid w:val="00FE1A58"/>
    <w:rsid w:val="00FE1DD5"/>
    <w:rsid w:val="00FE21FF"/>
    <w:rsid w:val="00FE28AF"/>
    <w:rsid w:val="00FE2913"/>
    <w:rsid w:val="00FE29A7"/>
    <w:rsid w:val="00FE2A66"/>
    <w:rsid w:val="00FE2D4B"/>
    <w:rsid w:val="00FE3012"/>
    <w:rsid w:val="00FE312A"/>
    <w:rsid w:val="00FE3425"/>
    <w:rsid w:val="00FE3682"/>
    <w:rsid w:val="00FE3BCF"/>
    <w:rsid w:val="00FE409A"/>
    <w:rsid w:val="00FE40DF"/>
    <w:rsid w:val="00FE4574"/>
    <w:rsid w:val="00FE52FB"/>
    <w:rsid w:val="00FE5449"/>
    <w:rsid w:val="00FE555B"/>
    <w:rsid w:val="00FE55CC"/>
    <w:rsid w:val="00FE5815"/>
    <w:rsid w:val="00FE5A98"/>
    <w:rsid w:val="00FE60A7"/>
    <w:rsid w:val="00FE6118"/>
    <w:rsid w:val="00FE6238"/>
    <w:rsid w:val="00FE66B8"/>
    <w:rsid w:val="00FE6744"/>
    <w:rsid w:val="00FE694F"/>
    <w:rsid w:val="00FE6A52"/>
    <w:rsid w:val="00FE6ADC"/>
    <w:rsid w:val="00FE73F3"/>
    <w:rsid w:val="00FE74D7"/>
    <w:rsid w:val="00FE79B1"/>
    <w:rsid w:val="00FE7C92"/>
    <w:rsid w:val="00FE7D2E"/>
    <w:rsid w:val="00FE7F8F"/>
    <w:rsid w:val="00FF000B"/>
    <w:rsid w:val="00FF02D7"/>
    <w:rsid w:val="00FF0AB0"/>
    <w:rsid w:val="00FF0B55"/>
    <w:rsid w:val="00FF0D16"/>
    <w:rsid w:val="00FF124A"/>
    <w:rsid w:val="00FF12F3"/>
    <w:rsid w:val="00FF1731"/>
    <w:rsid w:val="00FF177F"/>
    <w:rsid w:val="00FF19B7"/>
    <w:rsid w:val="00FF1B68"/>
    <w:rsid w:val="00FF1E38"/>
    <w:rsid w:val="00FF1E99"/>
    <w:rsid w:val="00FF1EFD"/>
    <w:rsid w:val="00FF2059"/>
    <w:rsid w:val="00FF211D"/>
    <w:rsid w:val="00FF234F"/>
    <w:rsid w:val="00FF24F7"/>
    <w:rsid w:val="00FF2A34"/>
    <w:rsid w:val="00FF365B"/>
    <w:rsid w:val="00FF3661"/>
    <w:rsid w:val="00FF38C7"/>
    <w:rsid w:val="00FF3BC1"/>
    <w:rsid w:val="00FF3D1C"/>
    <w:rsid w:val="00FF4083"/>
    <w:rsid w:val="00FF46C1"/>
    <w:rsid w:val="00FF48AD"/>
    <w:rsid w:val="00FF48CC"/>
    <w:rsid w:val="00FF4E29"/>
    <w:rsid w:val="00FF5D28"/>
    <w:rsid w:val="00FF6366"/>
    <w:rsid w:val="00FF653B"/>
    <w:rsid w:val="00FF678B"/>
    <w:rsid w:val="00FF68B6"/>
    <w:rsid w:val="00FF6A3B"/>
    <w:rsid w:val="00FF6A78"/>
    <w:rsid w:val="00FF6EB7"/>
    <w:rsid w:val="00FF754D"/>
    <w:rsid w:val="00FF759C"/>
    <w:rsid w:val="00FF7770"/>
    <w:rsid w:val="00FF7900"/>
    <w:rsid w:val="00FF7C15"/>
    <w:rsid w:val="00FF7CBE"/>
    <w:rsid w:val="023EE4BD"/>
    <w:rsid w:val="056D08C4"/>
    <w:rsid w:val="082E1A37"/>
    <w:rsid w:val="0B4CFC2E"/>
    <w:rsid w:val="0DAE53A6"/>
    <w:rsid w:val="0E849CF0"/>
    <w:rsid w:val="12955626"/>
    <w:rsid w:val="1823F146"/>
    <w:rsid w:val="18886F92"/>
    <w:rsid w:val="195FB029"/>
    <w:rsid w:val="19916870"/>
    <w:rsid w:val="1AD31E27"/>
    <w:rsid w:val="1B4C73EB"/>
    <w:rsid w:val="1D1A8B1A"/>
    <w:rsid w:val="1D474BDF"/>
    <w:rsid w:val="1DD98AEF"/>
    <w:rsid w:val="1EC9F3E3"/>
    <w:rsid w:val="1F1BD651"/>
    <w:rsid w:val="22FCEF5C"/>
    <w:rsid w:val="24F0D9E1"/>
    <w:rsid w:val="25826CB5"/>
    <w:rsid w:val="2913EC64"/>
    <w:rsid w:val="2971975F"/>
    <w:rsid w:val="301EBB44"/>
    <w:rsid w:val="31595E3A"/>
    <w:rsid w:val="34819CF8"/>
    <w:rsid w:val="34A74BC3"/>
    <w:rsid w:val="34F065A2"/>
    <w:rsid w:val="38A0C669"/>
    <w:rsid w:val="38CA75F1"/>
    <w:rsid w:val="3A096589"/>
    <w:rsid w:val="3CB5B7A7"/>
    <w:rsid w:val="3E8AAA4D"/>
    <w:rsid w:val="3F610F4B"/>
    <w:rsid w:val="4033ED87"/>
    <w:rsid w:val="403F2E5F"/>
    <w:rsid w:val="4073EC48"/>
    <w:rsid w:val="40F44726"/>
    <w:rsid w:val="4170006D"/>
    <w:rsid w:val="418928CA"/>
    <w:rsid w:val="4235C9BF"/>
    <w:rsid w:val="44966ED3"/>
    <w:rsid w:val="45579C23"/>
    <w:rsid w:val="4560095B"/>
    <w:rsid w:val="4733DA84"/>
    <w:rsid w:val="48874F5F"/>
    <w:rsid w:val="49428477"/>
    <w:rsid w:val="49ED3994"/>
    <w:rsid w:val="4A2B0D46"/>
    <w:rsid w:val="4B1F30CB"/>
    <w:rsid w:val="4B8909F5"/>
    <w:rsid w:val="4D62AE08"/>
    <w:rsid w:val="4DB203C5"/>
    <w:rsid w:val="4EE48CBE"/>
    <w:rsid w:val="52CC77B9"/>
    <w:rsid w:val="53B7FD71"/>
    <w:rsid w:val="53E5EAAD"/>
    <w:rsid w:val="55DFE634"/>
    <w:rsid w:val="5751EBD4"/>
    <w:rsid w:val="578DC64D"/>
    <w:rsid w:val="58EDBC35"/>
    <w:rsid w:val="5C553B36"/>
    <w:rsid w:val="60F8CE1A"/>
    <w:rsid w:val="61861F94"/>
    <w:rsid w:val="635A66D2"/>
    <w:rsid w:val="636AA58A"/>
    <w:rsid w:val="6543FC3A"/>
    <w:rsid w:val="6677A6AA"/>
    <w:rsid w:val="6813770B"/>
    <w:rsid w:val="689F9A90"/>
    <w:rsid w:val="69DCB42D"/>
    <w:rsid w:val="6A3E2C7D"/>
    <w:rsid w:val="6C7A7DE3"/>
    <w:rsid w:val="6D75CD3F"/>
    <w:rsid w:val="6EB1EBB8"/>
    <w:rsid w:val="70056093"/>
    <w:rsid w:val="70342F62"/>
    <w:rsid w:val="70492892"/>
    <w:rsid w:val="7299876E"/>
    <w:rsid w:val="74937814"/>
    <w:rsid w:val="788BE4A7"/>
    <w:rsid w:val="7D700720"/>
    <w:rsid w:val="7DEBA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63C5E"/>
  <w15:docId w15:val="{7D8CAC56-4D8E-44FF-8F75-DE8579BA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2F"/>
    <w:pPr>
      <w:suppressAutoHyphens/>
      <w:jc w:val="both"/>
    </w:pPr>
    <w:rPr>
      <w:rFonts w:asciiTheme="minorHAnsi" w:hAnsiTheme="minorHAnsi"/>
    </w:rPr>
  </w:style>
  <w:style w:type="paragraph" w:styleId="Titre1">
    <w:name w:val="heading 1"/>
    <w:basedOn w:val="Normal"/>
    <w:next w:val="Normal"/>
    <w:link w:val="Titre1Car1"/>
    <w:autoRedefine/>
    <w:uiPriority w:val="9"/>
    <w:qFormat/>
    <w:rsid w:val="0004082A"/>
    <w:pPr>
      <w:keepNext/>
      <w:keepLines/>
      <w:numPr>
        <w:numId w:val="15"/>
      </w:numPr>
      <w:spacing w:before="240" w:after="0"/>
      <w:outlineLvl w:val="0"/>
    </w:pPr>
    <w:rPr>
      <w:rFonts w:eastAsiaTheme="minorHAnsi"/>
      <w:bCs/>
      <w:sz w:val="36"/>
      <w:szCs w:val="36"/>
      <w:u w:val="single"/>
    </w:rPr>
  </w:style>
  <w:style w:type="paragraph" w:styleId="Titre2">
    <w:name w:val="heading 2"/>
    <w:basedOn w:val="Normal"/>
    <w:next w:val="Normal"/>
    <w:autoRedefine/>
    <w:uiPriority w:val="9"/>
    <w:unhideWhenUsed/>
    <w:qFormat/>
    <w:rsid w:val="00A06505"/>
    <w:pPr>
      <w:keepNext/>
      <w:keepLines/>
      <w:spacing w:before="40" w:after="0"/>
      <w:outlineLvl w:val="1"/>
    </w:pPr>
    <w:rPr>
      <w:rFonts w:eastAsia="Times New Roman"/>
      <w:b/>
      <w:sz w:val="32"/>
      <w:szCs w:val="26"/>
      <w:u w:val="single"/>
    </w:rPr>
  </w:style>
  <w:style w:type="paragraph" w:styleId="Titre3">
    <w:name w:val="heading 3"/>
    <w:basedOn w:val="Normal"/>
    <w:next w:val="Normal"/>
    <w:autoRedefine/>
    <w:uiPriority w:val="9"/>
    <w:unhideWhenUsed/>
    <w:qFormat/>
    <w:rsid w:val="00201042"/>
    <w:pPr>
      <w:keepNext/>
      <w:keepLines/>
      <w:tabs>
        <w:tab w:val="left" w:pos="1572"/>
      </w:tabs>
      <w:spacing w:before="40" w:after="0"/>
      <w:outlineLvl w:val="2"/>
    </w:pPr>
    <w:rPr>
      <w:rFonts w:eastAsia="Times New Roman"/>
      <w:sz w:val="32"/>
      <w:szCs w:val="32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7A3753"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4B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54B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54B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yle1">
    <w:name w:val="Style1"/>
    <w:basedOn w:val="Titre3"/>
    <w:pPr>
      <w:numPr>
        <w:ilvl w:val="2"/>
        <w:numId w:val="1"/>
      </w:numPr>
    </w:pPr>
    <w:rPr>
      <w:rFonts w:ascii="Century Gothic" w:hAnsi="Century Gothic"/>
      <w:color w:val="1F3864"/>
    </w:rPr>
  </w:style>
  <w:style w:type="paragraph" w:styleId="Paragraphedeliste">
    <w:name w:val="List Paragraph"/>
    <w:basedOn w:val="Normal"/>
    <w:link w:val="ParagraphedelisteCar"/>
    <w:uiPriority w:val="34"/>
    <w:qFormat/>
    <w:pPr>
      <w:ind w:left="720"/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character" w:customStyle="1" w:styleId="nowrap">
    <w:name w:val="nowrap"/>
    <w:basedOn w:val="Policepardfaut"/>
  </w:style>
  <w:style w:type="character" w:customStyle="1" w:styleId="mwe-math-mathml-inline">
    <w:name w:val="mwe-math-mathml-inline"/>
    <w:basedOn w:val="Policepardfaut"/>
  </w:style>
  <w:style w:type="paragraph" w:customStyle="1" w:styleId="navbar">
    <w:name w:val="navbar"/>
    <w:basedOn w:val="Normal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/>
      <w:szCs w:val="24"/>
      <w:lang w:eastAsia="fr-FR"/>
    </w:rPr>
  </w:style>
  <w:style w:type="character" w:customStyle="1" w:styleId="plainlinks">
    <w:name w:val="plainlinks"/>
    <w:basedOn w:val="Policepardfaut"/>
  </w:style>
  <w:style w:type="paragraph" w:styleId="NormalWeb">
    <w:name w:val="Normal (Web)"/>
    <w:basedOn w:val="Normal"/>
    <w:uiPriority w:val="99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/>
      <w:szCs w:val="24"/>
      <w:lang w:eastAsia="fr-FR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couleurrouge">
    <w:name w:val="couleurrouge"/>
    <w:basedOn w:val="Policepardfaut"/>
  </w:style>
  <w:style w:type="character" w:customStyle="1" w:styleId="Titre1Car">
    <w:name w:val="Titre 1 Car"/>
    <w:basedOn w:val="Policepardfaut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qFormat/>
    <w:pPr>
      <w:suppressAutoHyphens w:val="0"/>
      <w:spacing w:line="256" w:lineRule="auto"/>
      <w:textAlignment w:val="auto"/>
    </w:pPr>
    <w:rPr>
      <w:lang w:eastAsia="fr-FR"/>
    </w:rPr>
  </w:style>
  <w:style w:type="character" w:customStyle="1" w:styleId="Titre3Car">
    <w:name w:val="Titre 3 Car"/>
    <w:basedOn w:val="Policepardfaut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Style1Car">
    <w:name w:val="Style1 Car"/>
    <w:basedOn w:val="Titre3Car"/>
    <w:rPr>
      <w:rFonts w:ascii="Century Gothic" w:eastAsia="Times New Roman" w:hAnsi="Century Gothic" w:cs="Times New Roman"/>
      <w:color w:val="1F3864"/>
      <w:sz w:val="28"/>
      <w:szCs w:val="24"/>
    </w:rPr>
  </w:style>
  <w:style w:type="paragraph" w:styleId="TM2">
    <w:name w:val="toc 2"/>
    <w:basedOn w:val="Normal"/>
    <w:next w:val="Normal"/>
    <w:autoRedefine/>
    <w:uiPriority w:val="39"/>
    <w:pPr>
      <w:suppressAutoHyphens w:val="0"/>
      <w:spacing w:after="100" w:line="256" w:lineRule="auto"/>
      <w:ind w:left="220"/>
      <w:textAlignment w:val="auto"/>
    </w:pPr>
    <w:rPr>
      <w:rFonts w:eastAsia="Times New Roman"/>
      <w:lang w:eastAsia="fr-FR"/>
    </w:rPr>
  </w:style>
  <w:style w:type="paragraph" w:styleId="TM1">
    <w:name w:val="toc 1"/>
    <w:basedOn w:val="Normal"/>
    <w:next w:val="Normal"/>
    <w:autoRedefine/>
    <w:uiPriority w:val="39"/>
    <w:rsid w:val="00844FEE"/>
    <w:pPr>
      <w:tabs>
        <w:tab w:val="left" w:pos="440"/>
        <w:tab w:val="right" w:leader="dot" w:pos="9062"/>
      </w:tabs>
      <w:suppressAutoHyphens w:val="0"/>
      <w:spacing w:after="100" w:line="256" w:lineRule="auto"/>
      <w:jc w:val="left"/>
      <w:textAlignment w:val="auto"/>
    </w:pPr>
    <w:rPr>
      <w:rFonts w:eastAsia="Times New Roman"/>
      <w:lang w:eastAsia="fr-FR"/>
    </w:rPr>
  </w:style>
  <w:style w:type="paragraph" w:styleId="TM3">
    <w:name w:val="toc 3"/>
    <w:basedOn w:val="Normal"/>
    <w:next w:val="Normal"/>
    <w:autoRedefine/>
    <w:uiPriority w:val="39"/>
    <w:pPr>
      <w:suppressAutoHyphens w:val="0"/>
      <w:spacing w:after="100" w:line="256" w:lineRule="auto"/>
      <w:ind w:left="440"/>
      <w:textAlignment w:val="auto"/>
    </w:pPr>
    <w:rPr>
      <w:rFonts w:eastAsia="Times New Roman"/>
      <w:lang w:eastAsia="fr-FR"/>
    </w:rPr>
  </w:style>
  <w:style w:type="paragraph" w:styleId="Sansinterligne">
    <w:name w:val="No Spacing"/>
    <w:pPr>
      <w:spacing w:after="0" w:line="240" w:lineRule="auto"/>
      <w:textAlignment w:val="auto"/>
    </w:pPr>
    <w:rPr>
      <w:rFonts w:eastAsia="Times New Roman"/>
      <w:lang w:eastAsia="fr-FR"/>
    </w:rPr>
  </w:style>
  <w:style w:type="character" w:customStyle="1" w:styleId="SansinterligneCar">
    <w:name w:val="Sans interligne Car"/>
    <w:basedOn w:val="Policepardfaut"/>
    <w:rPr>
      <w:rFonts w:ascii="Calibri" w:eastAsia="Times New Roman" w:hAnsi="Calibri" w:cs="Times New Roman"/>
      <w:lang w:eastAsia="fr-FR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Numrodeligne">
    <w:name w:val="line number"/>
    <w:basedOn w:val="Policepardfaut"/>
    <w:uiPriority w:val="99"/>
    <w:semiHidden/>
    <w:unhideWhenUsed/>
    <w:rsid w:val="008D596D"/>
  </w:style>
  <w:style w:type="character" w:customStyle="1" w:styleId="Titre4Car">
    <w:name w:val="Titre 4 Car"/>
    <w:basedOn w:val="Policepardfaut"/>
    <w:link w:val="Titre4"/>
    <w:uiPriority w:val="9"/>
    <w:rsid w:val="007A3753"/>
    <w:rPr>
      <w:rFonts w:asciiTheme="minorHAnsi" w:eastAsiaTheme="majorEastAsia" w:hAnsiTheme="minorHAnsi" w:cstheme="majorBidi"/>
      <w:iCs/>
      <w:u w:val="single"/>
    </w:rPr>
  </w:style>
  <w:style w:type="paragraph" w:customStyle="1" w:styleId="Textbody">
    <w:name w:val="Text body"/>
    <w:basedOn w:val="Normal"/>
    <w:rsid w:val="007C6A5A"/>
    <w:pPr>
      <w:spacing w:after="120" w:line="249" w:lineRule="auto"/>
    </w:pPr>
    <w:rPr>
      <w:rFonts w:ascii="Calibri" w:hAnsi="Calibri"/>
      <w:kern w:val="3"/>
    </w:rPr>
  </w:style>
  <w:style w:type="character" w:customStyle="1" w:styleId="mjx-char">
    <w:name w:val="mjx-char"/>
    <w:basedOn w:val="Policepardfaut"/>
    <w:rsid w:val="00803C2E"/>
  </w:style>
  <w:style w:type="character" w:customStyle="1" w:styleId="cod">
    <w:name w:val="cod"/>
    <w:basedOn w:val="Policepardfaut"/>
    <w:rsid w:val="00392C5B"/>
  </w:style>
  <w:style w:type="character" w:styleId="Textedelespacerserv">
    <w:name w:val="Placeholder Text"/>
    <w:basedOn w:val="Policepardfaut"/>
    <w:uiPriority w:val="99"/>
    <w:semiHidden/>
    <w:rsid w:val="003655C4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251F11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6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760E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60E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60E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760E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8325A0"/>
    <w:pPr>
      <w:autoSpaceDE w:val="0"/>
      <w:adjustRightInd w:val="0"/>
      <w:spacing w:after="0" w:line="240" w:lineRule="auto"/>
      <w:textAlignment w:val="auto"/>
    </w:pPr>
    <w:rPr>
      <w:rFonts w:cs="Calibri"/>
      <w:color w:val="000000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3B16A4"/>
    <w:pPr>
      <w:suppressAutoHyphens w:val="0"/>
      <w:autoSpaceDN/>
      <w:spacing w:after="200" w:line="240" w:lineRule="auto"/>
      <w:jc w:val="left"/>
      <w:textAlignment w:val="auto"/>
    </w:pPr>
    <w:rPr>
      <w:rFonts w:eastAsiaTheme="minorHAnsi" w:cstheme="minorBidi"/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Policepardfaut"/>
    <w:rsid w:val="00180002"/>
  </w:style>
  <w:style w:type="paragraph" w:customStyle="1" w:styleId="paragraph">
    <w:name w:val="paragraph"/>
    <w:basedOn w:val="Normal"/>
    <w:rsid w:val="000B515F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eop">
    <w:name w:val="eop"/>
    <w:basedOn w:val="Policepardfaut"/>
    <w:rsid w:val="000B515F"/>
  </w:style>
  <w:style w:type="character" w:customStyle="1" w:styleId="spellingerror">
    <w:name w:val="spellingerror"/>
    <w:basedOn w:val="Policepardfaut"/>
    <w:rsid w:val="00535F96"/>
  </w:style>
  <w:style w:type="character" w:customStyle="1" w:styleId="contextualspellingandgrammarerror">
    <w:name w:val="contextualspellingandgrammarerror"/>
    <w:basedOn w:val="Policepardfaut"/>
    <w:rsid w:val="00526A4B"/>
  </w:style>
  <w:style w:type="character" w:styleId="Accentuation">
    <w:name w:val="Emphasis"/>
    <w:basedOn w:val="Policepardfaut"/>
    <w:uiPriority w:val="20"/>
    <w:qFormat/>
    <w:rsid w:val="00DF2D3D"/>
    <w:rPr>
      <w:i/>
      <w:iCs/>
    </w:rPr>
  </w:style>
  <w:style w:type="character" w:customStyle="1" w:styleId="mathspan">
    <w:name w:val="mathspan"/>
    <w:basedOn w:val="Policepardfaut"/>
    <w:rsid w:val="009804ED"/>
  </w:style>
  <w:style w:type="character" w:styleId="AcronymeHTML">
    <w:name w:val="HTML Acronym"/>
    <w:basedOn w:val="Policepardfaut"/>
    <w:uiPriority w:val="99"/>
    <w:semiHidden/>
    <w:unhideWhenUsed/>
    <w:rsid w:val="008A101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91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1D5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Policepardfaut"/>
    <w:rsid w:val="00C91D54"/>
  </w:style>
  <w:style w:type="character" w:customStyle="1" w:styleId="n">
    <w:name w:val="n"/>
    <w:basedOn w:val="Policepardfaut"/>
    <w:rsid w:val="00C91D54"/>
  </w:style>
  <w:style w:type="character" w:customStyle="1" w:styleId="nb">
    <w:name w:val="nb"/>
    <w:basedOn w:val="Policepardfaut"/>
    <w:rsid w:val="00C91D54"/>
  </w:style>
  <w:style w:type="character" w:customStyle="1" w:styleId="p">
    <w:name w:val="p"/>
    <w:basedOn w:val="Policepardfaut"/>
    <w:rsid w:val="00C91D54"/>
  </w:style>
  <w:style w:type="character" w:customStyle="1" w:styleId="s2">
    <w:name w:val="s2"/>
    <w:basedOn w:val="Policepardfaut"/>
    <w:rsid w:val="00C91D54"/>
  </w:style>
  <w:style w:type="character" w:customStyle="1" w:styleId="k">
    <w:name w:val="k"/>
    <w:basedOn w:val="Policepardfaut"/>
    <w:rsid w:val="00C91D54"/>
  </w:style>
  <w:style w:type="table" w:styleId="TableauGrille4-Accentuation1">
    <w:name w:val="Grid Table 4 Accent 1"/>
    <w:basedOn w:val="TableauNormal"/>
    <w:uiPriority w:val="49"/>
    <w:rsid w:val="00A410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extealinea1">
    <w:name w:val="texte_alinea1"/>
    <w:basedOn w:val="Normal"/>
    <w:rsid w:val="002B158E"/>
    <w:pPr>
      <w:suppressAutoHyphens w:val="0"/>
      <w:autoSpaceDN/>
      <w:spacing w:before="120" w:after="0" w:line="240" w:lineRule="auto"/>
      <w:ind w:left="1134"/>
      <w:textAlignment w:val="auto"/>
    </w:pPr>
    <w:rPr>
      <w:rFonts w:ascii="Tahoma" w:eastAsia="Times New Roman" w:hAnsi="Tahoma" w:cs="Tahoma"/>
      <w:sz w:val="24"/>
      <w:szCs w:val="24"/>
      <w:lang w:eastAsia="fr-FR"/>
    </w:rPr>
  </w:style>
  <w:style w:type="character" w:customStyle="1" w:styleId="hgkelc">
    <w:name w:val="hgkelc"/>
    <w:basedOn w:val="Policepardfaut"/>
    <w:rsid w:val="006A4F31"/>
  </w:style>
  <w:style w:type="character" w:styleId="VariableHTML">
    <w:name w:val="HTML Variable"/>
    <w:basedOn w:val="Policepardfaut"/>
    <w:uiPriority w:val="99"/>
    <w:semiHidden/>
    <w:unhideWhenUsed/>
    <w:rsid w:val="0021529D"/>
    <w:rPr>
      <w:i/>
      <w:iCs/>
    </w:rPr>
  </w:style>
  <w:style w:type="character" w:styleId="lev">
    <w:name w:val="Strong"/>
    <w:basedOn w:val="Policepardfaut"/>
    <w:uiPriority w:val="22"/>
    <w:qFormat/>
    <w:rsid w:val="00182DB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348"/>
    <w:rPr>
      <w:rFonts w:ascii="Segoe UI" w:hAnsi="Segoe UI" w:cs="Segoe UI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D462C0"/>
    <w:rPr>
      <w:rFonts w:ascii="Courier New" w:eastAsia="Times New Roman" w:hAnsi="Courier New" w:cs="Courier New"/>
      <w:sz w:val="20"/>
      <w:szCs w:val="20"/>
    </w:rPr>
  </w:style>
  <w:style w:type="character" w:customStyle="1" w:styleId="lang-en">
    <w:name w:val="lang-en"/>
    <w:basedOn w:val="Policepardfaut"/>
    <w:rsid w:val="00865D74"/>
  </w:style>
  <w:style w:type="character" w:customStyle="1" w:styleId="cssselectorcolor">
    <w:name w:val="cssselectorcolor"/>
    <w:basedOn w:val="Policepardfaut"/>
    <w:rsid w:val="00D846CF"/>
  </w:style>
  <w:style w:type="character" w:customStyle="1" w:styleId="cssdelimitercolor">
    <w:name w:val="cssdelimitercolor"/>
    <w:basedOn w:val="Policepardfaut"/>
    <w:rsid w:val="00D846CF"/>
  </w:style>
  <w:style w:type="character" w:customStyle="1" w:styleId="csspropertycolor">
    <w:name w:val="csspropertycolor"/>
    <w:basedOn w:val="Policepardfaut"/>
    <w:rsid w:val="00D846CF"/>
  </w:style>
  <w:style w:type="character" w:customStyle="1" w:styleId="csspropertyvaluecolor">
    <w:name w:val="csspropertyvaluecolor"/>
    <w:basedOn w:val="Policepardfaut"/>
    <w:rsid w:val="00D846CF"/>
  </w:style>
  <w:style w:type="character" w:customStyle="1" w:styleId="tagnamecolor">
    <w:name w:val="tagnamecolor"/>
    <w:basedOn w:val="Policepardfaut"/>
    <w:rsid w:val="00504156"/>
  </w:style>
  <w:style w:type="character" w:customStyle="1" w:styleId="tagcolor">
    <w:name w:val="tagcolor"/>
    <w:basedOn w:val="Policepardfaut"/>
    <w:rsid w:val="00504156"/>
  </w:style>
  <w:style w:type="character" w:customStyle="1" w:styleId="attributecolor">
    <w:name w:val="attributecolor"/>
    <w:basedOn w:val="Policepardfaut"/>
    <w:rsid w:val="00504156"/>
  </w:style>
  <w:style w:type="character" w:customStyle="1" w:styleId="attributevaluecolor">
    <w:name w:val="attributevaluecolor"/>
    <w:basedOn w:val="Policepardfaut"/>
    <w:rsid w:val="00504156"/>
  </w:style>
  <w:style w:type="character" w:customStyle="1" w:styleId="commentcolor">
    <w:name w:val="commentcolor"/>
    <w:basedOn w:val="Policepardfaut"/>
    <w:rsid w:val="00B13843"/>
  </w:style>
  <w:style w:type="character" w:customStyle="1" w:styleId="token">
    <w:name w:val="token"/>
    <w:basedOn w:val="Policepardfaut"/>
    <w:rsid w:val="00E83AEE"/>
  </w:style>
  <w:style w:type="paragraph" w:customStyle="1" w:styleId="Style2">
    <w:name w:val="Style2"/>
    <w:basedOn w:val="Paragraphedeliste"/>
    <w:link w:val="Style2Car"/>
    <w:qFormat/>
    <w:rsid w:val="00554620"/>
    <w:pPr>
      <w:numPr>
        <w:ilvl w:val="1"/>
        <w:numId w:val="2"/>
      </w:numPr>
    </w:pPr>
  </w:style>
  <w:style w:type="paragraph" w:customStyle="1" w:styleId="Style3">
    <w:name w:val="Style3"/>
    <w:basedOn w:val="Paragraphedeliste"/>
    <w:link w:val="Style3Car"/>
    <w:qFormat/>
    <w:rsid w:val="004436D2"/>
    <w:pPr>
      <w:numPr>
        <w:ilvl w:val="2"/>
        <w:numId w:val="2"/>
      </w:numPr>
    </w:pPr>
  </w:style>
  <w:style w:type="character" w:customStyle="1" w:styleId="ParagraphedelisteCar">
    <w:name w:val="Paragraphe de liste Car"/>
    <w:basedOn w:val="Policepardfaut"/>
    <w:link w:val="Paragraphedeliste"/>
    <w:rsid w:val="00554620"/>
    <w:rPr>
      <w:rFonts w:asciiTheme="minorHAnsi" w:hAnsiTheme="minorHAnsi"/>
    </w:rPr>
  </w:style>
  <w:style w:type="character" w:customStyle="1" w:styleId="Style2Car">
    <w:name w:val="Style2 Car"/>
    <w:basedOn w:val="ParagraphedelisteCar"/>
    <w:link w:val="Style2"/>
    <w:rsid w:val="00554620"/>
    <w:rPr>
      <w:rFonts w:asciiTheme="minorHAnsi" w:hAnsiTheme="minorHAnsi"/>
    </w:rPr>
  </w:style>
  <w:style w:type="paragraph" w:customStyle="1" w:styleId="Style4">
    <w:name w:val="Style4"/>
    <w:basedOn w:val="Titre1"/>
    <w:link w:val="Style4Car"/>
    <w:qFormat/>
    <w:rsid w:val="008036C6"/>
    <w:pPr>
      <w:numPr>
        <w:numId w:val="0"/>
      </w:numPr>
      <w:ind w:left="720" w:hanging="360"/>
    </w:pPr>
  </w:style>
  <w:style w:type="character" w:customStyle="1" w:styleId="Style3Car">
    <w:name w:val="Style3 Car"/>
    <w:basedOn w:val="ParagraphedelisteCar"/>
    <w:link w:val="Style3"/>
    <w:rsid w:val="004436D2"/>
    <w:rPr>
      <w:rFonts w:asciiTheme="minorHAnsi" w:hAnsiTheme="minorHAnsi"/>
    </w:rPr>
  </w:style>
  <w:style w:type="character" w:customStyle="1" w:styleId="Titre1Car1">
    <w:name w:val="Titre 1 Car1"/>
    <w:basedOn w:val="Policepardfaut"/>
    <w:link w:val="Titre1"/>
    <w:uiPriority w:val="9"/>
    <w:rsid w:val="0004082A"/>
    <w:rPr>
      <w:rFonts w:asciiTheme="minorHAnsi" w:eastAsiaTheme="minorHAnsi" w:hAnsiTheme="minorHAnsi"/>
      <w:bCs/>
      <w:sz w:val="36"/>
      <w:szCs w:val="36"/>
      <w:u w:val="single"/>
    </w:rPr>
  </w:style>
  <w:style w:type="character" w:customStyle="1" w:styleId="Style4Car">
    <w:name w:val="Style4 Car"/>
    <w:basedOn w:val="Titre1Car1"/>
    <w:link w:val="Style4"/>
    <w:rsid w:val="008036C6"/>
    <w:rPr>
      <w:rFonts w:asciiTheme="minorHAnsi" w:eastAsia="Times New Roman" w:hAnsiTheme="minorHAnsi"/>
      <w:bCs/>
      <w:sz w:val="36"/>
      <w:szCs w:val="36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8F3C99"/>
    <w:pPr>
      <w:spacing w:after="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941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41C63"/>
    <w:rPr>
      <w:rFonts w:asciiTheme="minorHAnsi" w:hAnsiTheme="minorHAns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41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205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2059"/>
    <w:rPr>
      <w:rFonts w:asciiTheme="minorHAnsi" w:hAnsiTheme="minorHAns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2059"/>
    <w:rPr>
      <w:vertAlign w:val="superscript"/>
    </w:rPr>
  </w:style>
  <w:style w:type="character" w:customStyle="1" w:styleId="lnkbin">
    <w:name w:val="lnkbin"/>
    <w:basedOn w:val="Policepardfaut"/>
    <w:rsid w:val="00BE4D8D"/>
  </w:style>
  <w:style w:type="paragraph" w:styleId="Titre">
    <w:name w:val="Title"/>
    <w:basedOn w:val="Normal"/>
    <w:next w:val="Normal"/>
    <w:link w:val="TitreCar"/>
    <w:uiPriority w:val="10"/>
    <w:qFormat/>
    <w:rsid w:val="00454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5Car">
    <w:name w:val="Titre 5 Car"/>
    <w:basedOn w:val="Policepardfaut"/>
    <w:link w:val="Titre5"/>
    <w:uiPriority w:val="9"/>
    <w:rsid w:val="00454B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54B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454B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4BAC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54BAC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454BA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4B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4BAC"/>
    <w:rPr>
      <w:rFonts w:asciiTheme="minorHAnsi" w:hAnsiTheme="minorHAnsi"/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454B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4BAC"/>
    <w:rPr>
      <w:rFonts w:asciiTheme="minorHAnsi" w:hAnsiTheme="minorHAnsi"/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454BAC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454BAC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454BAC"/>
    <w:rPr>
      <w:b/>
      <w:bCs/>
      <w:smallCaps/>
      <w:color w:val="4472C4" w:themeColor="accent1"/>
      <w:spacing w:val="5"/>
    </w:rPr>
  </w:style>
  <w:style w:type="character" w:styleId="Rfrencelgre">
    <w:name w:val="Subtle Reference"/>
    <w:basedOn w:val="Policepardfaut"/>
    <w:uiPriority w:val="31"/>
    <w:qFormat/>
    <w:rsid w:val="00454BA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9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1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0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3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3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4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0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1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6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5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6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livio\OneDrive\S5\Prog%20syst&#232;me\Projet\Livrable%201\LIVRABLE_1_PROG_SYS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file:///C:\Users\livio\OneDrive\S5\Prog%20syst&#232;me\Projet\Livrable%201\LIVRABLE_1_PROG_SYS.docx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Downloads\CER%20TYP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D2FA3B-BED2-4E9E-9BB5-139ACDA5A6F5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0D37D8D1B9D46BD2E880CE65FF9CF" ma:contentTypeVersion="8" ma:contentTypeDescription="Crée un document." ma:contentTypeScope="" ma:versionID="cfacc0fd5758dfbb87a3ac43d3e4d1fd">
  <xsd:schema xmlns:xsd="http://www.w3.org/2001/XMLSchema" xmlns:xs="http://www.w3.org/2001/XMLSchema" xmlns:p="http://schemas.microsoft.com/office/2006/metadata/properties" xmlns:ns2="037d5c4a-5504-426e-89c5-01f66097009f" targetNamespace="http://schemas.microsoft.com/office/2006/metadata/properties" ma:root="true" ma:fieldsID="54b59ddef910b1d31ebad21fa5133eab" ns2:_="">
    <xsd:import namespace="037d5c4a-5504-426e-89c5-01f660970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5c4a-5504-426e-89c5-01f660970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99A4-E1A3-4176-82B8-0A91109DD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8F5122-DAD2-43DF-B9C5-BBF8505E4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5c4a-5504-426e-89c5-01f660970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842171-971F-4967-9F11-33305C03B0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E4EF36-5F10-43AA-8522-6F313B6D49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 TYPE.dotx</Template>
  <TotalTime>5</TotalTime>
  <Pages>1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AVRIL</dc:creator>
  <cp:keywords/>
  <dc:description/>
  <cp:lastModifiedBy>Valentin DEUSSEN</cp:lastModifiedBy>
  <cp:revision>18</cp:revision>
  <cp:lastPrinted>2022-01-28T10:44:00Z</cp:lastPrinted>
  <dcterms:created xsi:type="dcterms:W3CDTF">2021-10-12T15:16:00Z</dcterms:created>
  <dcterms:modified xsi:type="dcterms:W3CDTF">2022-01-28T10:52:00Z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0x010100FA90D37D8D1B9D46BD2E880CE65FF9CF</vt:lpwstr>
  </property>
</Properties>
</file>